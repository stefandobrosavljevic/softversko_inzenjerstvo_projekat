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  <w:bookmarkStart w:id="0" w:name="_GoBack"/>
      <w:bookmarkEnd w:id="0"/>
    </w:p>
    <w:p w:rsidR="00F724F0" w:rsidRDefault="00B66FA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</w:t>
      </w:r>
      <w:r w:rsidR="00F724F0">
        <w:rPr>
          <w:lang w:val="sr-Latn-CS"/>
        </w:rPr>
        <w:t xml:space="preserve">Pharm </w:t>
      </w:r>
    </w:p>
    <w:p w:rsidR="002343C5" w:rsidRPr="006F61C6" w:rsidRDefault="000202C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</w:t>
      </w:r>
      <w:r w:rsidR="007929E6">
        <w:rPr>
          <w:lang w:val="sr-Latn-CS"/>
        </w:rPr>
        <w:t>lectronic Pharmacy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 w:rsidP="000202C9">
      <w:pPr>
        <w:pStyle w:val="Title"/>
        <w:jc w:val="right"/>
        <w:rPr>
          <w:lang w:val="sr-Latn-CS"/>
        </w:rPr>
        <w:sectPr w:rsidR="002343C5" w:rsidRPr="006F61C6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F724F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07</w:t>
            </w:r>
            <w:r w:rsidR="006F61C6" w:rsidRPr="006F61C6">
              <w:rPr>
                <w:lang w:val="sr-Latn-CS"/>
              </w:rPr>
              <w:t>.03.</w:t>
            </w:r>
            <w:r>
              <w:rPr>
                <w:lang w:val="sr-Latn-CS"/>
              </w:rPr>
              <w:t>2021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F724F0" w:rsidRDefault="00F724F0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Du</w:t>
            </w:r>
            <w:r>
              <w:rPr>
                <w:lang w:val="sr-Latn-RS"/>
              </w:rPr>
              <w:t>šan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849A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4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Opis projekta</w:t>
      </w:r>
      <w:r w:rsidR="00A70277">
        <w:rPr>
          <w:noProof/>
        </w:rPr>
        <w:tab/>
      </w:r>
      <w:r w:rsidR="006109B7">
        <w:rPr>
          <w:noProof/>
        </w:rPr>
        <w:t>4</w:t>
      </w:r>
    </w:p>
    <w:p w:rsidR="00A70277" w:rsidRPr="00AE7AE3" w:rsidRDefault="00A849A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5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Znanja i veštine potrebne za izradu projekta</w:t>
      </w:r>
      <w:r w:rsidR="00A70277">
        <w:rPr>
          <w:noProof/>
        </w:rPr>
        <w:tab/>
      </w:r>
      <w:r w:rsidR="00D410FF">
        <w:rPr>
          <w:noProof/>
        </w:rPr>
        <w:t>5</w:t>
      </w:r>
    </w:p>
    <w:p w:rsidR="00A70277" w:rsidRPr="00AE7AE3" w:rsidRDefault="00A849A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i motivacija tima</w:t>
      </w:r>
      <w:r w:rsidR="00A70277">
        <w:rPr>
          <w:noProof/>
        </w:rPr>
        <w:tab/>
      </w:r>
      <w:r w:rsidR="000202C9">
        <w:rPr>
          <w:noProof/>
        </w:rPr>
        <w:t>6</w:t>
      </w:r>
    </w:p>
    <w:p w:rsidR="00A70277" w:rsidRPr="00AE7AE3" w:rsidRDefault="00A849A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7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Vođa tima</w:t>
      </w:r>
      <w:r w:rsidR="00A70277">
        <w:rPr>
          <w:noProof/>
        </w:rPr>
        <w:tab/>
      </w:r>
      <w:r w:rsidR="000202C9">
        <w:rPr>
          <w:noProof/>
        </w:rPr>
        <w:t>6</w:t>
      </w:r>
    </w:p>
    <w:p w:rsidR="00A70277" w:rsidRPr="00AE7AE3" w:rsidRDefault="00A849A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8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Komunikacija</w:t>
      </w:r>
      <w:r w:rsidR="00A70277">
        <w:rPr>
          <w:noProof/>
        </w:rPr>
        <w:tab/>
      </w:r>
      <w:r w:rsidR="000202C9">
        <w:rPr>
          <w:noProof/>
        </w:rPr>
        <w:t>6</w:t>
      </w:r>
    </w:p>
    <w:p w:rsidR="00A70277" w:rsidRPr="00AE7AE3" w:rsidRDefault="00A849AE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9</w:t>
      </w:r>
      <w:r w:rsidR="00A70277" w:rsidRPr="002E44F0">
        <w:rPr>
          <w:noProof/>
          <w:lang w:val="sr-Latn-CS"/>
        </w:rPr>
        <w:t>.</w:t>
      </w:r>
      <w:r w:rsidR="00070A1E">
        <w:rPr>
          <w:rFonts w:ascii="Calibri" w:hAnsi="Calibri"/>
          <w:noProof/>
          <w:sz w:val="22"/>
          <w:szCs w:val="22"/>
          <w:lang w:eastAsia="en-US"/>
        </w:rPr>
        <w:t xml:space="preserve">    </w:t>
      </w:r>
      <w:r w:rsidR="00A70277" w:rsidRPr="002E44F0">
        <w:rPr>
          <w:noProof/>
          <w:lang w:val="sr-Latn-CS"/>
        </w:rPr>
        <w:t>Planiranje vremena</w:t>
      </w:r>
      <w:r w:rsidR="00A70277">
        <w:rPr>
          <w:noProof/>
        </w:rPr>
        <w:tab/>
      </w:r>
      <w:r w:rsidR="006109B7">
        <w:rPr>
          <w:noProof/>
        </w:rPr>
        <w:t>6</w:t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:rsidR="00A97B47" w:rsidRPr="00A97B47" w:rsidRDefault="00A97B47" w:rsidP="00A97B47">
      <w:pPr>
        <w:rPr>
          <w:lang w:val="sr-Latn-CS"/>
        </w:rPr>
      </w:pPr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213BE5">
        <w:rPr>
          <w:lang w:val="sr-Latn-CS"/>
        </w:rPr>
        <w:t>aplikaci</w:t>
      </w:r>
      <w:r w:rsidR="006E22AB">
        <w:rPr>
          <w:lang w:val="sr-Latn-CS"/>
        </w:rPr>
        <w:t>je za normalan rad u apoteci – e</w:t>
      </w:r>
      <w:r w:rsidR="00213BE5">
        <w:rPr>
          <w:lang w:val="sr-Latn-CS"/>
        </w:rPr>
        <w:t>Pharm.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Default="00F267E3" w:rsidP="00C635C9">
      <w:pPr>
        <w:pStyle w:val="Heading1"/>
        <w:numPr>
          <w:ilvl w:val="0"/>
          <w:numId w:val="5"/>
        </w:numPr>
        <w:rPr>
          <w:lang w:val="sr-Latn-CS"/>
        </w:rPr>
      </w:pPr>
      <w:bookmarkStart w:id="3" w:name="_Toc507815236"/>
      <w:r>
        <w:rPr>
          <w:lang w:val="sr-Latn-CS"/>
        </w:rPr>
        <w:t>Lična karta projekta</w:t>
      </w:r>
      <w:bookmarkEnd w:id="3"/>
    </w:p>
    <w:p w:rsidR="00EF3F78" w:rsidRPr="00EF3F78" w:rsidRDefault="00EF3F78" w:rsidP="00EF3F78">
      <w:pPr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6109B7" w:rsidRDefault="006E22AB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e</w:t>
            </w:r>
            <w:r w:rsidR="00206A87" w:rsidRPr="006109B7">
              <w:rPr>
                <w:lang w:val="sr-Latn-CS"/>
              </w:rPr>
              <w:t>Pharm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6109B7" w:rsidRDefault="00206A87" w:rsidP="00A74DEF">
            <w:pPr>
              <w:rPr>
                <w:lang w:val="sr-Latn-CS"/>
              </w:rPr>
            </w:pPr>
            <w:r w:rsidRPr="006109B7">
              <w:rPr>
                <w:color w:val="333333"/>
                <w:shd w:val="clear" w:color="auto" w:fill="FFFFFF"/>
              </w:rPr>
              <w:t>DSoft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Pr="006109B7" w:rsidRDefault="00C635C9" w:rsidP="005A054F">
            <w:pPr>
              <w:rPr>
                <w:color w:val="333333"/>
                <w:shd w:val="clear" w:color="auto" w:fill="FFFFFF"/>
              </w:rPr>
            </w:pPr>
            <w:r w:rsidRPr="006109B7">
              <w:rPr>
                <w:color w:val="333333"/>
                <w:shd w:val="clear" w:color="auto" w:fill="FFFFFF"/>
              </w:rPr>
              <w:t>Dušan Antić, 17004 – vođa tima</w:t>
            </w:r>
          </w:p>
          <w:p w:rsidR="00C635C9" w:rsidRPr="006109B7" w:rsidRDefault="00EF3F78" w:rsidP="005A054F">
            <w:pPr>
              <w:rPr>
                <w:rFonts w:ascii="Helvetica" w:hAnsi="Helvetica" w:cs="Helvetica"/>
                <w:lang w:val="sr-Latn-RS"/>
              </w:rPr>
            </w:pPr>
            <w:r w:rsidRPr="006109B7">
              <w:t>Stefan</w:t>
            </w:r>
            <w:r w:rsidR="00C635C9" w:rsidRPr="006109B7">
              <w:t xml:space="preserve"> Dobrosavljević, 17073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6109B7" w:rsidRDefault="00C635C9" w:rsidP="00AB1DE2">
            <w:r w:rsidRPr="006109B7">
              <w:rPr>
                <w:color w:val="333333"/>
                <w:shd w:val="clear" w:color="auto" w:fill="FFFFFF"/>
              </w:rPr>
              <w:t>Nedostatak neophodnih opcija za bolje funkcionisanje rada u apoteci.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6109B7" w:rsidRDefault="00C635C9" w:rsidP="00AB1DE2">
            <w:r w:rsidRPr="006109B7">
              <w:rPr>
                <w:color w:val="333333"/>
                <w:shd w:val="clear" w:color="auto" w:fill="FFFFFF"/>
              </w:rPr>
              <w:t>Vlasn</w:t>
            </w:r>
            <w:r w:rsidR="006E22AB">
              <w:rPr>
                <w:color w:val="333333"/>
                <w:shd w:val="clear" w:color="auto" w:fill="FFFFFF"/>
              </w:rPr>
              <w:t>ike lanaca apoteka, farmaceute,</w:t>
            </w:r>
            <w:r w:rsidRPr="006109B7">
              <w:rPr>
                <w:color w:val="333333"/>
                <w:shd w:val="clear" w:color="auto" w:fill="FFFFFF"/>
              </w:rPr>
              <w:t xml:space="preserve"> farmaceutske tehničare koji rade u apoteci i društvo.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6109B7" w:rsidRDefault="00C635C9" w:rsidP="00AB1DE2">
            <w:r w:rsidRPr="006109B7">
              <w:rPr>
                <w:color w:val="333333"/>
                <w:shd w:val="clear" w:color="auto" w:fill="FFFFFF"/>
              </w:rPr>
              <w:t>Loša komunikacija, može doći do nedo</w:t>
            </w:r>
            <w:r w:rsidR="006E22AB">
              <w:rPr>
                <w:color w:val="333333"/>
                <w:shd w:val="clear" w:color="auto" w:fill="FFFFFF"/>
              </w:rPr>
              <w:t>statka leka u apoteci zbog neobave</w:t>
            </w:r>
            <w:r w:rsidRPr="006109B7">
              <w:rPr>
                <w:color w:val="333333"/>
                <w:shd w:val="clear" w:color="auto" w:fill="FFFFFF"/>
              </w:rPr>
              <w:t>štavanja farmaceuta.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6109B7" w:rsidRDefault="00C635C9" w:rsidP="00000F53">
            <w:r w:rsidRPr="006109B7">
              <w:rPr>
                <w:color w:val="333333"/>
                <w:shd w:val="clear" w:color="auto" w:fill="FFFFFF"/>
              </w:rPr>
              <w:t>Blagovremeno obaveštavati farmaceuta ukoliko količina nekog leka padne ispod određene kritične granice. Aplikacija će prilikom izdavanja nekog leka farmaceutu prikazati sve alternative prvenstveno u apoteci u kojoj radi a potom i u drugim apotekama u lancu što će uticati na prihode i ugled lanca ap</w:t>
            </w:r>
            <w:r w:rsidR="00000F53">
              <w:rPr>
                <w:color w:val="333333"/>
                <w:shd w:val="clear" w:color="auto" w:fill="FFFFFF"/>
              </w:rPr>
              <w:t>oteka. Vlasniku lanca  apoteka omogućiće uvid u rad apoteke i zaradu</w:t>
            </w:r>
            <w:r w:rsidRPr="006109B7">
              <w:rPr>
                <w:color w:val="333333"/>
                <w:shd w:val="clear" w:color="auto" w:fill="FFFFFF"/>
              </w:rPr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6109B7" w:rsidRDefault="00C635C9" w:rsidP="00AB1DE2">
            <w:r w:rsidRPr="006109B7">
              <w:rPr>
                <w:color w:val="333333"/>
                <w:shd w:val="clear" w:color="auto" w:fill="FFFFFF"/>
              </w:rPr>
              <w:t>Farmaceutima i farmaceutskim tehničarima, vlasniku lanca apoteka.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6109B7" w:rsidRDefault="006E22AB" w:rsidP="006E22AB">
            <w:r>
              <w:rPr>
                <w:color w:val="333333"/>
                <w:shd w:val="clear" w:color="auto" w:fill="FFFFFF"/>
              </w:rPr>
              <w:t xml:space="preserve">Će </w:t>
            </w:r>
            <w:r w:rsidR="00C635C9" w:rsidRPr="006109B7">
              <w:rPr>
                <w:color w:val="333333"/>
                <w:shd w:val="clear" w:color="auto" w:fill="FFFFFF"/>
              </w:rPr>
              <w:t>olakšati rad i poboljšati sigurnost.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6109B7" w:rsidRDefault="00FC26F2" w:rsidP="00AB1DE2">
            <w:r w:rsidRPr="006109B7">
              <w:rPr>
                <w:color w:val="333333"/>
                <w:shd w:val="clear" w:color="auto" w:fill="FFFFFF"/>
              </w:rPr>
              <w:t>Web aplikacija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6109B7" w:rsidRDefault="00C635C9" w:rsidP="00AB1DE2">
            <w:r w:rsidRPr="006109B7">
              <w:rPr>
                <w:color w:val="333333"/>
                <w:shd w:val="clear" w:color="auto" w:fill="FFFFFF"/>
              </w:rPr>
              <w:t>je dosta naprednija od sadašnjih aplikacija u Srbiji. Optimizuje naručivanje lekova, poboljšava komunikaciju između radnika.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876" w:rsidRPr="006109B7" w:rsidRDefault="00C635C9" w:rsidP="00AB1DE2">
            <w:pPr>
              <w:rPr>
                <w:color w:val="333333"/>
                <w:shd w:val="clear" w:color="auto" w:fill="FFFFFF"/>
              </w:rPr>
            </w:pPr>
            <w:r w:rsidRPr="006109B7">
              <w:rPr>
                <w:color w:val="333333"/>
                <w:shd w:val="clear" w:color="auto" w:fill="FFFFFF"/>
              </w:rPr>
              <w:t>trenutnih aplikacija u apotekama kojima nedostaju neke opcije poput neobaveštavanja farmaceuta o preostalim količinama nekog leka, neadektvantog prikaza alternativnih lekova(paralela).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876" w:rsidRPr="006109B7" w:rsidRDefault="00000F53" w:rsidP="006109B7">
            <w:pPr>
              <w:numPr>
                <w:ilvl w:val="0"/>
                <w:numId w:val="30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olakšati porudžbinu lekova;</w:t>
            </w:r>
          </w:p>
          <w:p w:rsidR="00EF3F78" w:rsidRPr="006109B7" w:rsidRDefault="00EF3F78" w:rsidP="006109B7">
            <w:pPr>
              <w:numPr>
                <w:ilvl w:val="0"/>
                <w:numId w:val="30"/>
              </w:numPr>
              <w:rPr>
                <w:shd w:val="clear" w:color="auto" w:fill="FFFFFF"/>
              </w:rPr>
            </w:pPr>
            <w:r w:rsidRPr="006109B7">
              <w:rPr>
                <w:shd w:val="clear" w:color="auto" w:fill="FFFFFF"/>
              </w:rPr>
              <w:t>obaveštavati farmaceute kada količina nekog leka padne ispod kritične i na taj način sprečiti mogućnost nestašice nekog leka</w:t>
            </w:r>
            <w:r w:rsidR="00000F53">
              <w:rPr>
                <w:shd w:val="clear" w:color="auto" w:fill="FFFFFF"/>
              </w:rPr>
              <w:t>;</w:t>
            </w:r>
          </w:p>
          <w:p w:rsidR="00EF3F78" w:rsidRPr="00EF3F78" w:rsidRDefault="00EF3F78" w:rsidP="006109B7">
            <w:pPr>
              <w:numPr>
                <w:ilvl w:val="0"/>
                <w:numId w:val="30"/>
              </w:numPr>
              <w:rPr>
                <w:rFonts w:ascii="Helvetica" w:hAnsi="Helvetica" w:cs="Helvetica"/>
                <w:shd w:val="clear" w:color="auto" w:fill="FFFFFF"/>
              </w:rPr>
            </w:pPr>
            <w:r w:rsidRPr="006109B7">
              <w:rPr>
                <w:shd w:val="clear" w:color="auto" w:fill="FFFFFF"/>
              </w:rPr>
              <w:t>prikazivati sve paralele koje prvenstveno postoje u toj apoteci a potom i u ostalim apotekama u lancu</w:t>
            </w:r>
            <w:r w:rsidR="00000F53">
              <w:rPr>
                <w:shd w:val="clear" w:color="auto" w:fill="FFFFFF"/>
              </w:rPr>
              <w:t>.</w:t>
            </w:r>
          </w:p>
        </w:tc>
      </w:tr>
    </w:tbl>
    <w:p w:rsidR="006109B7" w:rsidRDefault="006109B7" w:rsidP="006E22AB">
      <w:pPr>
        <w:pStyle w:val="Heading1"/>
        <w:numPr>
          <w:ilvl w:val="0"/>
          <w:numId w:val="0"/>
        </w:numPr>
        <w:rPr>
          <w:lang w:val="sr-Latn-CS"/>
        </w:rPr>
      </w:pPr>
      <w:bookmarkStart w:id="4" w:name="_Toc507815238"/>
    </w:p>
    <w:p w:rsidR="00D96EF7" w:rsidRPr="00EF3F78" w:rsidRDefault="00D96EF7" w:rsidP="00EF3F78">
      <w:pPr>
        <w:pStyle w:val="Heading1"/>
        <w:rPr>
          <w:lang w:val="sr-Latn-CS"/>
        </w:rPr>
      </w:pPr>
      <w:r w:rsidRPr="00EF3F78">
        <w:rPr>
          <w:lang w:val="sr-Latn-CS"/>
        </w:rPr>
        <w:t>Opis projekta</w:t>
      </w:r>
      <w:bookmarkEnd w:id="4"/>
    </w:p>
    <w:p w:rsidR="000E48B8" w:rsidRDefault="00D65BBB" w:rsidP="000E48B8">
      <w:pPr>
        <w:pStyle w:val="BodyText"/>
        <w:rPr>
          <w:lang w:val="sr-Latn-CS"/>
        </w:rPr>
      </w:pPr>
      <w:r w:rsidRPr="00D65BBB">
        <w:rPr>
          <w:lang w:val="sr-Latn-CS"/>
        </w:rPr>
        <w:t>Poboljšanje i olakšanje rada u apoteci.</w:t>
      </w:r>
    </w:p>
    <w:p w:rsidR="00B66FA7" w:rsidRDefault="00B66FA7" w:rsidP="000E48B8">
      <w:pPr>
        <w:pStyle w:val="BodyText"/>
        <w:rPr>
          <w:lang w:val="sr-Latn-RS"/>
        </w:rPr>
      </w:pPr>
      <w:r>
        <w:rPr>
          <w:lang w:val="sr-Latn-CS"/>
        </w:rPr>
        <w:t>ePharm treba da sa</w:t>
      </w:r>
      <w:r>
        <w:rPr>
          <w:lang w:val="sr-Latn-RS"/>
        </w:rPr>
        <w:t>drži sledeće uloge:</w:t>
      </w:r>
    </w:p>
    <w:p w:rsidR="00B66FA7" w:rsidRPr="00B66FA7" w:rsidRDefault="00B66FA7" w:rsidP="00B66FA7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 xml:space="preserve">Farmaceutski tehničar – može da </w:t>
      </w:r>
      <w:r w:rsidR="003D1C14">
        <w:rPr>
          <w:lang w:val="sr-Latn-RS"/>
        </w:rPr>
        <w:t>izdaje</w:t>
      </w:r>
      <w:r>
        <w:rPr>
          <w:lang w:val="sr-Latn-RS"/>
        </w:rPr>
        <w:t xml:space="preserve"> lekove, potraži lek u bazi;</w:t>
      </w:r>
    </w:p>
    <w:p w:rsidR="00B66FA7" w:rsidRPr="00B66FA7" w:rsidRDefault="00B66FA7" w:rsidP="00B66FA7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lastRenderedPageBreak/>
        <w:t xml:space="preserve">Diplomirani farmaceut – </w:t>
      </w:r>
      <w:r w:rsidR="003D1C14">
        <w:rPr>
          <w:lang w:val="sr-Latn-RS"/>
        </w:rPr>
        <w:t xml:space="preserve">pored opcija koje poseduje </w:t>
      </w:r>
      <w:r>
        <w:rPr>
          <w:lang w:val="sr-Latn-RS"/>
        </w:rPr>
        <w:t>farmaceutski tehni</w:t>
      </w:r>
      <w:r w:rsidR="003D1C14">
        <w:rPr>
          <w:lang w:val="sr-Latn-RS"/>
        </w:rPr>
        <w:t>č</w:t>
      </w:r>
      <w:r>
        <w:rPr>
          <w:lang w:val="sr-Latn-RS"/>
        </w:rPr>
        <w:t>ar mož</w:t>
      </w:r>
      <w:r w:rsidRPr="00B66FA7">
        <w:rPr>
          <w:lang w:val="sr-Latn-RS"/>
        </w:rPr>
        <w:t xml:space="preserve">e </w:t>
      </w:r>
      <w:r>
        <w:rPr>
          <w:lang w:val="sr-Latn-RS"/>
        </w:rPr>
        <w:t xml:space="preserve">i </w:t>
      </w:r>
      <w:r w:rsidR="00000F53">
        <w:rPr>
          <w:lang w:val="sr-Latn-RS"/>
        </w:rPr>
        <w:t>da poruč</w:t>
      </w:r>
      <w:r w:rsidRPr="00B66FA7">
        <w:rPr>
          <w:lang w:val="sr-Latn-RS"/>
        </w:rPr>
        <w:t>uje lekove(da pravi porud</w:t>
      </w:r>
      <w:r>
        <w:rPr>
          <w:lang w:val="sr-Latn-RS"/>
        </w:rPr>
        <w:t>žbinu koja se š</w:t>
      </w:r>
      <w:r w:rsidRPr="00B66FA7">
        <w:rPr>
          <w:lang w:val="sr-Latn-RS"/>
        </w:rPr>
        <w:t>alje upravniku apoteke na odobrenje), sti</w:t>
      </w:r>
      <w:r>
        <w:rPr>
          <w:lang w:val="sr-Latn-RS"/>
        </w:rPr>
        <w:t>ž</w:t>
      </w:r>
      <w:r w:rsidRPr="00B66FA7">
        <w:rPr>
          <w:lang w:val="sr-Latn-RS"/>
        </w:rPr>
        <w:t>e mu obave</w:t>
      </w:r>
      <w:r>
        <w:rPr>
          <w:lang w:val="sr-Latn-RS"/>
        </w:rPr>
        <w:t>š</w:t>
      </w:r>
      <w:r w:rsidRPr="00B66FA7">
        <w:rPr>
          <w:lang w:val="sr-Latn-RS"/>
        </w:rPr>
        <w:t>tenje kada koli</w:t>
      </w:r>
      <w:r>
        <w:rPr>
          <w:lang w:val="sr-Latn-RS"/>
        </w:rPr>
        <w:t>čina nekog leka bude ispod određ</w:t>
      </w:r>
      <w:r w:rsidRPr="00B66FA7">
        <w:rPr>
          <w:lang w:val="sr-Latn-RS"/>
        </w:rPr>
        <w:t>ene granice</w:t>
      </w:r>
      <w:r>
        <w:rPr>
          <w:lang w:val="sr-Latn-RS"/>
        </w:rPr>
        <w:t>;</w:t>
      </w:r>
    </w:p>
    <w:p w:rsidR="00B66FA7" w:rsidRPr="00000F53" w:rsidRDefault="003D1C14" w:rsidP="00000F53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 xml:space="preserve">Upravnik apoteke – ima sve opcije kao i diplomirani farmaceut ali </w:t>
      </w:r>
      <w:r w:rsidR="00B66FA7" w:rsidRPr="00B66FA7">
        <w:rPr>
          <w:lang w:val="sr-Latn-RS"/>
        </w:rPr>
        <w:t>on</w:t>
      </w:r>
      <w:r>
        <w:rPr>
          <w:lang w:val="sr-Latn-RS"/>
        </w:rPr>
        <w:t xml:space="preserve"> može i da </w:t>
      </w:r>
      <w:r w:rsidR="00B66FA7">
        <w:rPr>
          <w:lang w:val="sr-Latn-RS"/>
        </w:rPr>
        <w:t>odobrava/koriguje/odbija porudž</w:t>
      </w:r>
      <w:r w:rsidR="00B66FA7" w:rsidRPr="00B66FA7">
        <w:rPr>
          <w:lang w:val="sr-Latn-RS"/>
        </w:rPr>
        <w:t>bine, mo</w:t>
      </w:r>
      <w:r w:rsidR="00B66FA7">
        <w:rPr>
          <w:lang w:val="sr-Latn-RS"/>
        </w:rPr>
        <w:t>ž</w:t>
      </w:r>
      <w:r w:rsidR="00B66FA7" w:rsidRPr="00B66FA7">
        <w:rPr>
          <w:lang w:val="sr-Latn-RS"/>
        </w:rPr>
        <w:t>e da kreira</w:t>
      </w:r>
      <w:r w:rsidR="00B66FA7">
        <w:rPr>
          <w:lang w:val="sr-Latn-RS"/>
        </w:rPr>
        <w:t xml:space="preserve"> tj. zaposli</w:t>
      </w:r>
      <w:r w:rsidR="00B66FA7" w:rsidRPr="00B66FA7">
        <w:rPr>
          <w:lang w:val="sr-Latn-RS"/>
        </w:rPr>
        <w:t xml:space="preserve"> d</w:t>
      </w:r>
      <w:r w:rsidR="00000F53">
        <w:rPr>
          <w:lang w:val="sr-Latn-RS"/>
        </w:rPr>
        <w:t>iplomiranog/farmaceutskog tehnič</w:t>
      </w:r>
      <w:r w:rsidR="00B66FA7" w:rsidRPr="00000F53">
        <w:rPr>
          <w:lang w:val="sr-Latn-RS"/>
        </w:rPr>
        <w:t>ara;</w:t>
      </w:r>
    </w:p>
    <w:p w:rsidR="00B66FA7" w:rsidRDefault="00B66FA7" w:rsidP="00B66FA7">
      <w:pPr>
        <w:pStyle w:val="BodyText"/>
        <w:numPr>
          <w:ilvl w:val="0"/>
          <w:numId w:val="22"/>
        </w:numPr>
        <w:rPr>
          <w:lang w:val="sr-Latn-RS"/>
        </w:rPr>
      </w:pPr>
      <w:r w:rsidRPr="00B66FA7">
        <w:rPr>
          <w:lang w:val="sr-Latn-RS"/>
        </w:rPr>
        <w:t>Vl</w:t>
      </w:r>
      <w:r>
        <w:rPr>
          <w:lang w:val="sr-Latn-RS"/>
        </w:rPr>
        <w:t xml:space="preserve">asnik </w:t>
      </w:r>
      <w:r>
        <w:t xml:space="preserve">– </w:t>
      </w:r>
      <w:r w:rsidRPr="00B66FA7">
        <w:rPr>
          <w:lang w:val="sr-Latn-RS"/>
        </w:rPr>
        <w:t>ima potpuni pr</w:t>
      </w:r>
      <w:r>
        <w:rPr>
          <w:lang w:val="sr-Latn-RS"/>
        </w:rPr>
        <w:t>egled u prihode, rashode, porudžbine, potpunu statistiku, takođe mož</w:t>
      </w:r>
      <w:r w:rsidRPr="00B66FA7">
        <w:rPr>
          <w:lang w:val="sr-Latn-RS"/>
        </w:rPr>
        <w:t>e da kreira druge korisnike sa bilo kojom ulogom</w:t>
      </w:r>
      <w:r>
        <w:rPr>
          <w:lang w:val="sr-Latn-RS"/>
        </w:rPr>
        <w:t>.</w:t>
      </w:r>
    </w:p>
    <w:p w:rsidR="003D1C14" w:rsidRPr="003D1C14" w:rsidRDefault="00000F53" w:rsidP="0059100B">
      <w:pPr>
        <w:pStyle w:val="ListParagraph"/>
        <w:rPr>
          <w:lang w:val="sr-Latn-RS"/>
        </w:rPr>
      </w:pPr>
      <w:r>
        <w:rPr>
          <w:lang w:val="sr-Latn-RS"/>
        </w:rPr>
        <w:t>Omoguć</w:t>
      </w:r>
      <w:r w:rsidR="003D1C14">
        <w:rPr>
          <w:lang w:val="sr-Latn-RS"/>
        </w:rPr>
        <w:t>iti unos, izmenu</w:t>
      </w:r>
      <w:r w:rsidR="003D1C14" w:rsidRPr="003D1C14">
        <w:rPr>
          <w:lang w:val="sr-Latn-RS"/>
        </w:rPr>
        <w:t>, prikaz</w:t>
      </w:r>
      <w:r w:rsidR="0059100B">
        <w:rPr>
          <w:lang w:val="sr-Latn-RS"/>
        </w:rPr>
        <w:t>,</w:t>
      </w:r>
      <w:r w:rsidR="003D1C14">
        <w:rPr>
          <w:lang w:val="sr-Latn-RS"/>
        </w:rPr>
        <w:t xml:space="preserve"> čuvanje </w:t>
      </w:r>
      <w:r w:rsidR="0059100B">
        <w:rPr>
          <w:lang w:val="sr-Latn-RS"/>
        </w:rPr>
        <w:t xml:space="preserve">i brisanje </w:t>
      </w:r>
      <w:r w:rsidR="003D1C14">
        <w:rPr>
          <w:lang w:val="sr-Latn-RS"/>
        </w:rPr>
        <w:t>podatka o korisnicima</w:t>
      </w:r>
      <w:r w:rsidR="003D1C14" w:rsidRPr="003D1C14">
        <w:rPr>
          <w:lang w:val="sr-Latn-RS"/>
        </w:rPr>
        <w:t>:</w:t>
      </w:r>
    </w:p>
    <w:p w:rsidR="003D1C14" w:rsidRPr="003D1C14" w:rsidRDefault="000202C9" w:rsidP="0059100B">
      <w:pPr>
        <w:pStyle w:val="ListParagraph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i</w:t>
      </w:r>
      <w:r w:rsidR="003D1C14" w:rsidRPr="003D1C14">
        <w:rPr>
          <w:lang w:val="sr-Latn-RS"/>
        </w:rPr>
        <w:t>me</w:t>
      </w:r>
      <w:r>
        <w:rPr>
          <w:lang w:val="sr-Latn-RS"/>
        </w:rPr>
        <w:t>;</w:t>
      </w:r>
    </w:p>
    <w:p w:rsidR="003D1C14" w:rsidRPr="003D1C14" w:rsidRDefault="000202C9" w:rsidP="0059100B">
      <w:pPr>
        <w:pStyle w:val="ListParagraph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p</w:t>
      </w:r>
      <w:r w:rsidR="003D1C14" w:rsidRPr="003D1C14">
        <w:rPr>
          <w:lang w:val="sr-Latn-RS"/>
        </w:rPr>
        <w:t>rezime</w:t>
      </w:r>
      <w:r>
        <w:rPr>
          <w:lang w:val="sr-Latn-RS"/>
        </w:rPr>
        <w:t>;</w:t>
      </w:r>
    </w:p>
    <w:p w:rsidR="003D1C14" w:rsidRPr="003D1C14" w:rsidRDefault="000202C9" w:rsidP="0059100B">
      <w:pPr>
        <w:pStyle w:val="ListParagraph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t</w:t>
      </w:r>
      <w:r w:rsidR="003D1C14" w:rsidRPr="003D1C14">
        <w:rPr>
          <w:lang w:val="sr-Latn-RS"/>
        </w:rPr>
        <w:t>elefon</w:t>
      </w:r>
      <w:r>
        <w:rPr>
          <w:lang w:val="sr-Latn-RS"/>
        </w:rPr>
        <w:t>;</w:t>
      </w:r>
    </w:p>
    <w:p w:rsidR="003D1C14" w:rsidRPr="003D1C14" w:rsidRDefault="000202C9" w:rsidP="0059100B">
      <w:pPr>
        <w:pStyle w:val="ListParagraph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e</w:t>
      </w:r>
      <w:r w:rsidR="003D1C14" w:rsidRPr="003D1C14">
        <w:rPr>
          <w:lang w:val="sr-Latn-RS"/>
        </w:rPr>
        <w:t>mail</w:t>
      </w:r>
      <w:r>
        <w:rPr>
          <w:lang w:val="sr-Latn-RS"/>
        </w:rPr>
        <w:t>;</w:t>
      </w:r>
    </w:p>
    <w:p w:rsidR="003D1C14" w:rsidRPr="003D1C14" w:rsidRDefault="000202C9" w:rsidP="0059100B">
      <w:pPr>
        <w:pStyle w:val="ListParagraph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</w:t>
      </w:r>
      <w:r w:rsidR="003D1C14">
        <w:rPr>
          <w:lang w:val="sr-Latn-RS"/>
        </w:rPr>
        <w:t>orisnič</w:t>
      </w:r>
      <w:r w:rsidR="003D1C14" w:rsidRPr="003D1C14">
        <w:rPr>
          <w:lang w:val="sr-Latn-RS"/>
        </w:rPr>
        <w:t>ko ime</w:t>
      </w:r>
      <w:r>
        <w:rPr>
          <w:lang w:val="sr-Latn-RS"/>
        </w:rPr>
        <w:t>;</w:t>
      </w:r>
    </w:p>
    <w:p w:rsidR="003D1C14" w:rsidRPr="003D1C14" w:rsidRDefault="000202C9" w:rsidP="0059100B">
      <w:pPr>
        <w:pStyle w:val="ListParagraph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š</w:t>
      </w:r>
      <w:r w:rsidR="003D1C14" w:rsidRPr="003D1C14">
        <w:rPr>
          <w:lang w:val="sr-Latn-RS"/>
        </w:rPr>
        <w:t>ifra</w:t>
      </w:r>
      <w:r>
        <w:rPr>
          <w:lang w:val="sr-Latn-RS"/>
        </w:rPr>
        <w:t>;</w:t>
      </w:r>
    </w:p>
    <w:p w:rsidR="003D1C14" w:rsidRDefault="000202C9" w:rsidP="0059100B">
      <w:pPr>
        <w:pStyle w:val="ListParagraph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u</w:t>
      </w:r>
      <w:r w:rsidR="003D1C14" w:rsidRPr="003D1C14">
        <w:rPr>
          <w:lang w:val="sr-Latn-RS"/>
        </w:rPr>
        <w:t>loga</w:t>
      </w:r>
      <w:r w:rsidR="00000F53">
        <w:rPr>
          <w:lang w:val="sr-Latn-RS"/>
        </w:rPr>
        <w:t>.</w:t>
      </w:r>
    </w:p>
    <w:p w:rsidR="003D1C14" w:rsidRDefault="003D1C14" w:rsidP="003D1C14">
      <w:pPr>
        <w:pStyle w:val="ListParagraph"/>
        <w:rPr>
          <w:lang w:val="sr-Latn-RS"/>
        </w:rPr>
      </w:pPr>
    </w:p>
    <w:p w:rsidR="003D1C14" w:rsidRDefault="003D1C14" w:rsidP="003D1C14">
      <w:pPr>
        <w:pStyle w:val="BodyText"/>
        <w:rPr>
          <w:lang w:val="sr-Latn-RS"/>
        </w:rPr>
      </w:pPr>
      <w:r>
        <w:rPr>
          <w:lang w:val="sr-Latn-RS"/>
        </w:rPr>
        <w:t>Omogućiti pretraživanje sadržaja baze lekova.</w:t>
      </w:r>
    </w:p>
    <w:p w:rsidR="003D1C14" w:rsidRPr="003D1C14" w:rsidRDefault="003D1C14" w:rsidP="0059100B">
      <w:pPr>
        <w:pStyle w:val="ListParagraph"/>
        <w:rPr>
          <w:lang w:val="sr-Latn-RS"/>
        </w:rPr>
      </w:pPr>
      <w:r w:rsidRPr="003D1C14">
        <w:rPr>
          <w:lang w:val="sr-Latn-RS"/>
        </w:rPr>
        <w:t>Unos, izmena</w:t>
      </w:r>
      <w:r w:rsidR="0059100B">
        <w:rPr>
          <w:lang w:val="sr-Latn-RS"/>
        </w:rPr>
        <w:t>, čuvanje</w:t>
      </w:r>
      <w:r w:rsidRPr="003D1C14">
        <w:rPr>
          <w:lang w:val="sr-Latn-RS"/>
        </w:rPr>
        <w:t xml:space="preserve"> i brisanje lekova iz baze:</w:t>
      </w:r>
    </w:p>
    <w:p w:rsidR="0059100B" w:rsidRDefault="000202C9" w:rsidP="0059100B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Š</w:t>
      </w:r>
      <w:r w:rsidR="0059100B">
        <w:rPr>
          <w:lang w:val="sr-Latn-RS"/>
        </w:rPr>
        <w:t>ifra</w:t>
      </w:r>
      <w:r>
        <w:rPr>
          <w:lang w:val="sr-Latn-RS"/>
        </w:rPr>
        <w:t>;</w:t>
      </w:r>
    </w:p>
    <w:p w:rsidR="0059100B" w:rsidRDefault="003D1C14" w:rsidP="0059100B">
      <w:pPr>
        <w:pStyle w:val="ListParagraph"/>
        <w:numPr>
          <w:ilvl w:val="0"/>
          <w:numId w:val="28"/>
        </w:numPr>
        <w:rPr>
          <w:lang w:val="sr-Latn-RS"/>
        </w:rPr>
      </w:pPr>
      <w:r w:rsidRPr="003D1C14">
        <w:rPr>
          <w:lang w:val="sr-Latn-RS"/>
        </w:rPr>
        <w:t>ime leka</w:t>
      </w:r>
      <w:r w:rsidR="000202C9">
        <w:rPr>
          <w:lang w:val="sr-Latn-RS"/>
        </w:rPr>
        <w:t>;</w:t>
      </w:r>
    </w:p>
    <w:p w:rsidR="0059100B" w:rsidRDefault="0059100B" w:rsidP="0059100B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cena</w:t>
      </w:r>
      <w:r w:rsidR="000202C9">
        <w:rPr>
          <w:lang w:val="sr-Latn-RS"/>
        </w:rPr>
        <w:t>;</w:t>
      </w:r>
    </w:p>
    <w:p w:rsidR="0059100B" w:rsidRDefault="003D1C14" w:rsidP="0059100B">
      <w:pPr>
        <w:pStyle w:val="ListParagraph"/>
        <w:numPr>
          <w:ilvl w:val="0"/>
          <w:numId w:val="28"/>
        </w:numPr>
        <w:rPr>
          <w:lang w:val="sr-Latn-RS"/>
        </w:rPr>
      </w:pPr>
      <w:r w:rsidRPr="003D1C14">
        <w:rPr>
          <w:lang w:val="sr-Latn-RS"/>
        </w:rPr>
        <w:t>deskripcija</w:t>
      </w:r>
      <w:r w:rsidR="000202C9">
        <w:rPr>
          <w:lang w:val="sr-Latn-RS"/>
        </w:rPr>
        <w:t>;</w:t>
      </w:r>
    </w:p>
    <w:p w:rsidR="0059100B" w:rsidRDefault="003D1C14" w:rsidP="0059100B">
      <w:pPr>
        <w:pStyle w:val="ListParagraph"/>
        <w:numPr>
          <w:ilvl w:val="0"/>
          <w:numId w:val="28"/>
        </w:numPr>
        <w:rPr>
          <w:lang w:val="sr-Latn-RS"/>
        </w:rPr>
      </w:pPr>
      <w:r w:rsidRPr="003D1C14">
        <w:rPr>
          <w:lang w:val="sr-Latn-RS"/>
        </w:rPr>
        <w:t>koli</w:t>
      </w:r>
      <w:r w:rsidR="0059100B">
        <w:rPr>
          <w:lang w:val="sr-Latn-RS"/>
        </w:rPr>
        <w:t>č</w:t>
      </w:r>
      <w:r w:rsidRPr="003D1C14">
        <w:rPr>
          <w:lang w:val="sr-Latn-RS"/>
        </w:rPr>
        <w:t>ina</w:t>
      </w:r>
      <w:r w:rsidR="000202C9">
        <w:rPr>
          <w:lang w:val="sr-Latn-RS"/>
        </w:rPr>
        <w:t>;</w:t>
      </w:r>
    </w:p>
    <w:p w:rsidR="0059100B" w:rsidRDefault="0059100B" w:rsidP="0059100B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kritična količina</w:t>
      </w:r>
      <w:r w:rsidR="000202C9">
        <w:rPr>
          <w:lang w:val="sr-Latn-RS"/>
        </w:rPr>
        <w:t>;</w:t>
      </w:r>
    </w:p>
    <w:p w:rsidR="0059100B" w:rsidRDefault="0059100B" w:rsidP="0059100B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da li je deljiv(da li mož</w:t>
      </w:r>
      <w:r w:rsidR="003D1C14" w:rsidRPr="003D1C14">
        <w:rPr>
          <w:lang w:val="sr-Latn-RS"/>
        </w:rPr>
        <w:t>e da se iz</w:t>
      </w:r>
      <w:r>
        <w:rPr>
          <w:lang w:val="sr-Latn-RS"/>
        </w:rPr>
        <w:t>da tabla ili samo cela kutija)</w:t>
      </w:r>
      <w:r w:rsidR="000202C9">
        <w:rPr>
          <w:lang w:val="sr-Latn-RS"/>
        </w:rPr>
        <w:t>;</w:t>
      </w:r>
    </w:p>
    <w:p w:rsidR="003D1C14" w:rsidRDefault="003D1C14" w:rsidP="0059100B">
      <w:pPr>
        <w:pStyle w:val="ListParagraph"/>
        <w:numPr>
          <w:ilvl w:val="0"/>
          <w:numId w:val="28"/>
        </w:numPr>
        <w:rPr>
          <w:lang w:val="sr-Latn-RS"/>
        </w:rPr>
      </w:pPr>
      <w:r w:rsidRPr="003D1C14">
        <w:rPr>
          <w:lang w:val="sr-Latn-RS"/>
        </w:rPr>
        <w:t>ukoliko je deljiv - koliko tabli se nalazi u kutiji</w:t>
      </w:r>
      <w:r w:rsidR="000202C9">
        <w:rPr>
          <w:lang w:val="sr-Latn-RS"/>
        </w:rPr>
        <w:t>.</w:t>
      </w:r>
    </w:p>
    <w:p w:rsidR="0059100B" w:rsidRDefault="0059100B" w:rsidP="0059100B">
      <w:pPr>
        <w:pStyle w:val="ListParagraph"/>
        <w:rPr>
          <w:lang w:val="sr-Latn-RS"/>
        </w:rPr>
      </w:pPr>
    </w:p>
    <w:p w:rsidR="0059100B" w:rsidRDefault="0059100B" w:rsidP="0059100B">
      <w:pPr>
        <w:pStyle w:val="ListParagraph"/>
        <w:rPr>
          <w:lang w:val="sr-Latn-RS"/>
        </w:rPr>
      </w:pPr>
      <w:r>
        <w:rPr>
          <w:lang w:val="sr-Latn-RS"/>
        </w:rPr>
        <w:t>Omogućiti unos porudžbine, izmenu, prihvatanje i odbijanje porudžbine:</w:t>
      </w:r>
    </w:p>
    <w:p w:rsidR="0059100B" w:rsidRDefault="005A7A39" w:rsidP="0059100B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š</w:t>
      </w:r>
      <w:r w:rsidR="0059100B">
        <w:rPr>
          <w:lang w:val="sr-Latn-RS"/>
        </w:rPr>
        <w:t>ifra porudžbine;</w:t>
      </w:r>
    </w:p>
    <w:p w:rsidR="0059100B" w:rsidRPr="005A7A39" w:rsidRDefault="0059100B" w:rsidP="005A7A39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lista poručenih lekova (</w:t>
      </w:r>
      <w:r w:rsidR="005A7A39">
        <w:rPr>
          <w:lang w:val="sr-Latn-RS"/>
        </w:rPr>
        <w:t>šifra, ime, količ</w:t>
      </w:r>
      <w:r w:rsidRPr="005A7A39">
        <w:rPr>
          <w:lang w:val="sr-Latn-RS"/>
        </w:rPr>
        <w:t>ina leka);</w:t>
      </w:r>
    </w:p>
    <w:p w:rsidR="0059100B" w:rsidRDefault="0059100B" w:rsidP="0059100B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datum porudžbine;</w:t>
      </w:r>
    </w:p>
    <w:p w:rsidR="0059100B" w:rsidRDefault="00000F53" w:rsidP="0059100B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 je odobrio porudžbinu.</w:t>
      </w:r>
    </w:p>
    <w:p w:rsidR="0059100B" w:rsidRDefault="0059100B" w:rsidP="0059100B">
      <w:pPr>
        <w:pStyle w:val="ListParagraph"/>
        <w:rPr>
          <w:lang w:val="sr-Latn-RS"/>
        </w:rPr>
      </w:pPr>
    </w:p>
    <w:p w:rsidR="00960062" w:rsidRDefault="00960062" w:rsidP="0059100B">
      <w:pPr>
        <w:pStyle w:val="ListParagraph"/>
        <w:rPr>
          <w:lang w:val="sr-Latn-RS"/>
        </w:rPr>
      </w:pPr>
      <w:r>
        <w:rPr>
          <w:lang w:val="sr-Latn-RS"/>
        </w:rPr>
        <w:t>Obavestiti odgovorne korisnike kad količina lek</w:t>
      </w:r>
      <w:r w:rsidRPr="00960062">
        <w:rPr>
          <w:lang w:val="sr-Latn-RS"/>
        </w:rPr>
        <w:t xml:space="preserve">a </w:t>
      </w:r>
      <w:r>
        <w:rPr>
          <w:lang w:val="sr-Latn-RS"/>
        </w:rPr>
        <w:t>padne</w:t>
      </w:r>
      <w:r w:rsidRPr="00960062">
        <w:rPr>
          <w:lang w:val="sr-Latn-RS"/>
        </w:rPr>
        <w:t xml:space="preserve"> ispod kritične</w:t>
      </w:r>
      <w:r>
        <w:rPr>
          <w:lang w:val="sr-Latn-RS"/>
        </w:rPr>
        <w:t xml:space="preserve"> granice pomoću </w:t>
      </w:r>
      <w:r w:rsidRPr="00960062">
        <w:rPr>
          <w:lang w:val="sr-Latn-RS"/>
        </w:rPr>
        <w:t>Email</w:t>
      </w:r>
      <w:r>
        <w:t>-a</w:t>
      </w:r>
      <w:r>
        <w:rPr>
          <w:lang w:val="sr-Latn-RS"/>
        </w:rPr>
        <w:t xml:space="preserve"> i obaveštenja u aplikaciji.</w:t>
      </w:r>
    </w:p>
    <w:p w:rsidR="00960062" w:rsidRDefault="00960062" w:rsidP="0059100B">
      <w:pPr>
        <w:pStyle w:val="ListParagraph"/>
        <w:rPr>
          <w:lang w:val="sr-Latn-RS"/>
        </w:rPr>
      </w:pPr>
      <w:r>
        <w:rPr>
          <w:lang w:val="sr-Latn-RS"/>
        </w:rPr>
        <w:t>Implementirati sistem autori</w:t>
      </w:r>
      <w:r w:rsidR="005A7A39">
        <w:rPr>
          <w:lang w:val="sr-Latn-RS"/>
        </w:rPr>
        <w:t>zacije (login). Svaki korisnik ć</w:t>
      </w:r>
      <w:r>
        <w:rPr>
          <w:lang w:val="sr-Latn-RS"/>
        </w:rPr>
        <w:t>e imati zaseban nalog.</w:t>
      </w:r>
    </w:p>
    <w:p w:rsidR="00B77367" w:rsidRDefault="00B77367" w:rsidP="0059100B">
      <w:pPr>
        <w:pStyle w:val="ListParagraph"/>
        <w:rPr>
          <w:lang w:val="sr-Latn-RS"/>
        </w:rPr>
      </w:pPr>
      <w:r>
        <w:rPr>
          <w:lang w:val="sr-Latn-RS"/>
        </w:rPr>
        <w:t>Sistem izdavanja lekova.</w:t>
      </w:r>
    </w:p>
    <w:p w:rsidR="00960062" w:rsidRPr="00B66FA7" w:rsidRDefault="00960062" w:rsidP="0059100B">
      <w:pPr>
        <w:pStyle w:val="ListParagraph"/>
        <w:rPr>
          <w:lang w:val="sr-Latn-RS"/>
        </w:rPr>
      </w:pPr>
    </w:p>
    <w:p w:rsidR="00D96EF7" w:rsidRPr="006F61C6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5D1808" w:rsidRPr="00D65BBB" w:rsidRDefault="00DD46FA" w:rsidP="00D65BBB">
      <w:pPr>
        <w:pStyle w:val="BodyText"/>
      </w:pPr>
      <w:r>
        <w:rPr>
          <w:lang w:val="sr-Latn-CS"/>
        </w:rPr>
        <w:t>Rad sa C#</w:t>
      </w:r>
      <w:r w:rsidR="000202C9">
        <w:rPr>
          <w:lang w:val="sr-Latn-CS"/>
        </w:rPr>
        <w:t xml:space="preserve"> </w:t>
      </w:r>
      <w:r w:rsidR="00EE5A72">
        <w:rPr>
          <w:lang w:val="sr-Latn-CS"/>
        </w:rPr>
        <w:t>(server</w:t>
      </w:r>
      <w:r w:rsidR="00EE5A72">
        <w:rPr>
          <w:lang w:val="sr-Latn-RS"/>
        </w:rPr>
        <w:t>-side)</w:t>
      </w:r>
      <w:r>
        <w:rPr>
          <w:lang w:val="sr-Latn-CS"/>
        </w:rPr>
        <w:t xml:space="preserve"> i JS</w:t>
      </w:r>
      <w:r w:rsidR="000202C9">
        <w:rPr>
          <w:lang w:val="sr-Latn-CS"/>
        </w:rPr>
        <w:t xml:space="preserve"> </w:t>
      </w:r>
      <w:r w:rsidR="00EE5A72">
        <w:rPr>
          <w:lang w:val="sr-Latn-CS"/>
        </w:rPr>
        <w:t>(client-side)</w:t>
      </w:r>
      <w:r>
        <w:rPr>
          <w:lang w:val="sr-Latn-CS"/>
        </w:rPr>
        <w:t xml:space="preserve"> programskim jezicima</w:t>
      </w:r>
      <w:r w:rsidR="005D1808">
        <w:rPr>
          <w:lang w:val="sr-Latn-CS"/>
        </w:rPr>
        <w:t>, rad sa bazama podataka. Dobro dizajniranje i rad sa CSS</w:t>
      </w:r>
      <w:r w:rsidR="005D1808">
        <w:t>-om.</w:t>
      </w:r>
    </w:p>
    <w:p w:rsidR="005D1808" w:rsidRPr="005D1808" w:rsidRDefault="005D1808" w:rsidP="00D96EF7">
      <w:pPr>
        <w:pStyle w:val="BodyText"/>
        <w:rPr>
          <w:b/>
          <w:bCs/>
          <w:lang w:val="sr-Latn-RS"/>
        </w:rPr>
      </w:pPr>
      <w:r w:rsidRPr="005D1808">
        <w:rPr>
          <w:b/>
          <w:bCs/>
          <w:lang w:val="sr-Latn-CS"/>
        </w:rPr>
        <w:t>Znanja i ve</w:t>
      </w:r>
      <w:r w:rsidRPr="005D1808">
        <w:rPr>
          <w:b/>
          <w:bCs/>
          <w:lang w:val="sr-Latn-RS"/>
        </w:rPr>
        <w:t>štine članova tima:</w:t>
      </w:r>
    </w:p>
    <w:p w:rsidR="005A054F" w:rsidRPr="00527A67" w:rsidRDefault="00DD46FA" w:rsidP="005A054F">
      <w:pPr>
        <w:pStyle w:val="BodyText"/>
        <w:rPr>
          <w:lang w:val="sr-Latn-RS"/>
        </w:rPr>
      </w:pPr>
      <w:r>
        <w:rPr>
          <w:lang w:val="sr-Latn-CS"/>
        </w:rPr>
        <w:t>Du</w:t>
      </w:r>
      <w:r>
        <w:rPr>
          <w:lang w:val="sr-Latn-RS"/>
        </w:rPr>
        <w:t>šan: Odlično poznavanje C# (.NET Core) programskog jezika</w:t>
      </w:r>
      <w:r w:rsidR="00FC26F2">
        <w:rPr>
          <w:lang w:val="sr-Latn-RS"/>
        </w:rPr>
        <w:t>, osrednje poznavanje JS.</w:t>
      </w:r>
      <w:r w:rsidR="00547D2F">
        <w:rPr>
          <w:lang w:val="sr-Latn-RS"/>
        </w:rPr>
        <w:t xml:space="preserve"> Dosta pažnje posvećuje optimizaciji i sigurnosnim problemima.</w:t>
      </w:r>
      <w:r w:rsidR="00527A67">
        <w:rPr>
          <w:lang w:val="sr-Latn-RS"/>
        </w:rPr>
        <w:t xml:space="preserve"> Iskustvo u izradi server</w:t>
      </w:r>
      <w:r w:rsidR="00527A67">
        <w:t>-side/client-side dela gaming servera, lo</w:t>
      </w:r>
      <w:r w:rsidR="00527A67">
        <w:rPr>
          <w:lang w:val="sr-Latn-RS"/>
        </w:rPr>
        <w:t>š dizajner. Odličan u radu sa bazama podataka.</w:t>
      </w:r>
    </w:p>
    <w:p w:rsidR="005D1808" w:rsidRPr="000002D6" w:rsidRDefault="00DD46FA" w:rsidP="00D65BBB">
      <w:pPr>
        <w:pStyle w:val="BodyText"/>
        <w:rPr>
          <w:lang w:val="sr-Latn-RS"/>
        </w:rPr>
      </w:pPr>
      <w:r>
        <w:rPr>
          <w:lang w:val="sr-Latn-RS"/>
        </w:rPr>
        <w:lastRenderedPageBreak/>
        <w:t>Stefan: Odlično poznavanje C# (.NET Core) programskog jezika.</w:t>
      </w:r>
      <w:r w:rsidR="00547D2F">
        <w:rPr>
          <w:lang w:val="sr-Latn-RS"/>
        </w:rPr>
        <w:t xml:space="preserve"> Odlično i brzo logičko razmišljanje.</w:t>
      </w:r>
      <w:r w:rsidR="00527A67">
        <w:rPr>
          <w:lang w:val="sr-Latn-RS"/>
        </w:rPr>
        <w:t xml:space="preserve"> Iskustvo u pravljenju logičkih igara. Odličan dizajner, manje iskustvo u radu sa bazama podataka.</w:t>
      </w:r>
    </w:p>
    <w:p w:rsidR="005A054F" w:rsidRDefault="00FC26F2" w:rsidP="00D96EF7">
      <w:pPr>
        <w:pStyle w:val="BodyText"/>
      </w:pPr>
      <w:r w:rsidRPr="005D1808">
        <w:rPr>
          <w:b/>
          <w:bCs/>
          <w:lang w:val="sr-Latn-CS"/>
        </w:rPr>
        <w:t>Rizici za uspešnu realizaciju projekta:</w:t>
      </w:r>
      <w:r>
        <w:rPr>
          <w:lang w:val="sr-Latn-CS"/>
        </w:rPr>
        <w:br/>
      </w:r>
      <w:r>
        <w:t xml:space="preserve">- </w:t>
      </w:r>
      <w:r>
        <w:rPr>
          <w:lang w:val="sr-Latn-RS"/>
        </w:rPr>
        <w:t xml:space="preserve">sigurnosni propusti u komunikaciji klijent </w:t>
      </w:r>
      <w:r>
        <w:t>– server</w:t>
      </w:r>
    </w:p>
    <w:p w:rsidR="00FC26F2" w:rsidRPr="00FC26F2" w:rsidRDefault="00FC26F2" w:rsidP="00D96EF7">
      <w:pPr>
        <w:pStyle w:val="BodyText"/>
      </w:pPr>
      <w:r>
        <w:t xml:space="preserve">- </w:t>
      </w:r>
      <w:r w:rsidR="00EE5A72">
        <w:t>manjak vremena za ozbiljniji razvoj aplikacije</w:t>
      </w:r>
    </w:p>
    <w:p w:rsidR="005A054F" w:rsidRPr="006F61C6" w:rsidRDefault="00835400" w:rsidP="005A054F">
      <w:pPr>
        <w:pStyle w:val="Heading1"/>
        <w:rPr>
          <w:lang w:val="sr-Latn-CS"/>
        </w:rPr>
      </w:pPr>
      <w:bookmarkStart w:id="6" w:name="_Toc507815240"/>
      <w:r>
        <w:rPr>
          <w:lang w:val="sr-Latn-CS"/>
        </w:rPr>
        <w:t>Cilj i motivacija tima</w:t>
      </w:r>
      <w:bookmarkEnd w:id="6"/>
    </w:p>
    <w:p w:rsidR="00835400" w:rsidRPr="00D96EF7" w:rsidRDefault="00FC26F2" w:rsidP="00835400">
      <w:pPr>
        <w:pStyle w:val="BodyText"/>
        <w:rPr>
          <w:lang w:val="sr-Latn-CS"/>
        </w:rPr>
      </w:pPr>
      <w:r>
        <w:rPr>
          <w:lang w:val="sr-Latn-CS"/>
        </w:rPr>
        <w:t>Cilj tima je pravljenje što kvalitetnije aplikacije, sa što manje grešaka i što je moguće više dobrih opcija koje će prvenstveno olakšati rad u apoteci.</w:t>
      </w:r>
    </w:p>
    <w:p w:rsidR="00835400" w:rsidRDefault="00463D8B" w:rsidP="00835400">
      <w:pPr>
        <w:pStyle w:val="BodyText"/>
      </w:pPr>
      <w:r>
        <w:rPr>
          <w:lang w:val="sr-Latn-CS"/>
        </w:rPr>
        <w:t>Ciljevi</w:t>
      </w:r>
      <w:r w:rsidR="00835400">
        <w:rPr>
          <w:lang w:val="sr-Latn-CS"/>
        </w:rPr>
        <w:t xml:space="preserve"> </w:t>
      </w:r>
      <w:r w:rsidR="00446D5F">
        <w:rPr>
          <w:lang w:val="sr-Latn-CS"/>
        </w:rPr>
        <w:t xml:space="preserve">i osobine </w:t>
      </w:r>
      <w:r w:rsidR="00835400" w:rsidRPr="00D96EF7">
        <w:rPr>
          <w:lang w:val="sr-Latn-CS"/>
        </w:rPr>
        <w:t>član</w:t>
      </w:r>
      <w:r w:rsidR="00835400">
        <w:rPr>
          <w:lang w:val="sr-Latn-CS"/>
        </w:rPr>
        <w:t>ova tima</w:t>
      </w:r>
      <w:r>
        <w:t>:</w:t>
      </w:r>
    </w:p>
    <w:p w:rsidR="00446D5F" w:rsidRPr="00446D5F" w:rsidRDefault="00463D8B" w:rsidP="00463D8B">
      <w:pPr>
        <w:pStyle w:val="BodyText"/>
        <w:numPr>
          <w:ilvl w:val="0"/>
          <w:numId w:val="19"/>
        </w:numPr>
      </w:pPr>
      <w:r>
        <w:t>Du</w:t>
      </w:r>
      <w:r>
        <w:rPr>
          <w:lang w:val="sr-Latn-RS"/>
        </w:rPr>
        <w:t xml:space="preserve">šan: </w:t>
      </w:r>
    </w:p>
    <w:p w:rsidR="00463D8B" w:rsidRDefault="00463D8B" w:rsidP="00446D5F">
      <w:pPr>
        <w:pStyle w:val="BodyText"/>
        <w:ind w:left="1080"/>
        <w:rPr>
          <w:lang w:val="sr-Latn-RS"/>
        </w:rPr>
      </w:pPr>
      <w:r>
        <w:rPr>
          <w:lang w:val="sr-Latn-RS"/>
        </w:rPr>
        <w:t>Usavršavanje u razvoju sigurnih i optimizovanih aplikacija, unapređenje znanja iz Web programiranja, uspešno polaganje ispita</w:t>
      </w:r>
      <w:r w:rsidR="00446D5F">
        <w:rPr>
          <w:lang w:val="sr-Latn-RS"/>
        </w:rPr>
        <w:t>.</w:t>
      </w:r>
    </w:p>
    <w:p w:rsidR="00446D5F" w:rsidRDefault="00446D5F" w:rsidP="00446D5F">
      <w:pPr>
        <w:pStyle w:val="BodyText"/>
        <w:ind w:left="1080"/>
      </w:pPr>
      <w:r>
        <w:t>Ličnost koja se sama motiviše.</w:t>
      </w:r>
    </w:p>
    <w:p w:rsidR="00446D5F" w:rsidRPr="00434A12" w:rsidRDefault="00446D5F" w:rsidP="00446D5F">
      <w:pPr>
        <w:pStyle w:val="BodyText"/>
        <w:ind w:left="1080"/>
      </w:pPr>
      <w:r>
        <w:t>Osobine: ažuran, fokusiran, privržen, optimističan</w:t>
      </w:r>
      <w:r w:rsidR="000212BB">
        <w:t>, pozitivan</w:t>
      </w:r>
      <w:r w:rsidR="00B77367">
        <w:t>.</w:t>
      </w:r>
    </w:p>
    <w:p w:rsidR="00446D5F" w:rsidRPr="00446D5F" w:rsidRDefault="00463D8B" w:rsidP="00463D8B">
      <w:pPr>
        <w:pStyle w:val="BodyText"/>
        <w:numPr>
          <w:ilvl w:val="0"/>
          <w:numId w:val="19"/>
        </w:numPr>
      </w:pPr>
      <w:r>
        <w:rPr>
          <w:lang w:val="sr-Latn-RS"/>
        </w:rPr>
        <w:t>Stefan:</w:t>
      </w:r>
    </w:p>
    <w:p w:rsidR="00463D8B" w:rsidRPr="00446D5F" w:rsidRDefault="00446D5F" w:rsidP="00446D5F">
      <w:pPr>
        <w:pStyle w:val="BodyText"/>
        <w:ind w:left="1080"/>
      </w:pPr>
      <w:r w:rsidRPr="00446D5F">
        <w:rPr>
          <w:lang w:val="sr-Latn-RS"/>
        </w:rPr>
        <w:t>Unapre</w:t>
      </w:r>
      <w:r>
        <w:rPr>
          <w:lang w:val="sr-Latn-RS"/>
        </w:rPr>
        <w:t>đ</w:t>
      </w:r>
      <w:r w:rsidRPr="00446D5F">
        <w:rPr>
          <w:lang w:val="sr-Latn-RS"/>
        </w:rPr>
        <w:t xml:space="preserve">enje znanja vezanog za serverski deo aplikacije, iskustvo u radu </w:t>
      </w:r>
      <w:r w:rsidR="005A7A39">
        <w:rPr>
          <w:lang w:val="sr-Latn-RS"/>
        </w:rPr>
        <w:t>u timu. Sticanje navike da radi</w:t>
      </w:r>
      <w:r w:rsidRPr="00446D5F">
        <w:rPr>
          <w:lang w:val="sr-Latn-RS"/>
        </w:rPr>
        <w:t xml:space="preserve"> svaki dan, i naravno polaganje ovog ispita sa visokom ocenom.</w:t>
      </w:r>
    </w:p>
    <w:p w:rsidR="00835400" w:rsidRDefault="00446D5F" w:rsidP="00446D5F">
      <w:pPr>
        <w:pStyle w:val="BodyText"/>
        <w:ind w:left="1080"/>
      </w:pPr>
      <w:r>
        <w:t>Ličnost motivisana komunikacijom.</w:t>
      </w:r>
    </w:p>
    <w:p w:rsidR="00446D5F" w:rsidRPr="00446D5F" w:rsidRDefault="00446D5F" w:rsidP="00446D5F">
      <w:pPr>
        <w:pStyle w:val="BodyText"/>
        <w:ind w:left="1080"/>
      </w:pPr>
      <w:r>
        <w:t xml:space="preserve">Osobine: </w:t>
      </w:r>
      <w:r w:rsidRPr="00446D5F">
        <w:t>ažuran, komunikativan, humoristi</w:t>
      </w:r>
      <w:r>
        <w:t>č</w:t>
      </w:r>
      <w:r w:rsidRPr="00446D5F">
        <w:t>an</w:t>
      </w:r>
      <w:r w:rsidR="005A7A39">
        <w:t>, optimističan, perfekcionista</w:t>
      </w:r>
      <w:r w:rsidR="00B77367">
        <w:t>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7" w:name="_Toc507815241"/>
      <w:r>
        <w:rPr>
          <w:lang w:val="sr-Latn-CS"/>
        </w:rPr>
        <w:t>Vođa tima</w:t>
      </w:r>
      <w:bookmarkEnd w:id="7"/>
    </w:p>
    <w:p w:rsidR="00463D8B" w:rsidRPr="00463D8B" w:rsidRDefault="00463D8B" w:rsidP="00463D8B">
      <w:pPr>
        <w:pStyle w:val="BodyText"/>
        <w:rPr>
          <w:lang w:val="sr-Latn-CS"/>
        </w:rPr>
      </w:pPr>
      <w:r w:rsidRPr="00463D8B">
        <w:rPr>
          <w:lang w:val="sr-Latn-CS"/>
        </w:rPr>
        <w:t xml:space="preserve">Kriterijumi za izbor vođe tima: iskustvo u programiranju i timskom radu. Direktno poznavanje tehnologije potrebne za izradu aplikacije. Poštovanje, iskrenost... </w:t>
      </w:r>
    </w:p>
    <w:p w:rsidR="00835400" w:rsidRDefault="00463D8B" w:rsidP="00463D8B">
      <w:pPr>
        <w:pStyle w:val="BodyText"/>
        <w:rPr>
          <w:lang w:val="sr-Latn-RS"/>
        </w:rPr>
      </w:pPr>
      <w:r w:rsidRPr="00463D8B">
        <w:rPr>
          <w:lang w:val="sr-Latn-CS"/>
        </w:rPr>
        <w:t>Za vođu tima je izabran Dušan zbog njegovog iskustva u programiranju i iskustvu u izradi servera. Veoma je ažuran i privržen bilo kojem zadatku koji radi, tako da će biti vrlo dobar vođa tima.</w:t>
      </w:r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507815242"/>
      <w:r>
        <w:rPr>
          <w:lang w:val="sr-Latn-CS"/>
        </w:rPr>
        <w:t>Komunikacija</w:t>
      </w:r>
      <w:bookmarkEnd w:id="8"/>
    </w:p>
    <w:p w:rsidR="00813661" w:rsidRDefault="00813661" w:rsidP="00813661">
      <w:pPr>
        <w:pStyle w:val="BodyText"/>
        <w:rPr>
          <w:lang w:val="sr-Latn-CS"/>
        </w:rPr>
      </w:pPr>
      <w:r>
        <w:rPr>
          <w:lang w:val="sr-Latn-CS"/>
        </w:rPr>
        <w:t>Usmeni razgovori i sastanci preko Teamspeak 3 platforme. Pismeni dogovori preko poruka</w:t>
      </w:r>
      <w:r w:rsidR="00797A39">
        <w:rPr>
          <w:lang w:val="sr-Latn-CS"/>
        </w:rPr>
        <w:t>(Messanger)</w:t>
      </w:r>
      <w:r>
        <w:rPr>
          <w:lang w:val="sr-Latn-CS"/>
        </w:rPr>
        <w:t>.</w:t>
      </w:r>
    </w:p>
    <w:p w:rsidR="00995C29" w:rsidRPr="00813661" w:rsidRDefault="00813661" w:rsidP="00995C29">
      <w:pPr>
        <w:pStyle w:val="BodyText"/>
        <w:rPr>
          <w:lang w:val="sr-Latn-RS"/>
        </w:rPr>
      </w:pPr>
      <w:r>
        <w:rPr>
          <w:lang w:val="sr-Latn-CS"/>
        </w:rPr>
        <w:t>N</w:t>
      </w:r>
      <w:r w:rsidR="00D62E1E">
        <w:rPr>
          <w:lang w:val="sr-Latn-CS"/>
        </w:rPr>
        <w:t>ačin</w:t>
      </w:r>
      <w:r>
        <w:rPr>
          <w:lang w:val="sr-Latn-CS"/>
        </w:rPr>
        <w:t>i</w:t>
      </w:r>
      <w:r w:rsidR="00D62E1E">
        <w:rPr>
          <w:lang w:val="sr-Latn-CS"/>
        </w:rPr>
        <w:t xml:space="preserve"> održavanja sastanaka</w:t>
      </w:r>
      <w:r>
        <w:rPr>
          <w:lang w:val="sr-Latn-CS"/>
        </w:rPr>
        <w:t>: usmeni sastanci dva puta nedeljno preko Teamspeak 3 platforme radi uvida šta je do tada ura</w:t>
      </w:r>
      <w:r>
        <w:rPr>
          <w:lang w:val="sr-Latn-RS"/>
        </w:rPr>
        <w:t>đeno,  podele narednih zadataka kao i razrešavanje svih izazova u implementaciji.</w:t>
      </w:r>
    </w:p>
    <w:p w:rsidR="00D62E1E" w:rsidRPr="00813661" w:rsidRDefault="00813661" w:rsidP="00995C29">
      <w:pPr>
        <w:pStyle w:val="BodyText"/>
        <w:rPr>
          <w:lang w:val="sr-Latn-RS"/>
        </w:rPr>
      </w:pPr>
      <w:r>
        <w:rPr>
          <w:lang w:val="sr-Latn-CS"/>
        </w:rPr>
        <w:t>Izrada projekta će biti podeljena na manje delove – zadatke ko</w:t>
      </w:r>
      <w:r>
        <w:rPr>
          <w:lang w:val="sr-Latn-RS"/>
        </w:rPr>
        <w:t>ji će se nalaziti na Trello</w:t>
      </w:r>
      <w:r>
        <w:t xml:space="preserve"> aplikaciji. Svaki od </w:t>
      </w:r>
      <w:r>
        <w:rPr>
          <w:lang w:val="sr-Latn-RS"/>
        </w:rPr>
        <w:t xml:space="preserve">članova </w:t>
      </w:r>
      <w:r w:rsidR="00797A39">
        <w:rPr>
          <w:lang w:val="sr-Latn-RS"/>
        </w:rPr>
        <w:t xml:space="preserve">tima </w:t>
      </w:r>
      <w:r>
        <w:rPr>
          <w:lang w:val="sr-Latn-RS"/>
        </w:rPr>
        <w:t xml:space="preserve">će raditi na dodeljenim zadacima, postojaće </w:t>
      </w:r>
      <w:r w:rsidR="00797A39">
        <w:rPr>
          <w:lang w:val="sr-Latn-RS"/>
        </w:rPr>
        <w:t xml:space="preserve">sledeće kolone: </w:t>
      </w:r>
      <w:r>
        <w:rPr>
          <w:lang w:val="sr-Latn-RS"/>
        </w:rPr>
        <w:t>TO</w:t>
      </w:r>
      <w:r>
        <w:t>-DO, In progress, Done</w:t>
      </w:r>
      <w:r w:rsidR="00797A39">
        <w:t xml:space="preserve"> </w:t>
      </w:r>
      <w:r>
        <w:t xml:space="preserve">u kojima će se nalaziti zadaci koje treba uraditi, koji su u izradi </w:t>
      </w:r>
      <w:r w:rsidR="001C53E0">
        <w:t>i</w:t>
      </w:r>
      <w:r>
        <w:t xml:space="preserve"> koji su završeni</w:t>
      </w:r>
      <w:r w:rsidR="00797A39">
        <w:t>,</w:t>
      </w:r>
      <w:r>
        <w:t xml:space="preserve"> respektivno.</w:t>
      </w:r>
    </w:p>
    <w:p w:rsidR="00D62E1E" w:rsidRPr="00797A39" w:rsidRDefault="00797A39" w:rsidP="00D62E1E">
      <w:pPr>
        <w:pStyle w:val="BodyText"/>
      </w:pPr>
      <w:r>
        <w:rPr>
          <w:lang w:val="sr-Latn-CS"/>
        </w:rPr>
        <w:t>Fajlovi će biti razmenjivani preko BitBucket</w:t>
      </w:r>
      <w:r>
        <w:t xml:space="preserve"> repozitorijuma.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9" w:name="_Toc507815243"/>
      <w:r>
        <w:rPr>
          <w:lang w:val="sr-Latn-CS"/>
        </w:rPr>
        <w:t>Planiranje vremena</w:t>
      </w:r>
      <w:bookmarkEnd w:id="9"/>
    </w:p>
    <w:p w:rsidR="007D4814" w:rsidRPr="00797A39" w:rsidRDefault="00797A39" w:rsidP="007D4814">
      <w:pPr>
        <w:pStyle w:val="BodyText"/>
        <w:rPr>
          <w:lang w:val="sr-Latn-RS"/>
        </w:rPr>
      </w:pPr>
      <w:r>
        <w:rPr>
          <w:lang w:val="sr-Latn-CS"/>
        </w:rPr>
        <w:t xml:space="preserve">Svako od </w:t>
      </w:r>
      <w:r>
        <w:rPr>
          <w:lang w:val="sr-Latn-RS"/>
        </w:rPr>
        <w:t xml:space="preserve">članova tima će individualno </w:t>
      </w:r>
      <w:r w:rsidR="007D4814">
        <w:rPr>
          <w:lang w:val="sr-Latn-RS"/>
        </w:rPr>
        <w:t>raditi</w:t>
      </w:r>
      <w:r>
        <w:rPr>
          <w:lang w:val="sr-Latn-RS"/>
        </w:rPr>
        <w:t xml:space="preserve"> 3 do 4 sata nedeljno na zadacima </w:t>
      </w:r>
      <w:r w:rsidR="007D4814">
        <w:rPr>
          <w:lang w:val="sr-Latn-RS"/>
        </w:rPr>
        <w:t xml:space="preserve">koji su definisani </w:t>
      </w:r>
      <w:r>
        <w:rPr>
          <w:lang w:val="sr-Latn-RS"/>
        </w:rPr>
        <w:t xml:space="preserve">na sastanku. Dodatno, radićemo timski 2 do 3 sata nedeljno na rešavanju aktuelnih problema i </w:t>
      </w:r>
      <w:r w:rsidR="007D4814">
        <w:rPr>
          <w:lang w:val="sr-Latn-RS"/>
        </w:rPr>
        <w:t>eventualne podele zadataka.</w:t>
      </w:r>
    </w:p>
    <w:p w:rsidR="00835400" w:rsidRPr="007D4814" w:rsidRDefault="007D4814" w:rsidP="00835400">
      <w:pPr>
        <w:pStyle w:val="BodyText"/>
      </w:pPr>
      <w:r>
        <w:rPr>
          <w:lang w:val="sr-Latn-CS"/>
        </w:rPr>
        <w:t xml:space="preserve">Procenjen ukupan broj sati rada svih članova u timu: 13 nedelja </w:t>
      </w:r>
      <w:r>
        <w:t xml:space="preserve">* ~6 sati nedeljno * 2 </w:t>
      </w:r>
      <w:r>
        <w:rPr>
          <w:lang w:val="sr-Latn-RS"/>
        </w:rPr>
        <w:t xml:space="preserve">člana </w:t>
      </w:r>
      <w:r>
        <w:t>= 156 sati rada</w:t>
      </w:r>
      <w:r w:rsidR="000202C9">
        <w:t>.</w:t>
      </w: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541" w:rsidRDefault="007D5541">
      <w:r>
        <w:separator/>
      </w:r>
    </w:p>
  </w:endnote>
  <w:endnote w:type="continuationSeparator" w:id="0">
    <w:p w:rsidR="007D5541" w:rsidRDefault="007D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F724F0">
            <w:rPr>
              <w:lang w:val="sr-Latn-CS"/>
            </w:rPr>
            <w:t>DSoft</w:t>
          </w:r>
          <w:r w:rsidRPr="006D0694">
            <w:rPr>
              <w:lang w:val="sr-Latn-CS"/>
            </w:rPr>
            <w:t xml:space="preserve">, </w:t>
          </w:r>
          <w:r w:rsidR="00F724F0">
            <w:rPr>
              <w:lang w:val="sr-Latn-CS"/>
            </w:rPr>
            <w:t>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D4611F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D4611F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541" w:rsidRDefault="007D5541">
      <w:r>
        <w:separator/>
      </w:r>
    </w:p>
  </w:footnote>
  <w:footnote w:type="continuationSeparator" w:id="0">
    <w:p w:rsidR="007D5541" w:rsidRDefault="007D5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331E30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DSoft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6E22AB">
          <w:pPr>
            <w:rPr>
              <w:lang w:val="sr-Latn-CS"/>
            </w:rPr>
          </w:pPr>
          <w:r>
            <w:rPr>
              <w:lang w:val="sr-Latn-CS"/>
            </w:rPr>
            <w:t>e</w:t>
          </w:r>
          <w:r w:rsidR="00F724F0">
            <w:rPr>
              <w:lang w:val="sr-Latn-CS"/>
            </w:rPr>
            <w:t>Pharm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F724F0">
            <w:rPr>
              <w:lang w:val="sr-Latn-CS"/>
            </w:rPr>
            <w:t>07</w:t>
          </w:r>
          <w:r w:rsidR="006F61C6" w:rsidRPr="006D0694">
            <w:rPr>
              <w:lang w:val="sr-Latn-CS"/>
            </w:rPr>
            <w:t>.0</w:t>
          </w:r>
          <w:r w:rsidR="00F724F0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F724F0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343C5" w:rsidRPr="006D0694" w:rsidRDefault="00F724F0" w:rsidP="002B4765">
          <w:pPr>
            <w:rPr>
              <w:lang w:val="sr-Latn-CS"/>
            </w:rPr>
          </w:pPr>
          <w:r>
            <w:rPr>
              <w:lang w:val="sr-Latn-CS"/>
            </w:rPr>
            <w:t>DSoft</w:t>
          </w:r>
          <w:r w:rsidR="006F61C6" w:rsidRPr="006D0694">
            <w:rPr>
              <w:lang w:val="sr-Latn-CS"/>
            </w:rPr>
            <w:t>-</w:t>
          </w:r>
          <w:r w:rsidR="006E22AB">
            <w:rPr>
              <w:lang w:val="sr-Latn-CS"/>
            </w:rPr>
            <w:t>e</w:t>
          </w:r>
          <w:r>
            <w:rPr>
              <w:lang w:val="sr-Latn-CS"/>
            </w:rPr>
            <w:t>Pharm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A451FA"/>
    <w:multiLevelType w:val="hybridMultilevel"/>
    <w:tmpl w:val="4AFE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75D30B8"/>
    <w:multiLevelType w:val="hybridMultilevel"/>
    <w:tmpl w:val="A43AE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B07777"/>
    <w:multiLevelType w:val="hybridMultilevel"/>
    <w:tmpl w:val="D138E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274D89"/>
    <w:multiLevelType w:val="hybridMultilevel"/>
    <w:tmpl w:val="DE9EE2E0"/>
    <w:lvl w:ilvl="0" w:tplc="4D54F9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4B44982"/>
    <w:multiLevelType w:val="hybridMultilevel"/>
    <w:tmpl w:val="CAA49068"/>
    <w:lvl w:ilvl="0" w:tplc="A10279D2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8562D29"/>
    <w:multiLevelType w:val="multilevel"/>
    <w:tmpl w:val="8F60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3741F47"/>
    <w:multiLevelType w:val="hybridMultilevel"/>
    <w:tmpl w:val="411AD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3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A42E10"/>
    <w:multiLevelType w:val="hybridMultilevel"/>
    <w:tmpl w:val="189A39DC"/>
    <w:lvl w:ilvl="0" w:tplc="EBF0E25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D8005D"/>
    <w:multiLevelType w:val="hybridMultilevel"/>
    <w:tmpl w:val="51C69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AB55D7"/>
    <w:multiLevelType w:val="hybridMultilevel"/>
    <w:tmpl w:val="BFB4C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950980"/>
    <w:multiLevelType w:val="hybridMultilevel"/>
    <w:tmpl w:val="B538BFF0"/>
    <w:lvl w:ilvl="0" w:tplc="609A5726">
      <w:start w:val="7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93D29"/>
    <w:multiLevelType w:val="hybridMultilevel"/>
    <w:tmpl w:val="26C0E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BD2AD7"/>
    <w:multiLevelType w:val="hybridMultilevel"/>
    <w:tmpl w:val="6030A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7CC4661"/>
    <w:multiLevelType w:val="hybridMultilevel"/>
    <w:tmpl w:val="679C6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EC6736F"/>
    <w:multiLevelType w:val="hybridMultilevel"/>
    <w:tmpl w:val="82464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0CA54E5"/>
    <w:multiLevelType w:val="hybridMultilevel"/>
    <w:tmpl w:val="5C76A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2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5"/>
  </w:num>
  <w:num w:numId="11">
    <w:abstractNumId w:val="19"/>
  </w:num>
  <w:num w:numId="12">
    <w:abstractNumId w:val="16"/>
  </w:num>
  <w:num w:numId="13">
    <w:abstractNumId w:val="12"/>
  </w:num>
  <w:num w:numId="14">
    <w:abstractNumId w:val="13"/>
  </w:num>
  <w:num w:numId="15">
    <w:abstractNumId w:val="9"/>
  </w:num>
  <w:num w:numId="16">
    <w:abstractNumId w:val="21"/>
  </w:num>
  <w:num w:numId="17">
    <w:abstractNumId w:val="23"/>
  </w:num>
  <w:num w:numId="18">
    <w:abstractNumId w:val="17"/>
  </w:num>
  <w:num w:numId="19">
    <w:abstractNumId w:val="7"/>
  </w:num>
  <w:num w:numId="20">
    <w:abstractNumId w:val="5"/>
  </w:num>
  <w:num w:numId="21">
    <w:abstractNumId w:val="4"/>
  </w:num>
  <w:num w:numId="22">
    <w:abstractNumId w:val="3"/>
  </w:num>
  <w:num w:numId="23">
    <w:abstractNumId w:val="27"/>
  </w:num>
  <w:num w:numId="24">
    <w:abstractNumId w:val="26"/>
  </w:num>
  <w:num w:numId="25">
    <w:abstractNumId w:val="24"/>
  </w:num>
  <w:num w:numId="26">
    <w:abstractNumId w:val="22"/>
  </w:num>
  <w:num w:numId="27">
    <w:abstractNumId w:val="18"/>
  </w:num>
  <w:num w:numId="28">
    <w:abstractNumId w:val="20"/>
  </w:num>
  <w:num w:numId="29">
    <w:abstractNumId w:val="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02D6"/>
    <w:rsid w:val="00000F53"/>
    <w:rsid w:val="000012A9"/>
    <w:rsid w:val="000202C9"/>
    <w:rsid w:val="000212BB"/>
    <w:rsid w:val="00032BBB"/>
    <w:rsid w:val="00040DA0"/>
    <w:rsid w:val="0006687B"/>
    <w:rsid w:val="00070A1E"/>
    <w:rsid w:val="000E48B8"/>
    <w:rsid w:val="000E7072"/>
    <w:rsid w:val="000F5EE8"/>
    <w:rsid w:val="00103833"/>
    <w:rsid w:val="0012018C"/>
    <w:rsid w:val="00151CDF"/>
    <w:rsid w:val="00157DAE"/>
    <w:rsid w:val="001C53E0"/>
    <w:rsid w:val="001E4E21"/>
    <w:rsid w:val="001F6798"/>
    <w:rsid w:val="00206A87"/>
    <w:rsid w:val="00210E17"/>
    <w:rsid w:val="00213BE5"/>
    <w:rsid w:val="002170AA"/>
    <w:rsid w:val="002343C5"/>
    <w:rsid w:val="0024759A"/>
    <w:rsid w:val="00257501"/>
    <w:rsid w:val="00260B17"/>
    <w:rsid w:val="002B4765"/>
    <w:rsid w:val="002F4C68"/>
    <w:rsid w:val="002F5E36"/>
    <w:rsid w:val="003312BC"/>
    <w:rsid w:val="00331E30"/>
    <w:rsid w:val="00387292"/>
    <w:rsid w:val="003A4834"/>
    <w:rsid w:val="003C6C27"/>
    <w:rsid w:val="003D1C14"/>
    <w:rsid w:val="003D5CA3"/>
    <w:rsid w:val="003E416D"/>
    <w:rsid w:val="003F7DFE"/>
    <w:rsid w:val="00422B0E"/>
    <w:rsid w:val="00434A12"/>
    <w:rsid w:val="00443E7F"/>
    <w:rsid w:val="00446D5F"/>
    <w:rsid w:val="004568D3"/>
    <w:rsid w:val="00463D8B"/>
    <w:rsid w:val="0046548E"/>
    <w:rsid w:val="00490DC7"/>
    <w:rsid w:val="00495821"/>
    <w:rsid w:val="004A22E8"/>
    <w:rsid w:val="00527A67"/>
    <w:rsid w:val="00531812"/>
    <w:rsid w:val="0053248E"/>
    <w:rsid w:val="005430FA"/>
    <w:rsid w:val="00547D2F"/>
    <w:rsid w:val="00555767"/>
    <w:rsid w:val="00574004"/>
    <w:rsid w:val="0059100B"/>
    <w:rsid w:val="005A054F"/>
    <w:rsid w:val="005A7A39"/>
    <w:rsid w:val="005D1808"/>
    <w:rsid w:val="006109B7"/>
    <w:rsid w:val="00614EF5"/>
    <w:rsid w:val="00670936"/>
    <w:rsid w:val="00673D40"/>
    <w:rsid w:val="006776CF"/>
    <w:rsid w:val="006C78A8"/>
    <w:rsid w:val="006D0694"/>
    <w:rsid w:val="006D41CE"/>
    <w:rsid w:val="006E0876"/>
    <w:rsid w:val="006E22AB"/>
    <w:rsid w:val="006F61C6"/>
    <w:rsid w:val="00780DA5"/>
    <w:rsid w:val="007929E6"/>
    <w:rsid w:val="00797A39"/>
    <w:rsid w:val="007A2854"/>
    <w:rsid w:val="007D4814"/>
    <w:rsid w:val="007D5541"/>
    <w:rsid w:val="007E1F8E"/>
    <w:rsid w:val="00813661"/>
    <w:rsid w:val="0081471E"/>
    <w:rsid w:val="00817464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60062"/>
    <w:rsid w:val="00995C29"/>
    <w:rsid w:val="0099694D"/>
    <w:rsid w:val="009B311E"/>
    <w:rsid w:val="00A70277"/>
    <w:rsid w:val="00A74DEF"/>
    <w:rsid w:val="00A849AE"/>
    <w:rsid w:val="00A97B47"/>
    <w:rsid w:val="00AA53A4"/>
    <w:rsid w:val="00AB1DE2"/>
    <w:rsid w:val="00AC06A4"/>
    <w:rsid w:val="00AE7AE3"/>
    <w:rsid w:val="00B10BF0"/>
    <w:rsid w:val="00B32B5D"/>
    <w:rsid w:val="00B357AD"/>
    <w:rsid w:val="00B40827"/>
    <w:rsid w:val="00B549D9"/>
    <w:rsid w:val="00B66FA7"/>
    <w:rsid w:val="00B75D52"/>
    <w:rsid w:val="00B77367"/>
    <w:rsid w:val="00B87116"/>
    <w:rsid w:val="00B93575"/>
    <w:rsid w:val="00BB7AAA"/>
    <w:rsid w:val="00BD39B8"/>
    <w:rsid w:val="00C24472"/>
    <w:rsid w:val="00C24B5D"/>
    <w:rsid w:val="00C26E95"/>
    <w:rsid w:val="00C30C23"/>
    <w:rsid w:val="00C4723D"/>
    <w:rsid w:val="00C502CA"/>
    <w:rsid w:val="00C635C9"/>
    <w:rsid w:val="00CC420E"/>
    <w:rsid w:val="00CF694C"/>
    <w:rsid w:val="00D104B9"/>
    <w:rsid w:val="00D36260"/>
    <w:rsid w:val="00D410FF"/>
    <w:rsid w:val="00D4611F"/>
    <w:rsid w:val="00D62E1E"/>
    <w:rsid w:val="00D65BBB"/>
    <w:rsid w:val="00D96EF7"/>
    <w:rsid w:val="00D97F08"/>
    <w:rsid w:val="00DD46FA"/>
    <w:rsid w:val="00DD4EF3"/>
    <w:rsid w:val="00DF310B"/>
    <w:rsid w:val="00E02359"/>
    <w:rsid w:val="00E26B2A"/>
    <w:rsid w:val="00E35DB1"/>
    <w:rsid w:val="00E464F7"/>
    <w:rsid w:val="00EA1072"/>
    <w:rsid w:val="00EA632B"/>
    <w:rsid w:val="00EB4996"/>
    <w:rsid w:val="00EC70CF"/>
    <w:rsid w:val="00EE5A72"/>
    <w:rsid w:val="00EF3F78"/>
    <w:rsid w:val="00F14BD3"/>
    <w:rsid w:val="00F267E3"/>
    <w:rsid w:val="00F334DC"/>
    <w:rsid w:val="00F62203"/>
    <w:rsid w:val="00F724F0"/>
    <w:rsid w:val="00FC26F2"/>
    <w:rsid w:val="00FD0ACA"/>
    <w:rsid w:val="00F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D1C1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D1C1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</TotalTime>
  <Pages>6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Stefan</cp:lastModifiedBy>
  <cp:revision>2</cp:revision>
  <cp:lastPrinted>1999-04-23T13:49:00Z</cp:lastPrinted>
  <dcterms:created xsi:type="dcterms:W3CDTF">2021-03-19T18:03:00Z</dcterms:created>
  <dcterms:modified xsi:type="dcterms:W3CDTF">2021-03-19T18:03:00Z</dcterms:modified>
</cp:coreProperties>
</file>