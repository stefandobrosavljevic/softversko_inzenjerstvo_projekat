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26B2" w14:textId="0DABFC7B" w:rsidR="003372D3" w:rsidRPr="003372D3" w:rsidRDefault="005F5AE3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ePharm</w:t>
      </w:r>
    </w:p>
    <w:p w14:paraId="3BF66F2E" w14:textId="7C0AD51A" w:rsidR="003372D3" w:rsidRPr="003372D3" w:rsidRDefault="005F5AE3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Electronic Pharmacy</w:t>
      </w:r>
    </w:p>
    <w:p w14:paraId="7813FC91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1CD441B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2ABA9C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40CC252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887A247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6693324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0CFC68C" w14:textId="77777777">
        <w:tc>
          <w:tcPr>
            <w:tcW w:w="2304" w:type="dxa"/>
          </w:tcPr>
          <w:p w14:paraId="1CDBD28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827845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F0BEF0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7DD534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F88B04B" w14:textId="77777777">
        <w:tc>
          <w:tcPr>
            <w:tcW w:w="2304" w:type="dxa"/>
          </w:tcPr>
          <w:p w14:paraId="2E00ABD9" w14:textId="2F98B459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5470B4">
              <w:rPr>
                <w:lang w:val="sr-Latn-CS"/>
              </w:rPr>
              <w:t>7</w:t>
            </w:r>
            <w:r w:rsidR="003372D3">
              <w:rPr>
                <w:lang w:val="sr-Latn-CS"/>
              </w:rPr>
              <w:t>.03.20</w:t>
            </w:r>
            <w:r w:rsidR="005470B4"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6ACD662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4D469C3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3EA5341" w14:textId="5B487BC4" w:rsidR="003372D3" w:rsidRPr="005470B4" w:rsidRDefault="005470B4" w:rsidP="003372D3">
            <w:pPr>
              <w:pStyle w:val="Tabletext"/>
            </w:pPr>
            <w:r>
              <w:rPr>
                <w:lang w:val="sr-Latn-CS"/>
              </w:rPr>
              <w:t>Du</w:t>
            </w:r>
            <w:r>
              <w:t>šan</w:t>
            </w:r>
          </w:p>
        </w:tc>
      </w:tr>
      <w:tr w:rsidR="003372D3" w:rsidRPr="003372D3" w14:paraId="1E2CF107" w14:textId="77777777">
        <w:tc>
          <w:tcPr>
            <w:tcW w:w="2304" w:type="dxa"/>
          </w:tcPr>
          <w:p w14:paraId="09DFF242" w14:textId="609769E9" w:rsidR="003372D3" w:rsidRPr="003372D3" w:rsidRDefault="00644A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04.04.2021</w:t>
            </w:r>
          </w:p>
        </w:tc>
        <w:tc>
          <w:tcPr>
            <w:tcW w:w="1152" w:type="dxa"/>
          </w:tcPr>
          <w:p w14:paraId="6F5D8C9D" w14:textId="2BC6FFBD" w:rsidR="003372D3" w:rsidRPr="003372D3" w:rsidRDefault="00644A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2E85D8A" w14:textId="1E9744C3" w:rsidR="003372D3" w:rsidRPr="00397DD2" w:rsidRDefault="00644A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75976BC" w14:textId="23C3AD87" w:rsidR="003372D3" w:rsidRPr="003372D3" w:rsidRDefault="00644A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</w:t>
            </w:r>
          </w:p>
        </w:tc>
      </w:tr>
      <w:tr w:rsidR="003372D3" w:rsidRPr="003372D3" w14:paraId="5BF3D150" w14:textId="77777777">
        <w:tc>
          <w:tcPr>
            <w:tcW w:w="2304" w:type="dxa"/>
          </w:tcPr>
          <w:p w14:paraId="3D274E2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7EDA88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67EB2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B557B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29E1E340" w14:textId="77777777">
        <w:tc>
          <w:tcPr>
            <w:tcW w:w="2304" w:type="dxa"/>
          </w:tcPr>
          <w:p w14:paraId="33B1DA3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0DE0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4592BA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BECE38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9D7D7FA" w14:textId="77777777" w:rsidR="00206E1F" w:rsidRPr="003372D3" w:rsidRDefault="00206E1F">
      <w:pPr>
        <w:rPr>
          <w:lang w:val="sr-Latn-CS"/>
        </w:rPr>
      </w:pPr>
    </w:p>
    <w:p w14:paraId="488587D5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B8D371" w14:textId="77777777" w:rsidR="00B93B67" w:rsidRDefault="00206E1F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lang w:val="sr-Latn-CS"/>
        </w:rPr>
        <w:t>1.</w:t>
      </w:r>
      <w:r w:rsidR="00B93B67">
        <w:rPr>
          <w:sz w:val="24"/>
          <w:szCs w:val="24"/>
          <w:lang w:val="sr-Latn-CS"/>
        </w:rPr>
        <w:tab/>
      </w:r>
      <w:r w:rsidR="00B93B67" w:rsidRPr="0036161B">
        <w:rPr>
          <w:lang w:val="sr-Latn-CS"/>
        </w:rPr>
        <w:t>Cilj dokumenta</w:t>
      </w:r>
      <w:r w:rsidR="00B93B67">
        <w:tab/>
      </w:r>
      <w:r w:rsidR="00B93B67">
        <w:fldChar w:fldCharType="begin"/>
      </w:r>
      <w:r w:rsidR="00B93B67">
        <w:instrText xml:space="preserve"> PAGEREF _Toc163018886 \h </w:instrText>
      </w:r>
      <w:r w:rsidR="00B93B67">
        <w:fldChar w:fldCharType="separate"/>
      </w:r>
      <w:r w:rsidR="00B93B67">
        <w:t>4</w:t>
      </w:r>
      <w:r w:rsidR="00B93B67">
        <w:fldChar w:fldCharType="end"/>
      </w:r>
    </w:p>
    <w:p w14:paraId="5E946074" w14:textId="758D3177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2.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_Toc163018887 \h </w:instrText>
      </w:r>
      <w:r>
        <w:fldChar w:fldCharType="separate"/>
      </w:r>
      <w:r>
        <w:t>4</w:t>
      </w:r>
      <w:r>
        <w:fldChar w:fldCharType="end"/>
      </w:r>
    </w:p>
    <w:p w14:paraId="7D452A23" w14:textId="77777777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3.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_Toc163018888 \h </w:instrText>
      </w:r>
      <w:r>
        <w:fldChar w:fldCharType="separate"/>
      </w:r>
      <w:r>
        <w:t>4</w:t>
      </w:r>
      <w:r>
        <w:fldChar w:fldCharType="end"/>
      </w:r>
    </w:p>
    <w:p w14:paraId="616E8569" w14:textId="3C344DDD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4.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Pregled slučajeva korišćenja</w:t>
      </w:r>
      <w:r>
        <w:tab/>
      </w:r>
      <w:r w:rsidR="009350C6">
        <w:t>5</w:t>
      </w:r>
    </w:p>
    <w:p w14:paraId="6801015B" w14:textId="4F52866A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5.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Profili korisnika</w:t>
      </w:r>
      <w:r>
        <w:tab/>
      </w:r>
      <w:r w:rsidR="00644ADD">
        <w:t>8</w:t>
      </w:r>
    </w:p>
    <w:p w14:paraId="099DF5B3" w14:textId="08C2E67C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5.1</w:t>
      </w:r>
      <w:r>
        <w:rPr>
          <w:sz w:val="24"/>
          <w:szCs w:val="24"/>
          <w:lang w:val="sr-Latn-CS"/>
        </w:rPr>
        <w:tab/>
      </w:r>
      <w:r w:rsidR="00644ADD">
        <w:rPr>
          <w:lang w:val="sr-Latn-CS"/>
        </w:rPr>
        <w:t>Farmaceutski tehni</w:t>
      </w:r>
      <w:r w:rsidR="00644ADD">
        <w:t>čar</w:t>
      </w:r>
      <w:r>
        <w:tab/>
      </w:r>
      <w:r w:rsidR="00644ADD">
        <w:t>8</w:t>
      </w:r>
    </w:p>
    <w:p w14:paraId="0BE78E40" w14:textId="4FEEBCB2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5.2</w:t>
      </w:r>
      <w:r>
        <w:rPr>
          <w:sz w:val="24"/>
          <w:szCs w:val="24"/>
          <w:lang w:val="sr-Latn-CS"/>
        </w:rPr>
        <w:tab/>
      </w:r>
      <w:r w:rsidR="00644ADD">
        <w:rPr>
          <w:lang w:val="sr-Latn-CS"/>
        </w:rPr>
        <w:t>Farmaceut</w:t>
      </w:r>
      <w:r>
        <w:tab/>
      </w:r>
      <w:r w:rsidR="00644ADD">
        <w:t>8</w:t>
      </w:r>
    </w:p>
    <w:p w14:paraId="4D48E5E5" w14:textId="3BF31129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5.3</w:t>
      </w:r>
      <w:r>
        <w:rPr>
          <w:sz w:val="24"/>
          <w:szCs w:val="24"/>
          <w:lang w:val="sr-Latn-CS"/>
        </w:rPr>
        <w:tab/>
      </w:r>
      <w:r w:rsidR="00644ADD">
        <w:rPr>
          <w:lang w:val="sr-Latn-CS"/>
        </w:rPr>
        <w:t>Upravnik apoteke</w:t>
      </w:r>
      <w:r>
        <w:tab/>
      </w:r>
      <w:r w:rsidR="00644ADD">
        <w:t>8</w:t>
      </w:r>
    </w:p>
    <w:p w14:paraId="00A86853" w14:textId="27789282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5.4</w:t>
      </w:r>
      <w:r>
        <w:rPr>
          <w:sz w:val="24"/>
          <w:szCs w:val="24"/>
          <w:lang w:val="sr-Latn-CS"/>
        </w:rPr>
        <w:tab/>
      </w:r>
      <w:r w:rsidR="00644ADD">
        <w:rPr>
          <w:lang w:val="sr-Latn-CS"/>
        </w:rPr>
        <w:t>Vlasnik lanca apoteka</w:t>
      </w:r>
      <w:r>
        <w:tab/>
      </w:r>
      <w:r w:rsidR="00644ADD">
        <w:t>8</w:t>
      </w:r>
    </w:p>
    <w:p w14:paraId="1D0A8D3A" w14:textId="2E3D8AC0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Opis slučajeva korišćenja</w:t>
      </w:r>
      <w:r>
        <w:tab/>
      </w:r>
      <w:r w:rsidR="00644ADD">
        <w:t>8</w:t>
      </w:r>
    </w:p>
    <w:p w14:paraId="38D8B47A" w14:textId="009CEF04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</w:t>
      </w:r>
      <w:r>
        <w:rPr>
          <w:sz w:val="24"/>
          <w:szCs w:val="24"/>
          <w:lang w:val="sr-Latn-CS"/>
        </w:rPr>
        <w:tab/>
      </w:r>
      <w:r w:rsidR="00644ADD">
        <w:rPr>
          <w:lang w:val="sr-Latn-CS"/>
        </w:rPr>
        <w:t>Prijavljivanje</w:t>
      </w:r>
      <w:r>
        <w:tab/>
      </w:r>
      <w:r w:rsidR="00644ADD">
        <w:t>8</w:t>
      </w:r>
    </w:p>
    <w:p w14:paraId="6C906DF5" w14:textId="0BCF198E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6.2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Pregled spiska lekova</w:t>
      </w:r>
      <w:r>
        <w:tab/>
      </w:r>
      <w:r w:rsidR="00891098">
        <w:t>9</w:t>
      </w:r>
    </w:p>
    <w:p w14:paraId="7BD72E56" w14:textId="2716F904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6.3</w:t>
      </w:r>
      <w:r>
        <w:rPr>
          <w:sz w:val="24"/>
          <w:szCs w:val="24"/>
          <w:lang w:val="sr-Latn-CS"/>
        </w:rPr>
        <w:tab/>
      </w:r>
      <w:r w:rsidR="002E6C6D">
        <w:rPr>
          <w:lang w:val="sr-Latn-CS"/>
        </w:rPr>
        <w:t>Sortiranje lekova po šifri</w:t>
      </w:r>
      <w:r>
        <w:tab/>
      </w:r>
      <w:r w:rsidR="009350C6">
        <w:t>9</w:t>
      </w:r>
    </w:p>
    <w:p w14:paraId="09198D76" w14:textId="21C72110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6.4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Sortiranje lekova po imenu</w:t>
      </w:r>
      <w:r>
        <w:tab/>
      </w:r>
      <w:r w:rsidR="009350C6">
        <w:t>9</w:t>
      </w:r>
    </w:p>
    <w:p w14:paraId="345490DB" w14:textId="1397D684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6.5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Pregled određenog leka</w:t>
      </w:r>
      <w:r>
        <w:tab/>
      </w:r>
      <w:r w:rsidR="009350C6">
        <w:t>10</w:t>
      </w:r>
    </w:p>
    <w:p w14:paraId="2B45E2BF" w14:textId="58BF7E77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6.6</w:t>
      </w:r>
      <w:r>
        <w:rPr>
          <w:sz w:val="24"/>
          <w:szCs w:val="24"/>
          <w:lang w:val="sr-Latn-CS"/>
        </w:rPr>
        <w:tab/>
      </w:r>
      <w:r w:rsidR="002E6C6D">
        <w:rPr>
          <w:lang w:val="sr-Latn-CS"/>
        </w:rPr>
        <w:t>Pre</w:t>
      </w:r>
      <w:r w:rsidR="0090374A">
        <w:rPr>
          <w:lang w:val="sr-Latn-CS"/>
        </w:rPr>
        <w:t>traga</w:t>
      </w:r>
      <w:r w:rsidR="002E6C6D">
        <w:rPr>
          <w:lang w:val="sr-Latn-CS"/>
        </w:rPr>
        <w:t xml:space="preserve"> lekova po šifri</w:t>
      </w:r>
      <w:r>
        <w:tab/>
      </w:r>
      <w:r w:rsidR="009350C6">
        <w:t>10</w:t>
      </w:r>
    </w:p>
    <w:p w14:paraId="33189447" w14:textId="7B0A201B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6.7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Pre</w:t>
      </w:r>
      <w:r w:rsidR="0090374A">
        <w:rPr>
          <w:lang w:val="sr-Latn-CS"/>
        </w:rPr>
        <w:t>traga</w:t>
      </w:r>
      <w:r w:rsidR="00891098">
        <w:rPr>
          <w:lang w:val="sr-Latn-CS"/>
        </w:rPr>
        <w:t xml:space="preserve"> lekova po imenu</w:t>
      </w:r>
      <w:r>
        <w:tab/>
      </w:r>
      <w:r w:rsidR="00891098">
        <w:t>1</w:t>
      </w:r>
      <w:r w:rsidR="009350C6">
        <w:t>1</w:t>
      </w:r>
    </w:p>
    <w:p w14:paraId="50FD27EE" w14:textId="40569EE5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6.8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Izdavanje lekova</w:t>
      </w:r>
      <w:r>
        <w:tab/>
      </w:r>
      <w:r w:rsidR="00891098">
        <w:t>1</w:t>
      </w:r>
      <w:r w:rsidR="009350C6">
        <w:t>1</w:t>
      </w:r>
    </w:p>
    <w:p w14:paraId="1AF1C1E2" w14:textId="57989C19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6.9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Dodavanje novog leka</w:t>
      </w:r>
      <w:r>
        <w:tab/>
      </w:r>
      <w:r w:rsidR="00891098">
        <w:t>1</w:t>
      </w:r>
      <w:r w:rsidR="002B0535">
        <w:t>3</w:t>
      </w:r>
    </w:p>
    <w:p w14:paraId="47A7CE92" w14:textId="3FE21F95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6.10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Ažuriranje podataka o leku</w:t>
      </w:r>
      <w:r>
        <w:tab/>
      </w:r>
      <w:r w:rsidR="00891098">
        <w:t>1</w:t>
      </w:r>
      <w:r w:rsidR="002B0535">
        <w:t>3</w:t>
      </w:r>
    </w:p>
    <w:p w14:paraId="0BAC9E38" w14:textId="6B6ABC60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6.11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Brisanje postojećeg leka</w:t>
      </w:r>
      <w:r>
        <w:tab/>
      </w:r>
      <w:r w:rsidR="00891098">
        <w:t>1</w:t>
      </w:r>
      <w:r w:rsidR="002B0535">
        <w:t>4</w:t>
      </w:r>
    </w:p>
    <w:p w14:paraId="783E8263" w14:textId="67BC7892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6.12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Pregled porudžbina</w:t>
      </w:r>
      <w:r>
        <w:tab/>
      </w:r>
      <w:r>
        <w:fldChar w:fldCharType="begin"/>
      </w:r>
      <w:r>
        <w:instrText xml:space="preserve"> PAGEREF _Toc163018908 \h </w:instrText>
      </w:r>
      <w:r>
        <w:fldChar w:fldCharType="separate"/>
      </w:r>
      <w:r>
        <w:t>1</w:t>
      </w:r>
      <w:r w:rsidR="002B0535">
        <w:t>4</w:t>
      </w:r>
      <w:r>
        <w:fldChar w:fldCharType="end"/>
      </w:r>
    </w:p>
    <w:p w14:paraId="111D0B13" w14:textId="4210A456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6.13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Sastavljanje nove porudžbine</w:t>
      </w:r>
      <w:r>
        <w:tab/>
      </w:r>
      <w:r>
        <w:fldChar w:fldCharType="begin"/>
      </w:r>
      <w:r>
        <w:instrText xml:space="preserve"> PAGEREF _Toc163018909 \h </w:instrText>
      </w:r>
      <w:r>
        <w:fldChar w:fldCharType="separate"/>
      </w:r>
      <w:r>
        <w:t>1</w:t>
      </w:r>
      <w:r w:rsidR="002B0535">
        <w:t>5</w:t>
      </w:r>
      <w:r>
        <w:fldChar w:fldCharType="end"/>
      </w:r>
    </w:p>
    <w:p w14:paraId="223E9C2A" w14:textId="48F5ABCD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6.14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Korigovanje sastavljene porudžbine</w:t>
      </w:r>
      <w:r>
        <w:tab/>
      </w:r>
      <w:r>
        <w:fldChar w:fldCharType="begin"/>
      </w:r>
      <w:r>
        <w:instrText xml:space="preserve"> PAGEREF _Toc163018910 \h </w:instrText>
      </w:r>
      <w:r>
        <w:fldChar w:fldCharType="separate"/>
      </w:r>
      <w:r>
        <w:t>1</w:t>
      </w:r>
      <w:r w:rsidR="002B0535">
        <w:t>6</w:t>
      </w:r>
      <w:r>
        <w:fldChar w:fldCharType="end"/>
      </w:r>
    </w:p>
    <w:p w14:paraId="56F9BCF1" w14:textId="45DCCAFE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6.15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Brisanje postojeće porudžbine</w:t>
      </w:r>
      <w:r>
        <w:tab/>
      </w:r>
      <w:r>
        <w:fldChar w:fldCharType="begin"/>
      </w:r>
      <w:r>
        <w:instrText xml:space="preserve"> PAGEREF _Toc163018911 \h </w:instrText>
      </w:r>
      <w:r>
        <w:fldChar w:fldCharType="separate"/>
      </w:r>
      <w:r>
        <w:t>1</w:t>
      </w:r>
      <w:r w:rsidR="002B0535">
        <w:t>7</w:t>
      </w:r>
      <w:r>
        <w:fldChar w:fldCharType="end"/>
      </w:r>
    </w:p>
    <w:p w14:paraId="45D2408B" w14:textId="5E267A56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6.16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Prihvatanje</w:t>
      </w:r>
      <w:r w:rsidR="00891098">
        <w:rPr>
          <w:lang w:val="en-US"/>
        </w:rPr>
        <w:t>/odbijanje porudžbine</w:t>
      </w:r>
      <w:r>
        <w:tab/>
      </w:r>
      <w:r w:rsidR="002B0535">
        <w:t>17</w:t>
      </w:r>
    </w:p>
    <w:p w14:paraId="2E02E9EA" w14:textId="22884A3B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6.17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Pregled spiska zaposlenih</w:t>
      </w:r>
      <w:r>
        <w:tab/>
      </w:r>
      <w:r>
        <w:fldChar w:fldCharType="begin"/>
      </w:r>
      <w:r>
        <w:instrText xml:space="preserve"> PAGEREF _Toc163018913 \h </w:instrText>
      </w:r>
      <w:r>
        <w:fldChar w:fldCharType="separate"/>
      </w:r>
      <w:r>
        <w:t>1</w:t>
      </w:r>
      <w:r w:rsidR="002B0535">
        <w:t>8</w:t>
      </w:r>
      <w:r>
        <w:fldChar w:fldCharType="end"/>
      </w:r>
    </w:p>
    <w:p w14:paraId="40D4928B" w14:textId="0392B55B" w:rsidR="00B93B67" w:rsidRDefault="00B93B67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6.18</w:t>
      </w:r>
      <w:r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Kreiranje novog korisničkog naloga</w:t>
      </w:r>
      <w:r>
        <w:tab/>
      </w:r>
      <w:r w:rsidR="002B0535">
        <w:t>18</w:t>
      </w:r>
    </w:p>
    <w:p w14:paraId="3606C4D9" w14:textId="07C8B79B" w:rsidR="00B93B67" w:rsidRDefault="00B93B67" w:rsidP="00D8160C">
      <w:pPr>
        <w:pStyle w:val="TOC2"/>
        <w:tabs>
          <w:tab w:val="left" w:pos="1200"/>
        </w:tabs>
        <w:ind w:left="431"/>
      </w:pPr>
      <w:r w:rsidRPr="0036161B">
        <w:rPr>
          <w:lang w:val="sr-Latn-CS"/>
        </w:rPr>
        <w:t>6.19</w:t>
      </w:r>
      <w:r w:rsidR="00D8160C">
        <w:rPr>
          <w:sz w:val="24"/>
          <w:szCs w:val="24"/>
          <w:lang w:val="sr-Latn-CS"/>
        </w:rPr>
        <w:tab/>
      </w:r>
      <w:r w:rsidR="00891098">
        <w:rPr>
          <w:lang w:val="sr-Latn-CS"/>
        </w:rPr>
        <w:t>Brisanje postojećeg korisničkog naloga zaposlenog</w:t>
      </w:r>
      <w:r>
        <w:tab/>
      </w:r>
      <w:r w:rsidR="002B0535">
        <w:t>19</w:t>
      </w:r>
    </w:p>
    <w:p w14:paraId="3E2360FE" w14:textId="2149967F" w:rsidR="00D8160C" w:rsidRDefault="00D8160C" w:rsidP="00D8160C">
      <w:pPr>
        <w:pStyle w:val="TOC2"/>
        <w:tabs>
          <w:tab w:val="left" w:pos="1200"/>
        </w:tabs>
        <w:ind w:left="431"/>
      </w:pPr>
      <w:r>
        <w:rPr>
          <w:lang w:val="sr-Latn-CS"/>
        </w:rPr>
        <w:t>6.20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Ažuriranje podataka postojećeg zaposlenog</w:t>
      </w:r>
      <w:r>
        <w:tab/>
      </w:r>
      <w:r w:rsidR="002B0535">
        <w:t>20</w:t>
      </w:r>
    </w:p>
    <w:p w14:paraId="6E4CBAF9" w14:textId="7946567F" w:rsidR="00D8160C" w:rsidRDefault="00D8160C" w:rsidP="00D8160C">
      <w:pPr>
        <w:pStyle w:val="TOC2"/>
        <w:tabs>
          <w:tab w:val="left" w:pos="1200"/>
        </w:tabs>
        <w:ind w:left="431"/>
      </w:pPr>
      <w:r>
        <w:rPr>
          <w:lang w:val="sr-Latn-CS"/>
        </w:rPr>
        <w:t>6.21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Pregled spiska svih zaposlenih</w:t>
      </w:r>
      <w:r w:rsidR="002B0535">
        <w:tab/>
        <w:t>20</w:t>
      </w:r>
    </w:p>
    <w:p w14:paraId="10ADE656" w14:textId="06FA857A" w:rsidR="00D8160C" w:rsidRDefault="00D8160C" w:rsidP="00D8160C">
      <w:pPr>
        <w:pStyle w:val="TOC2"/>
        <w:tabs>
          <w:tab w:val="left" w:pos="1200"/>
        </w:tabs>
        <w:ind w:left="431"/>
      </w:pPr>
      <w:r>
        <w:rPr>
          <w:lang w:val="sr-Latn-CS"/>
        </w:rPr>
        <w:t>6.22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Pregled spiska svih porudžbina</w:t>
      </w:r>
      <w:r>
        <w:tab/>
        <w:t>2</w:t>
      </w:r>
      <w:r w:rsidR="002B0535">
        <w:t>1</w:t>
      </w:r>
    </w:p>
    <w:p w14:paraId="7A6A18BA" w14:textId="38446346" w:rsidR="00D8160C" w:rsidRDefault="00D8160C" w:rsidP="00D8160C">
      <w:pPr>
        <w:pStyle w:val="TOC2"/>
        <w:tabs>
          <w:tab w:val="left" w:pos="1200"/>
        </w:tabs>
        <w:ind w:left="431"/>
      </w:pPr>
      <w:r>
        <w:rPr>
          <w:lang w:val="sr-Latn-CS"/>
        </w:rPr>
        <w:t>6.23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Pregled prihoda i rashoda</w:t>
      </w:r>
      <w:r>
        <w:tab/>
        <w:t>2</w:t>
      </w:r>
      <w:r w:rsidR="002B0535">
        <w:t>1</w:t>
      </w:r>
    </w:p>
    <w:p w14:paraId="3B859000" w14:textId="70A0A61B" w:rsidR="00891098" w:rsidRPr="00891098" w:rsidRDefault="00D8160C" w:rsidP="00502B32">
      <w:pPr>
        <w:pStyle w:val="TOC2"/>
        <w:tabs>
          <w:tab w:val="left" w:pos="1200"/>
        </w:tabs>
        <w:ind w:left="431"/>
      </w:pPr>
      <w:r>
        <w:rPr>
          <w:lang w:val="sr-Latn-CS"/>
        </w:rPr>
        <w:t>6.24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Grafički prikaz podataka o izabranoj apoteci</w:t>
      </w:r>
      <w:r>
        <w:tab/>
        <w:t>2</w:t>
      </w:r>
      <w:r w:rsidR="002B0535">
        <w:t>2</w:t>
      </w:r>
    </w:p>
    <w:p w14:paraId="3CBA9751" w14:textId="5D4CDA9E" w:rsidR="00B93B67" w:rsidRDefault="00B93B67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Dodatni zahtevi</w:t>
      </w:r>
      <w:r>
        <w:tab/>
      </w:r>
      <w:r w:rsidR="00D8160C">
        <w:t>22</w:t>
      </w:r>
    </w:p>
    <w:p w14:paraId="5D4BDA23" w14:textId="09F2D0B6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7.1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Funkcionalnost</w:t>
      </w:r>
      <w:r>
        <w:tab/>
      </w:r>
      <w:r w:rsidR="00D8160C">
        <w:t>22</w:t>
      </w:r>
    </w:p>
    <w:p w14:paraId="41FC5724" w14:textId="2C7DCAC0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7.2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Upotrebivost</w:t>
      </w:r>
      <w:r>
        <w:tab/>
      </w:r>
      <w:r w:rsidR="00D8160C">
        <w:t>22</w:t>
      </w:r>
    </w:p>
    <w:p w14:paraId="08A7E589" w14:textId="5B5ACF64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7.3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Pouzdanost</w:t>
      </w:r>
      <w:r>
        <w:tab/>
      </w:r>
      <w:r w:rsidR="00D8160C">
        <w:t>2</w:t>
      </w:r>
      <w:r w:rsidR="002B0535">
        <w:t>3</w:t>
      </w:r>
    </w:p>
    <w:p w14:paraId="2C1D6A00" w14:textId="4B4D3137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7.4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Performanse</w:t>
      </w:r>
      <w:r>
        <w:tab/>
      </w:r>
      <w:r w:rsidR="00D8160C">
        <w:t>2</w:t>
      </w:r>
      <w:r w:rsidR="002B0535">
        <w:t>3</w:t>
      </w:r>
    </w:p>
    <w:p w14:paraId="7F78426F" w14:textId="41556373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7.5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Podrška i održavanje</w:t>
      </w:r>
      <w:r>
        <w:tab/>
      </w:r>
      <w:r w:rsidR="00D8160C">
        <w:t>2</w:t>
      </w:r>
      <w:r w:rsidR="002B0535">
        <w:t>3</w:t>
      </w:r>
    </w:p>
    <w:p w14:paraId="4399A49E" w14:textId="1F23DD24" w:rsidR="00B93B67" w:rsidRDefault="00B93B67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 w:rsidRPr="0036161B">
        <w:rPr>
          <w:lang w:val="sr-Latn-CS"/>
        </w:rPr>
        <w:t>7.6</w:t>
      </w:r>
      <w:r>
        <w:rPr>
          <w:sz w:val="24"/>
          <w:szCs w:val="24"/>
          <w:lang w:val="sr-Latn-CS"/>
        </w:rPr>
        <w:tab/>
      </w:r>
      <w:r w:rsidRPr="0036161B">
        <w:rPr>
          <w:lang w:val="sr-Latn-CS"/>
        </w:rPr>
        <w:t>Ograničenja</w:t>
      </w:r>
      <w:r>
        <w:tab/>
      </w:r>
      <w:r w:rsidR="00D8160C">
        <w:t>2</w:t>
      </w:r>
      <w:r w:rsidR="002B0535">
        <w:t>3</w:t>
      </w:r>
    </w:p>
    <w:p w14:paraId="784D2AD2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370A9E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434022D" w14:textId="30E90FE4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5470B4">
        <w:rPr>
          <w:lang w:val="sr-Latn-CS"/>
        </w:rPr>
        <w:t xml:space="preserve"> ePharm sistema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6A4455B5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A98E708" w14:textId="70787BC6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</w:t>
      </w:r>
      <w:r w:rsidR="00FD0444">
        <w:rPr>
          <w:lang w:val="sr-Latn-CS"/>
        </w:rPr>
        <w:t xml:space="preserve">na ePharm aplikaciju </w:t>
      </w:r>
      <w:r>
        <w:rPr>
          <w:lang w:val="sr-Latn-CS"/>
        </w:rPr>
        <w:t>koj</w:t>
      </w:r>
      <w:r w:rsidR="00FD0444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FD0444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D0444">
        <w:rPr>
          <w:lang w:val="sr-Latn-CS"/>
        </w:rPr>
        <w:t>DSoft</w:t>
      </w:r>
      <w:r>
        <w:rPr>
          <w:lang w:val="sr-Latn-CS"/>
        </w:rPr>
        <w:t xml:space="preserve">-a. </w:t>
      </w:r>
      <w:r w:rsidR="00FD0444">
        <w:t>ePharm predstavlja skraćenicu od Electronic Pharmacy (srp. Elektronsko Apotekarstvo). Namena sistema je efikasno i uspešno poslovanje jednog lanca apoteka.</w:t>
      </w:r>
    </w:p>
    <w:p w14:paraId="36E3F56C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624B1011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4B4423A" w14:textId="3F2417CD" w:rsidR="00DE518F" w:rsidRDefault="00015BC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ePharm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DSoft</w:t>
      </w:r>
      <w:r w:rsidR="00DE518F">
        <w:rPr>
          <w:lang w:val="sr-Latn-CS"/>
        </w:rPr>
        <w:t>-</w:t>
      </w:r>
      <w:r>
        <w:rPr>
          <w:lang w:val="sr-Latn-CS"/>
        </w:rPr>
        <w:t>ePharm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DSoft</w:t>
      </w:r>
      <w:r w:rsidR="00DE518F" w:rsidRPr="006F61C6">
        <w:rPr>
          <w:lang w:val="sr-Latn-CS"/>
        </w:rPr>
        <w:t>.</w:t>
      </w:r>
    </w:p>
    <w:p w14:paraId="425D940C" w14:textId="24B875FB" w:rsidR="00DE518F" w:rsidRPr="006F61C6" w:rsidRDefault="00015BC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ePharm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AE7CE6">
        <w:rPr>
          <w:lang w:val="sr-Latn-CS"/>
        </w:rPr>
        <w:t>21</w:t>
      </w:r>
      <w:r w:rsidR="00DE518F">
        <w:rPr>
          <w:lang w:val="sr-Latn-CS"/>
        </w:rPr>
        <w:t xml:space="preserve">, </w:t>
      </w:r>
      <w:r>
        <w:rPr>
          <w:lang w:val="sr-Latn-CS"/>
        </w:rPr>
        <w:t>DSoft</w:t>
      </w:r>
      <w:r w:rsidR="00DE518F">
        <w:rPr>
          <w:lang w:val="sr-Latn-CS"/>
        </w:rPr>
        <w:t>.</w:t>
      </w:r>
    </w:p>
    <w:p w14:paraId="1B055645" w14:textId="4D32AF65" w:rsidR="00DE518F" w:rsidRDefault="00015BC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ePharm</w:t>
      </w:r>
      <w:r w:rsidRPr="0046548E">
        <w:rPr>
          <w:lang w:val="sr-Latn-CS"/>
        </w:rPr>
        <w:t xml:space="preserve"> </w:t>
      </w:r>
      <w:r w:rsidR="00DE518F">
        <w:rPr>
          <w:lang w:val="sr-Latn-CS"/>
        </w:rPr>
        <w:t>– Plan realizacije projekta, V1.0, 20</w:t>
      </w:r>
      <w:r w:rsidR="00110169">
        <w:rPr>
          <w:lang w:val="sr-Latn-CS"/>
        </w:rPr>
        <w:t>21</w:t>
      </w:r>
      <w:r w:rsidR="00DE518F">
        <w:rPr>
          <w:lang w:val="sr-Latn-CS"/>
        </w:rPr>
        <w:t xml:space="preserve">, </w:t>
      </w:r>
      <w:r w:rsidR="00611FAC">
        <w:rPr>
          <w:lang w:val="sr-Latn-CS"/>
        </w:rPr>
        <w:t>DSoft</w:t>
      </w:r>
      <w:r w:rsidR="00DE518F">
        <w:rPr>
          <w:lang w:val="sr-Latn-CS"/>
        </w:rPr>
        <w:t>.</w:t>
      </w:r>
    </w:p>
    <w:p w14:paraId="36CB5A9A" w14:textId="360556D2" w:rsidR="00397DD2" w:rsidRDefault="00015BC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ePharm</w:t>
      </w:r>
      <w:r w:rsidRPr="0046548E">
        <w:rPr>
          <w:lang w:val="sr-Latn-CS"/>
        </w:rPr>
        <w:t xml:space="preserve"> </w:t>
      </w:r>
      <w:r w:rsidR="00397DD2">
        <w:rPr>
          <w:lang w:val="sr-Latn-CS"/>
        </w:rPr>
        <w:t>– Vizija sistema, V1.0, 20</w:t>
      </w:r>
      <w:r w:rsidR="00611FAC">
        <w:rPr>
          <w:lang w:val="sr-Latn-CS"/>
        </w:rPr>
        <w:t>21</w:t>
      </w:r>
      <w:r w:rsidR="00397DD2">
        <w:rPr>
          <w:lang w:val="sr-Latn-CS"/>
        </w:rPr>
        <w:t xml:space="preserve">, </w:t>
      </w:r>
      <w:r w:rsidR="00611FAC">
        <w:rPr>
          <w:lang w:val="sr-Latn-CS"/>
        </w:rPr>
        <w:t>DSoft</w:t>
      </w:r>
      <w:r w:rsidR="00397DD2">
        <w:rPr>
          <w:lang w:val="sr-Latn-CS"/>
        </w:rPr>
        <w:t>.</w:t>
      </w:r>
    </w:p>
    <w:p w14:paraId="325F8F00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lastRenderedPageBreak/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55910A4" w14:textId="055DA4C9" w:rsidR="006C4DFE" w:rsidRDefault="0020422A" w:rsidP="00D1249E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262231">
        <w:rPr>
          <w:lang w:val="sr-Latn-CS"/>
        </w:rPr>
        <w:t>ePharm</w:t>
      </w:r>
      <w:r w:rsidR="00E177E4">
        <w:rPr>
          <w:lang w:val="sr-Latn-CS"/>
        </w:rPr>
        <w:t xml:space="preserve"> </w:t>
      </w:r>
      <w:r w:rsidR="00262231">
        <w:rPr>
          <w:lang w:val="sr-Latn-CS"/>
        </w:rPr>
        <w:t>aplikacije</w:t>
      </w:r>
      <w:r w:rsidR="00E177E4">
        <w:rPr>
          <w:lang w:val="sr-Latn-CS"/>
        </w:rPr>
        <w:t xml:space="preserve"> prikazan je na sledećoj slici:</w:t>
      </w:r>
      <w:r w:rsidR="006C4DFE">
        <w:rPr>
          <w:lang w:val="sr-Latn-CS"/>
        </w:rPr>
        <w:t xml:space="preserve">  </w:t>
      </w:r>
      <w:r w:rsidR="00AF220A">
        <w:rPr>
          <w:lang w:val="en-US" w:eastAsia="en-US"/>
        </w:rPr>
        <w:drawing>
          <wp:inline distT="0" distB="0" distL="0" distR="0" wp14:anchorId="220E8FEC" wp14:editId="19B9BB93">
            <wp:extent cx="5886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BF2F" w14:textId="414F80D7" w:rsidR="0020422A" w:rsidRPr="0008404E" w:rsidRDefault="0020422A" w:rsidP="0020422A">
      <w:pPr>
        <w:pStyle w:val="BodyText"/>
        <w:rPr>
          <w:lang w:val="en-US"/>
        </w:rPr>
      </w:pPr>
    </w:p>
    <w:p w14:paraId="42C5351B" w14:textId="3686107C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EA4E0C" w:rsidRPr="00EA4E0C">
        <w:rPr>
          <w:i/>
          <w:lang w:val="sr-Latn-CS"/>
        </w:rPr>
        <w:t>sastavljanje i korigovanje porudžbina</w:t>
      </w:r>
      <w:r w:rsidR="00EA4E0C">
        <w:rPr>
          <w:lang w:val="sr-Latn-CS"/>
        </w:rPr>
        <w:t xml:space="preserve">, </w:t>
      </w:r>
      <w:r w:rsidRPr="00962138">
        <w:rPr>
          <w:i/>
          <w:iCs/>
          <w:lang w:val="sr-Latn-CS"/>
        </w:rPr>
        <w:t xml:space="preserve">kreiranje, brisanje i </w:t>
      </w:r>
      <w:r w:rsidR="00EA4E0C">
        <w:rPr>
          <w:i/>
          <w:iCs/>
          <w:lang w:val="sr-Latn-CS"/>
        </w:rPr>
        <w:t xml:space="preserve">ažuriranje korisnika, </w:t>
      </w:r>
      <w:r w:rsidR="009458D3" w:rsidRPr="009458D3">
        <w:rPr>
          <w:i/>
          <w:iCs/>
          <w:lang w:val="sr-Latn-CS"/>
        </w:rPr>
        <w:t xml:space="preserve">ažuriranje podataka o </w:t>
      </w:r>
      <w:r w:rsidR="00EA4E0C">
        <w:rPr>
          <w:i/>
          <w:iCs/>
          <w:lang w:val="sr-Latn-CS"/>
        </w:rPr>
        <w:t>lekovima</w:t>
      </w:r>
      <w:r>
        <w:rPr>
          <w:lang w:val="sr-Latn-CS"/>
        </w:rPr>
        <w:t xml:space="preserve"> </w:t>
      </w:r>
      <w:r w:rsidR="00EA4E0C" w:rsidRPr="00EA4E0C">
        <w:rPr>
          <w:i/>
          <w:lang w:val="sr-Latn-CS"/>
        </w:rPr>
        <w:t>i pregled i pretraga lekova</w:t>
      </w:r>
      <w:r w:rsidR="00EA4E0C">
        <w:rPr>
          <w:lang w:val="sr-Latn-CS"/>
        </w:rPr>
        <w:t xml:space="preserve">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22932E24" w14:textId="25AF8DF5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B26553">
        <w:rPr>
          <w:i/>
          <w:iCs/>
          <w:lang w:val="sr-Latn-CS"/>
        </w:rPr>
        <w:t>sastavljanje i korigovanje porud</w:t>
      </w:r>
      <w:r w:rsidR="00B26553">
        <w:rPr>
          <w:i/>
          <w:iCs/>
        </w:rPr>
        <w:t>žb</w:t>
      </w:r>
      <w:r w:rsidR="00680A58">
        <w:rPr>
          <w:i/>
          <w:iCs/>
        </w:rPr>
        <w:t>in</w:t>
      </w:r>
      <w:r w:rsidR="00B26553">
        <w:rPr>
          <w:i/>
          <w:iCs/>
        </w:rPr>
        <w:t xml:space="preserve">a </w:t>
      </w:r>
      <w:r>
        <w:rPr>
          <w:lang w:val="sr-Latn-CS"/>
        </w:rPr>
        <w:t>je prikazan na sledećoj slici:</w:t>
      </w:r>
      <w:r w:rsidR="00414A83" w:rsidRPr="00414A83">
        <w:rPr>
          <w:lang w:val="en-US" w:eastAsia="en-US"/>
        </w:rPr>
        <w:t xml:space="preserve"> </w:t>
      </w:r>
      <w:r w:rsidR="00414A83">
        <w:rPr>
          <w:lang w:val="en-US" w:eastAsia="en-US"/>
        </w:rPr>
        <w:drawing>
          <wp:inline distT="0" distB="0" distL="0" distR="0" wp14:anchorId="4CB269B4" wp14:editId="1B547C11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F30C" w14:textId="13FF8588" w:rsidR="00962138" w:rsidRDefault="00962138" w:rsidP="004E4574">
      <w:pPr>
        <w:pStyle w:val="BodyText"/>
        <w:rPr>
          <w:lang w:val="sr-Latn-CS"/>
        </w:rPr>
      </w:pPr>
    </w:p>
    <w:p w14:paraId="4641D047" w14:textId="7AB2EAEC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kreiranje, brisanje i </w:t>
      </w:r>
      <w:r w:rsidR="00B26553">
        <w:rPr>
          <w:i/>
          <w:iCs/>
          <w:lang w:val="sr-Latn-CS"/>
        </w:rPr>
        <w:t>ažuriranje</w:t>
      </w:r>
      <w:r w:rsidRPr="006E5E1D">
        <w:rPr>
          <w:i/>
          <w:iCs/>
          <w:lang w:val="sr-Latn-CS"/>
        </w:rPr>
        <w:t xml:space="preserve"> </w:t>
      </w:r>
      <w:r w:rsidR="00336B3A">
        <w:rPr>
          <w:i/>
          <w:iCs/>
          <w:lang w:val="sr-Latn-CS"/>
        </w:rPr>
        <w:t>korisnika</w:t>
      </w:r>
      <w:r>
        <w:rPr>
          <w:lang w:val="sr-Latn-CS"/>
        </w:rPr>
        <w:t xml:space="preserve"> je prikazan na sledećoj slici:</w:t>
      </w:r>
    </w:p>
    <w:p w14:paraId="776B6E31" w14:textId="4B4AFD28" w:rsidR="00D674FB" w:rsidRDefault="00A67023" w:rsidP="006E5E1D">
      <w:pPr>
        <w:pStyle w:val="BodyText"/>
        <w:rPr>
          <w:lang w:val="sr-Latn-CS"/>
        </w:rPr>
      </w:pPr>
      <w:r>
        <w:rPr>
          <w:lang w:val="en-US" w:eastAsia="en-US"/>
        </w:rPr>
        <w:pict w14:anchorId="19318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86pt">
            <v:imagedata r:id="rId12" o:title="Kreiranje,b i a korisnika"/>
          </v:shape>
        </w:pict>
      </w:r>
    </w:p>
    <w:p w14:paraId="65E0011E" w14:textId="44A48ABE" w:rsidR="006E5E1D" w:rsidRDefault="006E5E1D" w:rsidP="004E4574">
      <w:pPr>
        <w:pStyle w:val="BodyText"/>
        <w:rPr>
          <w:lang w:val="sr-Latn-CS"/>
        </w:rPr>
      </w:pPr>
    </w:p>
    <w:p w14:paraId="5BD48151" w14:textId="77777777" w:rsidR="00B26553" w:rsidRDefault="00B26553" w:rsidP="009458D3">
      <w:pPr>
        <w:pStyle w:val="BodyText"/>
        <w:rPr>
          <w:lang w:val="sr-Latn-CS"/>
        </w:rPr>
      </w:pPr>
    </w:p>
    <w:p w14:paraId="5D97C71F" w14:textId="56D11F41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 xml:space="preserve">ažuriranje podataka o </w:t>
      </w:r>
      <w:r w:rsidR="00B26553">
        <w:rPr>
          <w:i/>
          <w:iCs/>
          <w:lang w:val="sr-Latn-CS"/>
        </w:rPr>
        <w:t>lekovima</w:t>
      </w:r>
      <w:r>
        <w:rPr>
          <w:lang w:val="sr-Latn-CS"/>
        </w:rPr>
        <w:t xml:space="preserve"> je prikazan na sledećoj slici:</w:t>
      </w:r>
      <w:r w:rsidR="00414A83" w:rsidRPr="00414A83">
        <w:rPr>
          <w:lang w:val="sr-Latn-CS"/>
        </w:rPr>
        <w:t xml:space="preserve"> </w:t>
      </w:r>
      <w:r w:rsidR="00414A83">
        <w:rPr>
          <w:lang w:val="en-US" w:eastAsia="en-US"/>
        </w:rPr>
        <w:drawing>
          <wp:inline distT="0" distB="0" distL="0" distR="0" wp14:anchorId="31C51D39" wp14:editId="1A6CB10E">
            <wp:extent cx="5115560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C755" w14:textId="2F1ACA06" w:rsidR="009458D3" w:rsidRDefault="009458D3" w:rsidP="004E4574">
      <w:pPr>
        <w:pStyle w:val="BodyText"/>
        <w:rPr>
          <w:lang w:val="sr-Latn-CS"/>
        </w:rPr>
      </w:pPr>
    </w:p>
    <w:p w14:paraId="5A8F3157" w14:textId="77777777" w:rsidR="00B26553" w:rsidRDefault="00B26553" w:rsidP="004E4574">
      <w:pPr>
        <w:pStyle w:val="BodyText"/>
        <w:rPr>
          <w:lang w:val="sr-Latn-CS"/>
        </w:rPr>
      </w:pPr>
    </w:p>
    <w:p w14:paraId="357E6F5C" w14:textId="5299128C" w:rsidR="00B26553" w:rsidRPr="002967E8" w:rsidRDefault="00B26553" w:rsidP="00B26553">
      <w:pPr>
        <w:pStyle w:val="BodyText"/>
        <w:rPr>
          <w:lang w:val="en-U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pregled i pretraga lekova</w:t>
      </w:r>
      <w:r>
        <w:rPr>
          <w:iCs/>
          <w:lang w:val="sr-Latn-CS"/>
        </w:rPr>
        <w:t xml:space="preserve"> </w:t>
      </w:r>
      <w:r>
        <w:rPr>
          <w:lang w:val="sr-Latn-CS"/>
        </w:rPr>
        <w:t xml:space="preserve"> je prikazan na sledećoj slici:</w:t>
      </w:r>
    </w:p>
    <w:p w14:paraId="01E12614" w14:textId="77777777" w:rsidR="00B26553" w:rsidRDefault="00B26553" w:rsidP="004E4574">
      <w:pPr>
        <w:pStyle w:val="BodyText"/>
        <w:rPr>
          <w:lang w:val="sr-Latn-CS"/>
        </w:rPr>
      </w:pPr>
    </w:p>
    <w:p w14:paraId="4264B324" w14:textId="3C017AE4" w:rsidR="00B26553" w:rsidRDefault="00A67023" w:rsidP="004E4574">
      <w:pPr>
        <w:pStyle w:val="BodyText"/>
        <w:rPr>
          <w:lang w:val="sr-Latn-CS"/>
        </w:rPr>
      </w:pPr>
      <w:r>
        <w:rPr>
          <w:lang w:val="sr-Latn-CS"/>
        </w:rPr>
        <w:pict w14:anchorId="3D64830D">
          <v:shape id="_x0000_i1026" type="#_x0000_t75" style="width:468pt;height:301.5pt">
            <v:imagedata r:id="rId14" o:title="Pregled i pretrazivanje lekova"/>
          </v:shape>
        </w:pict>
      </w:r>
    </w:p>
    <w:p w14:paraId="3F06D570" w14:textId="77777777" w:rsidR="00644ADD" w:rsidRDefault="00644ADD" w:rsidP="004E4574">
      <w:pPr>
        <w:pStyle w:val="BodyText"/>
        <w:rPr>
          <w:lang w:val="sr-Latn-CS"/>
        </w:rPr>
      </w:pPr>
    </w:p>
    <w:p w14:paraId="0BF1BDE8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540F1F55" w14:textId="764BD3E9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B04D49">
        <w:rPr>
          <w:lang w:val="sr-Latn-CS"/>
        </w:rPr>
        <w:t>aplikacije ePharm</w:t>
      </w:r>
      <w:r>
        <w:rPr>
          <w:lang w:val="sr-Latn-CS"/>
        </w:rPr>
        <w:t>:</w:t>
      </w:r>
    </w:p>
    <w:p w14:paraId="6331E69B" w14:textId="149C8E75" w:rsidR="006E5E1D" w:rsidRPr="003372D3" w:rsidRDefault="00F92F54" w:rsidP="006E5E1D">
      <w:pPr>
        <w:pStyle w:val="Heading2"/>
        <w:rPr>
          <w:lang w:val="sr-Latn-CS"/>
        </w:rPr>
      </w:pPr>
      <w:r>
        <w:rPr>
          <w:lang w:val="sr-Latn-CS"/>
        </w:rPr>
        <w:t>Farmaceutski tehni</w:t>
      </w:r>
      <w:r>
        <w:t>čar</w:t>
      </w:r>
    </w:p>
    <w:p w14:paraId="0C68A346" w14:textId="52D5E6A3" w:rsidR="0020422A" w:rsidRDefault="00F92F54" w:rsidP="006E5E1D">
      <w:pPr>
        <w:pStyle w:val="BodyText"/>
        <w:rPr>
          <w:lang w:val="sr-Latn-CS"/>
        </w:rPr>
      </w:pPr>
      <w:r>
        <w:rPr>
          <w:lang w:val="sr-Latn-CS"/>
        </w:rPr>
        <w:t>Farmaceutski tehničar</w:t>
      </w:r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koji</w:t>
      </w:r>
      <w:r>
        <w:rPr>
          <w:lang w:val="sr-Latn-CS"/>
        </w:rPr>
        <w:t xml:space="preserve"> je</w:t>
      </w:r>
      <w:r w:rsidR="00885A38">
        <w:rPr>
          <w:lang w:val="sr-Latn-CS"/>
        </w:rPr>
        <w:t xml:space="preserve"> sa najmanjim skupom funkcionalnosti na raspolaganju.</w:t>
      </w:r>
      <w:r w:rsidR="00D27246">
        <w:rPr>
          <w:lang w:val="sr-Latn-CS"/>
        </w:rPr>
        <w:t xml:space="preserve"> </w:t>
      </w:r>
      <w:r w:rsidR="00467129">
        <w:t xml:space="preserve">Farmaceutski tehničar je osoba sa srednjoškolskim farmaceutskim obrazovanjem koja je zadužena za izdavanje </w:t>
      </w:r>
      <w:r w:rsidR="00467129" w:rsidRPr="00CE7CF3">
        <w:t>lek</w:t>
      </w:r>
      <w:r w:rsidR="00CE7CF3" w:rsidRPr="00CE7CF3">
        <w:t>ova</w:t>
      </w:r>
      <w:r w:rsidR="00467129" w:rsidRPr="00CE7CF3">
        <w:t xml:space="preserve"> građan</w:t>
      </w:r>
      <w:r w:rsidR="00CE7CF3" w:rsidRPr="00CE7CF3">
        <w:t>ima</w:t>
      </w:r>
      <w:r w:rsidR="00467129">
        <w:t xml:space="preserve"> u oficini apoteke. </w:t>
      </w:r>
      <w:r w:rsidR="00467129" w:rsidRPr="00CE7CF3">
        <w:rPr>
          <w:lang w:val="sr-Latn-CS"/>
        </w:rPr>
        <w:t>Ima</w:t>
      </w:r>
      <w:r w:rsidR="00467129">
        <w:rPr>
          <w:lang w:val="sr-Latn-CS"/>
        </w:rPr>
        <w:t xml:space="preserve"> pristup osnovnim informacijama leka kao i mogu</w:t>
      </w:r>
      <w:r w:rsidR="00467129">
        <w:t>ćnost pretrage lekova</w:t>
      </w:r>
      <w:r w:rsidR="00D27246">
        <w:rPr>
          <w:lang w:val="sr-Latn-CS"/>
        </w:rPr>
        <w:t xml:space="preserve">. </w:t>
      </w:r>
      <w:r w:rsidR="00426B30">
        <w:rPr>
          <w:lang w:val="sr-Latn-CS"/>
        </w:rPr>
        <w:t>Da bi pristupio sajtu, korisnik mora prvo da se prijavi.</w:t>
      </w:r>
    </w:p>
    <w:p w14:paraId="254C7B8A" w14:textId="6DF3701A" w:rsidR="006E5E1D" w:rsidRPr="003372D3" w:rsidRDefault="00F4149A" w:rsidP="006E5E1D">
      <w:pPr>
        <w:pStyle w:val="Heading2"/>
        <w:rPr>
          <w:lang w:val="sr-Latn-CS"/>
        </w:rPr>
      </w:pPr>
      <w:r>
        <w:rPr>
          <w:lang w:val="sr-Latn-CS"/>
        </w:rPr>
        <w:t>Farmaceut</w:t>
      </w:r>
    </w:p>
    <w:p w14:paraId="022C1F13" w14:textId="00685DB9" w:rsidR="0020422A" w:rsidRDefault="00F4149A" w:rsidP="006E5E1D">
      <w:pPr>
        <w:pStyle w:val="BodyText"/>
        <w:rPr>
          <w:lang w:val="sr-Latn-CS"/>
        </w:rPr>
      </w:pPr>
      <w:r>
        <w:rPr>
          <w:lang w:val="sr-Latn-CS"/>
        </w:rPr>
        <w:t>Farmaceut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obuhvata</w:t>
      </w:r>
      <w:r>
        <w:rPr>
          <w:lang w:val="sr-Latn-CS"/>
        </w:rPr>
        <w:t xml:space="preserve"> sve diplomirane farmaceute u jednoj apoteci</w:t>
      </w:r>
      <w:r w:rsidR="00D27246">
        <w:rPr>
          <w:lang w:val="sr-Latn-CS"/>
        </w:rPr>
        <w:t xml:space="preserve">. Veza generalizacije između </w:t>
      </w:r>
      <w:r w:rsidR="00A62719">
        <w:rPr>
          <w:lang w:val="sr-Latn-CS"/>
        </w:rPr>
        <w:t>farmaceuta</w:t>
      </w:r>
      <w:r w:rsidR="00D27246">
        <w:rPr>
          <w:lang w:val="sr-Latn-CS"/>
        </w:rPr>
        <w:t xml:space="preserve"> i </w:t>
      </w:r>
      <w:r w:rsidR="00A62719">
        <w:rPr>
          <w:lang w:val="sr-Latn-CS"/>
        </w:rPr>
        <w:t>farmaceutskog tehničara</w:t>
      </w:r>
      <w:r w:rsidR="00D27246">
        <w:rPr>
          <w:lang w:val="sr-Latn-CS"/>
        </w:rPr>
        <w:t xml:space="preserve"> je uvedena da ukaže na mogućnost pristupa svim osnovnim funkcionalnostima </w:t>
      </w:r>
      <w:r w:rsidR="00A62719">
        <w:rPr>
          <w:lang w:val="sr-Latn-CS"/>
        </w:rPr>
        <w:t>aplikacije</w:t>
      </w:r>
      <w:r w:rsidR="00D27246">
        <w:rPr>
          <w:lang w:val="sr-Latn-CS"/>
        </w:rPr>
        <w:t xml:space="preserve"> vezanim za pregled informacija</w:t>
      </w:r>
      <w:r w:rsidR="00A62719">
        <w:rPr>
          <w:lang w:val="sr-Latn-CS"/>
        </w:rPr>
        <w:t xml:space="preserve"> </w:t>
      </w:r>
      <w:r w:rsidR="003C0A0A">
        <w:rPr>
          <w:lang w:val="sr-Latn-CS"/>
        </w:rPr>
        <w:t xml:space="preserve">o lekovima </w:t>
      </w:r>
      <w:r w:rsidR="00A62719">
        <w:rPr>
          <w:lang w:val="sr-Latn-CS"/>
        </w:rPr>
        <w:t>kao i izdavanje lekova</w:t>
      </w:r>
      <w:r w:rsidR="00D27246">
        <w:rPr>
          <w:lang w:val="sr-Latn-CS"/>
        </w:rPr>
        <w:t xml:space="preserve">. </w:t>
      </w:r>
      <w:r w:rsidR="00896B48">
        <w:rPr>
          <w:lang w:val="sr-Latn-CS"/>
        </w:rPr>
        <w:t>Farmaceut mo</w:t>
      </w:r>
      <w:r w:rsidR="00896B48">
        <w:t>že da ažurira</w:t>
      </w:r>
      <w:r w:rsidR="00D27246">
        <w:rPr>
          <w:lang w:val="sr-Latn-CS"/>
        </w:rPr>
        <w:t xml:space="preserve"> </w:t>
      </w:r>
      <w:r w:rsidR="00896B48">
        <w:rPr>
          <w:lang w:val="sr-Latn-CS"/>
        </w:rPr>
        <w:t>podatke o lekovima i da sastavlja porudžbinu.</w:t>
      </w:r>
    </w:p>
    <w:p w14:paraId="71B0C962" w14:textId="7668C680" w:rsidR="006E5E1D" w:rsidRPr="003372D3" w:rsidRDefault="00311731" w:rsidP="006E5E1D">
      <w:pPr>
        <w:pStyle w:val="Heading2"/>
        <w:rPr>
          <w:lang w:val="sr-Latn-CS"/>
        </w:rPr>
      </w:pPr>
      <w:r>
        <w:rPr>
          <w:lang w:val="sr-Latn-CS"/>
        </w:rPr>
        <w:t>Upravnik apoteke</w:t>
      </w:r>
    </w:p>
    <w:p w14:paraId="262A9843" w14:textId="17F6102E" w:rsidR="0020422A" w:rsidRDefault="00311731" w:rsidP="006E5E1D">
      <w:pPr>
        <w:pStyle w:val="BodyText"/>
        <w:rPr>
          <w:lang w:val="sr-Latn-CS"/>
        </w:rPr>
      </w:pPr>
      <w:r>
        <w:rPr>
          <w:lang w:val="sr-Latn-CS"/>
        </w:rPr>
        <w:t>Upravnik apoteke</w:t>
      </w:r>
      <w:r w:rsidR="00D27246">
        <w:rPr>
          <w:lang w:val="sr-Latn-CS"/>
        </w:rPr>
        <w:t xml:space="preserve"> </w:t>
      </w:r>
      <w:r>
        <w:rPr>
          <w:lang w:val="sr-Latn-CS"/>
        </w:rPr>
        <w:t>je diplomirani farmaceut sa</w:t>
      </w:r>
      <w:r w:rsidR="00E456AC">
        <w:rPr>
          <w:lang w:val="sr-Latn-CS"/>
        </w:rPr>
        <w:t xml:space="preserve"> većim</w:t>
      </w:r>
      <w:r>
        <w:rPr>
          <w:lang w:val="sr-Latn-CS"/>
        </w:rPr>
        <w:t xml:space="preserve"> iskustvom koji je</w:t>
      </w:r>
      <w:r w:rsidR="00BA03E9">
        <w:rPr>
          <w:lang w:val="sr-Latn-CS"/>
        </w:rPr>
        <w:t xml:space="preserve"> zadužen za upravljanje </w:t>
      </w:r>
      <w:r>
        <w:rPr>
          <w:lang w:val="sr-Latn-CS"/>
        </w:rPr>
        <w:t>apotekom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 w:rsidR="004C2A23">
        <w:rPr>
          <w:lang w:val="sr-Latn-CS"/>
        </w:rPr>
        <w:t>upravnik apoteke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>definisanim za</w:t>
      </w:r>
      <w:r w:rsidR="004C2A23">
        <w:rPr>
          <w:lang w:val="sr-Latn-CS"/>
        </w:rPr>
        <w:t xml:space="preserve"> farmaceuta</w:t>
      </w:r>
      <w:r w:rsidR="00BA03E9">
        <w:rPr>
          <w:lang w:val="sr-Latn-CS"/>
        </w:rPr>
        <w:t xml:space="preserve">, a posredno i </w:t>
      </w:r>
      <w:r w:rsidR="00313738">
        <w:rPr>
          <w:lang w:val="sr-Latn-CS"/>
        </w:rPr>
        <w:t xml:space="preserve">farmaceutskog tehničara. </w:t>
      </w:r>
      <w:r w:rsidR="00BA03E9">
        <w:rPr>
          <w:lang w:val="sr-Latn-CS"/>
        </w:rPr>
        <w:t xml:space="preserve">Zaduženja specifična za </w:t>
      </w:r>
      <w:r w:rsidR="005B53FA">
        <w:rPr>
          <w:lang w:val="sr-Latn-CS"/>
        </w:rPr>
        <w:t>upravnika apoteke</w:t>
      </w:r>
      <w:r w:rsidR="00540BBA">
        <w:rPr>
          <w:lang w:val="sr-Latn-CS"/>
        </w:rPr>
        <w:t xml:space="preserve"> </w:t>
      </w:r>
      <w:r w:rsidR="00BA03E9">
        <w:rPr>
          <w:lang w:val="sr-Latn-CS"/>
        </w:rPr>
        <w:t xml:space="preserve">administriranje korisničkih naloga </w:t>
      </w:r>
      <w:r w:rsidR="00540BBA">
        <w:rPr>
          <w:lang w:val="sr-Latn-CS"/>
        </w:rPr>
        <w:t>zaposlenih(kreiranje, ažuriranje i brisanje)</w:t>
      </w:r>
      <w:r w:rsidR="00BA03E9">
        <w:rPr>
          <w:lang w:val="sr-Latn-CS"/>
        </w:rPr>
        <w:t xml:space="preserve">,  </w:t>
      </w:r>
      <w:r w:rsidR="009F4D2F">
        <w:rPr>
          <w:lang w:val="sr-Latn-CS"/>
        </w:rPr>
        <w:t>pregled, odobravanje ili odbijanje porudžbina kao i njihovo korigovanje.</w:t>
      </w:r>
    </w:p>
    <w:p w14:paraId="4B1FFCDC" w14:textId="5942F029" w:rsidR="006E5E1D" w:rsidRPr="003372D3" w:rsidRDefault="00AB50F7" w:rsidP="006E5E1D">
      <w:pPr>
        <w:pStyle w:val="Heading2"/>
        <w:rPr>
          <w:lang w:val="sr-Latn-CS"/>
        </w:rPr>
      </w:pPr>
      <w:r>
        <w:rPr>
          <w:lang w:val="sr-Latn-CS"/>
        </w:rPr>
        <w:t>Vlasnik lanca apoteka</w:t>
      </w:r>
    </w:p>
    <w:p w14:paraId="238741EF" w14:textId="78877B3F" w:rsidR="00B03BC1" w:rsidRPr="003372D3" w:rsidRDefault="00AB50F7" w:rsidP="00B8154F">
      <w:pPr>
        <w:pStyle w:val="BodyText"/>
        <w:rPr>
          <w:lang w:val="sr-Latn-CS"/>
        </w:rPr>
      </w:pPr>
      <w:r>
        <w:rPr>
          <w:lang w:val="sr-Latn-CS"/>
        </w:rPr>
        <w:t>Vlasnik lanca apoteka predstavlja osobu koja je u vlasništvu svih apoteka u lancu</w:t>
      </w:r>
      <w:r w:rsidR="00796121">
        <w:rPr>
          <w:lang w:val="sr-Latn-CS"/>
        </w:rPr>
        <w:t>.</w:t>
      </w:r>
      <w:r>
        <w:rPr>
          <w:lang w:val="sr-Latn-CS"/>
        </w:rPr>
        <w:t xml:space="preserve"> Uglavnom, svaki lanac apoteka je u vlasništvu grupe pojedinaca sa različitim veštinama koje rezultuju uspešnim poslovanjem. </w:t>
      </w:r>
      <w:r w:rsidR="00B03BC1">
        <w:rPr>
          <w:lang w:val="sr-Latn-CS"/>
        </w:rPr>
        <w:t>Vlasnik</w:t>
      </w:r>
      <w:r w:rsidR="004E4574">
        <w:rPr>
          <w:lang w:val="sr-Latn-CS"/>
        </w:rPr>
        <w:t xml:space="preserve"> ima pristup svim funkcionalnostima definisanim </w:t>
      </w:r>
      <w:r>
        <w:rPr>
          <w:lang w:val="sr-Latn-CS"/>
        </w:rPr>
        <w:t>za</w:t>
      </w:r>
      <w:r w:rsidR="00B03BC1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B03BC1">
        <w:rPr>
          <w:lang w:val="sr-Latn-CS"/>
        </w:rPr>
        <w:t xml:space="preserve">upravnika apoteke, </w:t>
      </w:r>
      <w:r>
        <w:rPr>
          <w:lang w:val="sr-Latn-CS"/>
        </w:rPr>
        <w:t>diplomiranog farmaceuta</w:t>
      </w:r>
      <w:r w:rsidR="00B03BC1">
        <w:rPr>
          <w:lang w:val="sr-Latn-CS"/>
        </w:rPr>
        <w:t xml:space="preserve"> i </w:t>
      </w:r>
      <w:r>
        <w:rPr>
          <w:lang w:val="sr-Latn-CS"/>
        </w:rPr>
        <w:t>farmaceutskog tehni</w:t>
      </w:r>
      <w:r>
        <w:t>čara</w:t>
      </w:r>
      <w:r w:rsidR="00B03BC1">
        <w:t xml:space="preserve"> koje su podrazumevano sakrivene</w:t>
      </w:r>
      <w:r w:rsidR="004E4574">
        <w:rPr>
          <w:lang w:val="sr-Latn-CS"/>
        </w:rPr>
        <w:t>. Dodatno</w:t>
      </w:r>
      <w:r w:rsidR="00B03BC1">
        <w:rPr>
          <w:lang w:val="sr-Latn-CS"/>
        </w:rPr>
        <w:t>,</w:t>
      </w:r>
      <w:r w:rsidR="00893774">
        <w:rPr>
          <w:lang w:val="sr-Latn-CS"/>
        </w:rPr>
        <w:t xml:space="preserve"> vlasniku je dostupan grafički prikaz podataka, pregled prihoda i rashoda, postavljanje upravnika i pregled podataka o porudžbinama.</w:t>
      </w:r>
    </w:p>
    <w:p w14:paraId="7B022A02" w14:textId="77777777" w:rsidR="00397DD2" w:rsidRDefault="006E5E1D" w:rsidP="00397DD2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t>Opis slučajeva korišćenja</w:t>
      </w:r>
      <w:bookmarkEnd w:id="5"/>
    </w:p>
    <w:p w14:paraId="7E513A20" w14:textId="77777777" w:rsidR="0047317D" w:rsidRPr="003372D3" w:rsidRDefault="0047317D" w:rsidP="0047317D">
      <w:pPr>
        <w:pStyle w:val="Heading2"/>
        <w:rPr>
          <w:lang w:val="sr-Latn-CS"/>
        </w:rPr>
      </w:pPr>
      <w:bookmarkStart w:id="6" w:name="_Toc163018906"/>
      <w:bookmarkStart w:id="7" w:name="_Toc163018897"/>
      <w:r>
        <w:rPr>
          <w:lang w:val="sr-Latn-CS"/>
        </w:rPr>
        <w:t>Prijavljivanje</w:t>
      </w:r>
      <w:bookmarkEnd w:id="6"/>
    </w:p>
    <w:p w14:paraId="0D2FEAF1" w14:textId="77777777" w:rsidR="0047317D" w:rsidRPr="007E0B43" w:rsidRDefault="0047317D" w:rsidP="0047317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254E936" w14:textId="0A6ED29B" w:rsidR="0047317D" w:rsidRDefault="0047317D" w:rsidP="0047317D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</w:t>
      </w:r>
      <w:r>
        <w:rPr>
          <w:lang w:val="sr-Latn-CS"/>
        </w:rPr>
        <w:t xml:space="preserve">zaposlenih </w:t>
      </w:r>
      <w:r w:rsidRPr="00CF2AB8">
        <w:rPr>
          <w:lang w:val="sr-Latn-CS"/>
        </w:rPr>
        <w:t xml:space="preserve">u cilju pristupa </w:t>
      </w:r>
      <w:r>
        <w:rPr>
          <w:lang w:val="sr-Latn-CS"/>
        </w:rPr>
        <w:t>funkcionalnostima aplikacije</w:t>
      </w:r>
      <w:r w:rsidRPr="00CF2AB8">
        <w:rPr>
          <w:lang w:val="sr-Latn-CS"/>
        </w:rPr>
        <w:t>.</w:t>
      </w:r>
    </w:p>
    <w:p w14:paraId="0E835EF0" w14:textId="77777777" w:rsidR="0047317D" w:rsidRPr="007E0B43" w:rsidRDefault="0047317D" w:rsidP="0047317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62BF34" w14:textId="77777777" w:rsidR="0027206A" w:rsidRDefault="0027206A" w:rsidP="0027206A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39B4A5C2" w14:textId="77777777" w:rsidR="0047317D" w:rsidRPr="007E0B43" w:rsidRDefault="0047317D" w:rsidP="0047317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47E5EE" w14:textId="77777777" w:rsidR="0047317D" w:rsidRDefault="0047317D" w:rsidP="0047317D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7B4CCF39" w14:textId="3E33421F" w:rsidR="0047317D" w:rsidRPr="00E27718" w:rsidRDefault="0047317D" w:rsidP="0047317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  <w:r w:rsidR="00E27718">
        <w:rPr>
          <w:b/>
          <w:bCs/>
          <w:lang w:val="sr-Latn-CS"/>
        </w:rPr>
        <w:t xml:space="preserve"> </w:t>
      </w:r>
    </w:p>
    <w:p w14:paraId="4CB6AFE6" w14:textId="4C1DC18C" w:rsidR="0047317D" w:rsidRPr="00CF2AB8" w:rsidRDefault="0047317D" w:rsidP="0047317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</w:t>
      </w:r>
      <w:r w:rsidR="009D521B">
        <w:rPr>
          <w:lang w:val="sr-Latn-CS"/>
        </w:rPr>
        <w:t>.</w:t>
      </w:r>
    </w:p>
    <w:p w14:paraId="1786DD81" w14:textId="77777777" w:rsidR="0047317D" w:rsidRPr="00CF2AB8" w:rsidRDefault="0047317D" w:rsidP="0047317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BEC5443" w14:textId="77777777" w:rsidR="0047317D" w:rsidRPr="00CF2AB8" w:rsidRDefault="0047317D" w:rsidP="0047317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2469633C" w14:textId="271433FA" w:rsidR="0047317D" w:rsidRDefault="0047317D" w:rsidP="0047317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4D1ACF91" w14:textId="6957A936" w:rsidR="00A96D9B" w:rsidRDefault="00A96D9B" w:rsidP="00A96D9B">
      <w:pPr>
        <w:pStyle w:val="BodyText"/>
        <w:numPr>
          <w:ilvl w:val="0"/>
          <w:numId w:val="11"/>
        </w:numPr>
        <w:rPr>
          <w:lang w:val="sr-Latn-CS"/>
        </w:rPr>
      </w:pPr>
      <w:r w:rsidRPr="00A96D9B">
        <w:rPr>
          <w:lang w:val="sr-Latn-CS"/>
        </w:rPr>
        <w:t xml:space="preserve">Osvežava se stranica </w:t>
      </w:r>
      <w:r>
        <w:t>i prikazuju se sve funkcionalnosti koje poseduje uloga korisnika.</w:t>
      </w:r>
    </w:p>
    <w:p w14:paraId="11DD8732" w14:textId="42A2654E" w:rsidR="0047317D" w:rsidRPr="007E0B43" w:rsidRDefault="002967E8" w:rsidP="0047317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7A9837D7" w14:textId="77777777" w:rsidR="0047317D" w:rsidRDefault="0047317D" w:rsidP="0047317D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3CA33987" w14:textId="77777777" w:rsidR="0047317D" w:rsidRPr="007E0B43" w:rsidRDefault="0047317D" w:rsidP="0047317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949232" w14:textId="6CE5BA4C" w:rsidR="001A58D7" w:rsidRPr="00AB3B26" w:rsidRDefault="0047317D" w:rsidP="00AB3B26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i ima pristup specifičnim opcijama u skladu sa svojim privilegijama.</w:t>
      </w:r>
    </w:p>
    <w:p w14:paraId="4ACA494D" w14:textId="2175D1AA" w:rsidR="00786068" w:rsidRPr="003372D3" w:rsidRDefault="00786068" w:rsidP="00786068">
      <w:pPr>
        <w:pStyle w:val="Heading2"/>
        <w:rPr>
          <w:lang w:val="sr-Latn-CS"/>
        </w:rPr>
      </w:pPr>
      <w:bookmarkStart w:id="8" w:name="_Toc163018898"/>
      <w:bookmarkEnd w:id="7"/>
      <w:r>
        <w:rPr>
          <w:lang w:val="sr-Latn-CS"/>
        </w:rPr>
        <w:t xml:space="preserve">Pregled </w:t>
      </w:r>
      <w:bookmarkEnd w:id="8"/>
      <w:r w:rsidR="008C4A3D">
        <w:rPr>
          <w:lang w:val="sr-Latn-CS"/>
        </w:rPr>
        <w:t>spiska lekova</w:t>
      </w:r>
    </w:p>
    <w:p w14:paraId="4D6AF4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B3B50AD" w14:textId="75F14A0F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526CBD">
        <w:rPr>
          <w:lang w:val="sr-Latn-CS"/>
        </w:rPr>
        <w:t>lekovima</w:t>
      </w:r>
      <w:r>
        <w:rPr>
          <w:lang w:val="sr-Latn-CS"/>
        </w:rPr>
        <w:t>.</w:t>
      </w:r>
    </w:p>
    <w:p w14:paraId="4D92ACCD" w14:textId="1279DF4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FC17E8" w14:textId="517B9480" w:rsidR="007E0B43" w:rsidRDefault="00526CBD" w:rsidP="007E0B43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2792B354" w14:textId="38069DEC" w:rsidR="00263D97" w:rsidRPr="00263D97" w:rsidRDefault="007E0B43" w:rsidP="00263D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31CBB2" w14:textId="17778571" w:rsidR="007E0B43" w:rsidRDefault="00263D97" w:rsidP="007E0B43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3E601D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3DFF53" w14:textId="4D258D3B" w:rsidR="00284C13" w:rsidRPr="00284C13" w:rsidRDefault="00432E77" w:rsidP="00284C1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Izbor opcije</w:t>
      </w:r>
      <w:r w:rsidR="00D270AF">
        <w:rPr>
          <w:lang w:val="sr-Latn-CS"/>
        </w:rPr>
        <w:t xml:space="preserve"> za prikaz </w:t>
      </w:r>
      <w:r w:rsidR="00CA4581">
        <w:rPr>
          <w:lang w:val="sr-Latn-CS"/>
        </w:rPr>
        <w:t>lekova</w:t>
      </w:r>
      <w:r w:rsidR="0006272A">
        <w:rPr>
          <w:lang w:val="sr-Latn-CS"/>
        </w:rPr>
        <w:t>.</w:t>
      </w:r>
    </w:p>
    <w:p w14:paraId="02FFD2FC" w14:textId="50EC60EC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</w:t>
      </w:r>
      <w:r w:rsidR="001E7B38">
        <w:rPr>
          <w:lang w:val="sr-Latn-CS"/>
        </w:rPr>
        <w:t xml:space="preserve"> lista lekova.</w:t>
      </w:r>
    </w:p>
    <w:p w14:paraId="2B4DD208" w14:textId="26C013B7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37F577F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4C84C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8E470B" w14:textId="7CB4D194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DA655F">
        <w:rPr>
          <w:lang w:val="sr-Latn-CS"/>
        </w:rPr>
        <w:t xml:space="preserve">stranica sa </w:t>
      </w:r>
      <w:r w:rsidR="00C612B1">
        <w:rPr>
          <w:lang w:val="sr-Latn-CS"/>
        </w:rPr>
        <w:t>spiskom</w:t>
      </w:r>
      <w:r w:rsidR="00DA655F">
        <w:rPr>
          <w:lang w:val="sr-Latn-CS"/>
        </w:rPr>
        <w:t xml:space="preserve"> lekova.</w:t>
      </w:r>
    </w:p>
    <w:p w14:paraId="164843CB" w14:textId="07A8E9FB" w:rsidR="00786068" w:rsidRPr="003372D3" w:rsidRDefault="008C4A3D" w:rsidP="00786068">
      <w:pPr>
        <w:pStyle w:val="Heading2"/>
        <w:rPr>
          <w:lang w:val="sr-Latn-CS"/>
        </w:rPr>
      </w:pPr>
      <w:r>
        <w:rPr>
          <w:lang w:val="sr-Latn-CS"/>
        </w:rPr>
        <w:t xml:space="preserve">Sortiranje lekova po </w:t>
      </w:r>
      <w:r>
        <w:t>šifri</w:t>
      </w:r>
    </w:p>
    <w:p w14:paraId="6D5D91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62BD0C7" w14:textId="1CC03BAE" w:rsidR="008C4A3D" w:rsidRDefault="008C4A3D" w:rsidP="008C4A3D">
      <w:pPr>
        <w:pStyle w:val="BodyText"/>
        <w:rPr>
          <w:lang w:val="sr-Latn-CS"/>
        </w:rPr>
      </w:pPr>
      <w:r>
        <w:rPr>
          <w:lang w:val="sr-Latn-CS"/>
        </w:rPr>
        <w:t>Prikaz stranice sa lekovima sortiranim po šifri.</w:t>
      </w:r>
    </w:p>
    <w:p w14:paraId="406A6E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05A4D5D" w14:textId="77777777" w:rsidR="008C4A3D" w:rsidRDefault="008C4A3D" w:rsidP="008C4A3D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216C3D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537982" w14:textId="08C42C1B" w:rsidR="000720BD" w:rsidRDefault="000720BD" w:rsidP="000720BD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24D5B3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55646EC" w14:textId="6386CE18" w:rsidR="007E0B43" w:rsidRDefault="006B639F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Izbor</w:t>
      </w:r>
      <w:r w:rsidR="003A60C6">
        <w:rPr>
          <w:lang w:val="sr-Latn-CS"/>
        </w:rPr>
        <w:t xml:space="preserve"> opcij</w:t>
      </w:r>
      <w:r>
        <w:rPr>
          <w:lang w:val="sr-Latn-CS"/>
        </w:rPr>
        <w:t>e</w:t>
      </w:r>
      <w:r w:rsidR="003A60C6">
        <w:rPr>
          <w:lang w:val="sr-Latn-CS"/>
        </w:rPr>
        <w:t xml:space="preserve"> </w:t>
      </w:r>
      <w:r w:rsidR="00522069">
        <w:rPr>
          <w:lang w:val="sr-Latn-CS"/>
        </w:rPr>
        <w:t>za sortiranje lekova po šifri.</w:t>
      </w:r>
    </w:p>
    <w:p w14:paraId="49EB9AA2" w14:textId="70705FF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522069">
        <w:rPr>
          <w:lang w:val="sr-Latn-CS"/>
        </w:rPr>
        <w:t>spiskom lekova sortiranih po šifri.</w:t>
      </w:r>
    </w:p>
    <w:p w14:paraId="6E981CF4" w14:textId="563D2AC7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C9BB041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BC591F1" w14:textId="6056F178" w:rsidR="007E0B43" w:rsidRPr="00E51773" w:rsidRDefault="007E0B43" w:rsidP="002C12A7">
      <w:pPr>
        <w:pStyle w:val="BodyText"/>
        <w:keepNext/>
        <w:rPr>
          <w:b/>
          <w:bCs/>
          <w:lang w:val="en-US"/>
        </w:rPr>
      </w:pPr>
      <w:r w:rsidRPr="007E0B43">
        <w:rPr>
          <w:b/>
          <w:bCs/>
          <w:lang w:val="sr-Latn-CS"/>
        </w:rPr>
        <w:t>Posle</w:t>
      </w:r>
      <w:r w:rsidR="006E0893">
        <w:rPr>
          <w:b/>
          <w:bCs/>
          <w:lang w:val="sr-Latn-CS"/>
        </w:rPr>
        <w:t>d</w:t>
      </w:r>
      <w:r w:rsidRPr="007E0B43">
        <w:rPr>
          <w:b/>
          <w:bCs/>
          <w:lang w:val="sr-Latn-CS"/>
        </w:rPr>
        <w:t>ice:</w:t>
      </w:r>
    </w:p>
    <w:p w14:paraId="4CDD18D0" w14:textId="7EFDA2B8" w:rsidR="00CE72A7" w:rsidRDefault="00CE72A7" w:rsidP="00CE72A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lekova sortiranih po </w:t>
      </w:r>
      <w:r>
        <w:t>šifri</w:t>
      </w:r>
      <w:r>
        <w:rPr>
          <w:lang w:val="sr-Latn-CS"/>
        </w:rPr>
        <w:t>.</w:t>
      </w:r>
    </w:p>
    <w:p w14:paraId="5AFA73A5" w14:textId="4B8AABCC" w:rsidR="00786068" w:rsidRPr="003372D3" w:rsidRDefault="006B639F" w:rsidP="00786068">
      <w:pPr>
        <w:pStyle w:val="Heading2"/>
        <w:rPr>
          <w:lang w:val="sr-Latn-CS"/>
        </w:rPr>
      </w:pPr>
      <w:r>
        <w:rPr>
          <w:lang w:val="sr-Latn-CS"/>
        </w:rPr>
        <w:t>Sortiranje lekova po imenu</w:t>
      </w:r>
    </w:p>
    <w:p w14:paraId="55335D4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015482B" w14:textId="1665DFFC" w:rsidR="006B639F" w:rsidRDefault="006B639F" w:rsidP="006B639F">
      <w:pPr>
        <w:pStyle w:val="BodyText"/>
        <w:rPr>
          <w:lang w:val="sr-Latn-CS"/>
        </w:rPr>
      </w:pPr>
      <w:r>
        <w:rPr>
          <w:lang w:val="sr-Latn-CS"/>
        </w:rPr>
        <w:t>Prikaz stranice sa lekovima sortiranim po imenu.</w:t>
      </w:r>
    </w:p>
    <w:p w14:paraId="7F7822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ACDDA43" w14:textId="77777777" w:rsidR="006B639F" w:rsidRDefault="006B639F" w:rsidP="006B639F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3083A73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AF9857" w14:textId="77777777" w:rsidR="006B639F" w:rsidRDefault="006B639F" w:rsidP="006B639F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0D7494C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58F9BB6" w14:textId="4385B335" w:rsidR="00B80B28" w:rsidRDefault="00B80B28" w:rsidP="00B80B28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sortiranje lekova po imenu.</w:t>
      </w:r>
    </w:p>
    <w:p w14:paraId="55F6E089" w14:textId="4CCB3382" w:rsidR="00F11781" w:rsidRDefault="00F11781" w:rsidP="00F1178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spiskom lekova sortiranih po imenu.</w:t>
      </w:r>
    </w:p>
    <w:p w14:paraId="326C06EE" w14:textId="2EF2D01A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5529839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CA6B2A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A9D3B0" w14:textId="105B44B3" w:rsidR="00CE72A7" w:rsidRPr="001144CC" w:rsidRDefault="00CE72A7" w:rsidP="00CE72A7">
      <w:pPr>
        <w:pStyle w:val="BodyText"/>
        <w:rPr>
          <w:b/>
          <w:bCs/>
          <w:lang w:val="sr-Latn-CS"/>
        </w:rPr>
      </w:pPr>
      <w:bookmarkStart w:id="9" w:name="_Toc163018901"/>
      <w:r>
        <w:rPr>
          <w:lang w:val="sr-Latn-CS"/>
        </w:rPr>
        <w:t xml:space="preserve">Tekuća stranica je stranica sa spiskom lekova sortiranih po </w:t>
      </w:r>
      <w:r>
        <w:t>imenu</w:t>
      </w:r>
      <w:r>
        <w:rPr>
          <w:lang w:val="sr-Latn-CS"/>
        </w:rPr>
        <w:t>.</w:t>
      </w:r>
    </w:p>
    <w:p w14:paraId="51D6985B" w14:textId="71F2C7B6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9"/>
      <w:r w:rsidR="00977FEB">
        <w:rPr>
          <w:lang w:val="sr-Latn-CS"/>
        </w:rPr>
        <w:t>odre</w:t>
      </w:r>
      <w:r w:rsidR="00977FEB">
        <w:t>đenog leka</w:t>
      </w:r>
    </w:p>
    <w:p w14:paraId="309FC9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2445F72" w14:textId="6EAA6828" w:rsidR="00CF406E" w:rsidRDefault="00CF406E" w:rsidP="00CF406E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leku.</w:t>
      </w:r>
    </w:p>
    <w:p w14:paraId="101ECAF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9D054A8" w14:textId="77777777" w:rsidR="00CF406E" w:rsidRDefault="00CF406E" w:rsidP="00CF406E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6D8A40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74E9F3" w14:textId="77777777" w:rsidR="00624341" w:rsidRDefault="00624341" w:rsidP="00624341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1581FD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A2EADC1" w14:textId="7B5EC854" w:rsidR="00624341" w:rsidRPr="00255A41" w:rsidRDefault="00624341" w:rsidP="00624341">
      <w:pPr>
        <w:pStyle w:val="BodyText"/>
        <w:numPr>
          <w:ilvl w:val="0"/>
          <w:numId w:val="7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>
        <w:rPr>
          <w:lang w:val="sr-Latn-CS"/>
        </w:rPr>
        <w:t>leku</w:t>
      </w:r>
      <w:r w:rsidRPr="00255A41">
        <w:rPr>
          <w:lang w:val="sr-Latn-CS"/>
        </w:rPr>
        <w:t xml:space="preserve"> sa spiska.</w:t>
      </w:r>
    </w:p>
    <w:p w14:paraId="1E12A546" w14:textId="792E59D5" w:rsidR="005B1CF5" w:rsidRDefault="005B1CF5" w:rsidP="005B1CF5">
      <w:pPr>
        <w:pStyle w:val="BodyText"/>
        <w:numPr>
          <w:ilvl w:val="0"/>
          <w:numId w:val="7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>
        <w:rPr>
          <w:lang w:val="sr-Latn-CS"/>
        </w:rPr>
        <w:t>leku</w:t>
      </w:r>
      <w:r w:rsidRPr="00255A41">
        <w:rPr>
          <w:lang w:val="sr-Latn-CS"/>
        </w:rPr>
        <w:t>.</w:t>
      </w:r>
    </w:p>
    <w:p w14:paraId="6E02CBB6" w14:textId="3A7AAF30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C4DF788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1E04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C8CBCA" w14:textId="2A1F2760" w:rsidR="003E4CEC" w:rsidRDefault="003E4CEC" w:rsidP="003E4CEC">
      <w:pPr>
        <w:pStyle w:val="BodyText"/>
        <w:rPr>
          <w:lang w:val="sr-Latn-CS"/>
        </w:rPr>
      </w:pPr>
      <w:bookmarkStart w:id="10" w:name="_Toc163018902"/>
      <w:r>
        <w:rPr>
          <w:lang w:val="sr-Latn-CS"/>
        </w:rPr>
        <w:t>Tekuća stranica je stranica sa informacijama o izabranom leku.</w:t>
      </w:r>
    </w:p>
    <w:bookmarkEnd w:id="10"/>
    <w:p w14:paraId="01E10AA8" w14:textId="7D785DA4" w:rsidR="00786068" w:rsidRPr="003372D3" w:rsidRDefault="003C3D49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Pretraga lekova po </w:t>
      </w:r>
      <w:r>
        <w:t>šifri</w:t>
      </w:r>
    </w:p>
    <w:p w14:paraId="316292D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DA82AB6" w14:textId="346AE5E4" w:rsidR="007E0B43" w:rsidRDefault="003C3D49" w:rsidP="007E0B43">
      <w:pPr>
        <w:pStyle w:val="BodyText"/>
        <w:rPr>
          <w:lang w:val="sr-Latn-CS"/>
        </w:rPr>
      </w:pPr>
      <w:r>
        <w:rPr>
          <w:lang w:val="sr-Latn-CS"/>
        </w:rPr>
        <w:t>Prikaz stranice sa lekovima koji sadrže uneti deo šifre ili lek sa potpunom šifrom.</w:t>
      </w:r>
    </w:p>
    <w:p w14:paraId="277B42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031A65E" w14:textId="77777777" w:rsidR="003C3D49" w:rsidRDefault="003C3D49" w:rsidP="003C3D49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38EB8B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8E26C7" w14:textId="77777777" w:rsidR="003C3D49" w:rsidRDefault="003C3D49" w:rsidP="003C3D49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30934E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E467D96" w14:textId="1D9D914D" w:rsidR="007E0B43" w:rsidRDefault="003C3D49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</w:t>
      </w:r>
      <w:r w:rsidR="00C029F8">
        <w:rPr>
          <w:lang w:val="sr-Latn-CS"/>
        </w:rPr>
        <w:t>deo šifre ili potpunu šifru nekog leka</w:t>
      </w:r>
      <w:r w:rsidR="007162E2">
        <w:rPr>
          <w:lang w:val="sr-Latn-CS"/>
        </w:rPr>
        <w:t xml:space="preserve"> u polje za pretragu</w:t>
      </w:r>
      <w:r w:rsidR="00C029F8">
        <w:rPr>
          <w:lang w:val="sr-Latn-CS"/>
        </w:rPr>
        <w:t>.</w:t>
      </w:r>
    </w:p>
    <w:p w14:paraId="114CA788" w14:textId="4192F12E" w:rsidR="00F93061" w:rsidRDefault="00C029F8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Prikazuju se svi lekovi koji u svoj šifri sadrže unete brojeve ili lek čija je šifra uneta</w:t>
      </w:r>
      <w:r w:rsidR="00F93061">
        <w:rPr>
          <w:lang w:val="sr-Latn-CS"/>
        </w:rPr>
        <w:t>.</w:t>
      </w:r>
      <w:r w:rsidR="00EA02ED">
        <w:rPr>
          <w:lang w:val="sr-Latn-CS"/>
        </w:rPr>
        <w:t xml:space="preserve"> </w:t>
      </w:r>
      <w:r w:rsidR="00EA02ED">
        <w:rPr>
          <w:lang w:val="en-US"/>
        </w:rPr>
        <w:t>[Izuzetak: nema leka koji ispunjava uslov]</w:t>
      </w:r>
    </w:p>
    <w:p w14:paraId="69E72B41" w14:textId="771DD744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196953EC" w14:textId="77777777" w:rsidR="001C0188" w:rsidRPr="003A3B4A" w:rsidRDefault="001C0188" w:rsidP="001C0188">
      <w:pPr>
        <w:pStyle w:val="BodyText"/>
      </w:pPr>
      <w:r>
        <w:rPr>
          <w:lang w:val="en-US"/>
        </w:rPr>
        <w:t>[</w:t>
      </w:r>
      <w:r w:rsidRPr="003A3B4A">
        <w:rPr>
          <w:i/>
          <w:iCs/>
          <w:lang w:val="en-US"/>
        </w:rPr>
        <w:t>Nema leka koji ispunjava uslov</w:t>
      </w:r>
      <w:r>
        <w:rPr>
          <w:lang w:val="en-US"/>
        </w:rPr>
        <w:t>] Obave</w:t>
      </w:r>
      <w:r>
        <w:t>štavanje korisnika porukom da ne postoji lek koji ispunjava dati kriterijum.</w:t>
      </w:r>
    </w:p>
    <w:p w14:paraId="34F99A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FC7B00" w14:textId="5C998C2E" w:rsidR="00125DC4" w:rsidRDefault="00125DC4" w:rsidP="00125DC4">
      <w:pPr>
        <w:pStyle w:val="BodyText"/>
        <w:rPr>
          <w:lang w:val="sr-Latn-CS"/>
        </w:rPr>
      </w:pPr>
      <w:bookmarkStart w:id="11" w:name="_Toc163018903"/>
      <w:r>
        <w:rPr>
          <w:lang w:val="sr-Latn-CS"/>
        </w:rPr>
        <w:t xml:space="preserve">Tekuća stranica je stranica sa spiskom lekova koji ispunjavaju </w:t>
      </w:r>
      <w:r w:rsidR="002735DD">
        <w:rPr>
          <w:lang w:val="sr-Latn-CS"/>
        </w:rPr>
        <w:t>uslov</w:t>
      </w:r>
      <w:r>
        <w:rPr>
          <w:lang w:val="sr-Latn-CS"/>
        </w:rPr>
        <w:t xml:space="preserve"> pretrage.</w:t>
      </w:r>
    </w:p>
    <w:bookmarkEnd w:id="11"/>
    <w:p w14:paraId="68575FC1" w14:textId="7532EE21" w:rsidR="00786068" w:rsidRPr="003372D3" w:rsidRDefault="00E51132" w:rsidP="00786068">
      <w:pPr>
        <w:pStyle w:val="Heading2"/>
        <w:rPr>
          <w:lang w:val="sr-Latn-CS"/>
        </w:rPr>
      </w:pPr>
      <w:r>
        <w:rPr>
          <w:lang w:val="sr-Latn-CS"/>
        </w:rPr>
        <w:t>Pretraga lekova po imenu</w:t>
      </w:r>
    </w:p>
    <w:p w14:paraId="7B0157B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21C2B8" w14:textId="22910BED" w:rsidR="006F74B4" w:rsidRDefault="006F74B4" w:rsidP="006F74B4">
      <w:pPr>
        <w:pStyle w:val="BodyText"/>
        <w:rPr>
          <w:lang w:val="sr-Latn-CS"/>
        </w:rPr>
      </w:pPr>
      <w:r>
        <w:rPr>
          <w:lang w:val="sr-Latn-CS"/>
        </w:rPr>
        <w:t>Prikaz stranice sa lekovima čije ime sadrži uneti tekst.</w:t>
      </w:r>
    </w:p>
    <w:p w14:paraId="6AEE74F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6FE68A" w14:textId="77777777" w:rsidR="00423158" w:rsidRDefault="00423158" w:rsidP="00423158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114A0F6F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2BC728" w14:textId="77777777" w:rsidR="00423158" w:rsidRDefault="00423158" w:rsidP="00423158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4028D7F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7632AF" w14:textId="0B5525B1" w:rsidR="007162E2" w:rsidRDefault="007162E2" w:rsidP="007162E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deo imena ili potpuno ime nekog leka u polje za pretragu.</w:t>
      </w:r>
    </w:p>
    <w:p w14:paraId="2792AB66" w14:textId="4B115B04" w:rsidR="007162E2" w:rsidRDefault="007162E2" w:rsidP="007162E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Prikazuju se svi lekovi koji u imenu sadrže uneti tekst. </w:t>
      </w:r>
      <w:r>
        <w:rPr>
          <w:lang w:val="en-US"/>
        </w:rPr>
        <w:t>[Izuzetak: nema leka koji ispunjava uslov]</w:t>
      </w:r>
    </w:p>
    <w:p w14:paraId="283CD735" w14:textId="5B606F8A" w:rsidR="00DD4C2E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A0DF09E" w14:textId="631E93D5" w:rsidR="00200767" w:rsidRPr="003A3B4A" w:rsidRDefault="00200767" w:rsidP="00200767">
      <w:pPr>
        <w:pStyle w:val="BodyText"/>
      </w:pPr>
      <w:r>
        <w:rPr>
          <w:lang w:val="en-US"/>
        </w:rPr>
        <w:t>[</w:t>
      </w:r>
      <w:r w:rsidRPr="003A3B4A">
        <w:rPr>
          <w:i/>
          <w:iCs/>
          <w:lang w:val="en-US"/>
        </w:rPr>
        <w:t>Nema leka koji ispunjava uslov</w:t>
      </w:r>
      <w:r>
        <w:rPr>
          <w:lang w:val="en-US"/>
        </w:rPr>
        <w:t>] Obave</w:t>
      </w:r>
      <w:r>
        <w:t>štavanje korisnika porukom da ne postoji lek koji ispunjava dati kriterijum.</w:t>
      </w:r>
    </w:p>
    <w:p w14:paraId="708577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EF912C9" w14:textId="15945251" w:rsidR="00CA1A4E" w:rsidRDefault="00857AD5" w:rsidP="00CA1A4E">
      <w:pPr>
        <w:pStyle w:val="BodyText"/>
        <w:rPr>
          <w:lang w:val="sr-Latn-CS"/>
        </w:rPr>
      </w:pPr>
      <w:bookmarkStart w:id="12" w:name="_Toc163018904"/>
      <w:r>
        <w:rPr>
          <w:lang w:val="sr-Latn-CS"/>
        </w:rPr>
        <w:t>Tekuća stranica je stranica sa spiskom lekova koji ispunjavaju uslov pretrage.</w:t>
      </w:r>
    </w:p>
    <w:p w14:paraId="1E336F6C" w14:textId="1C473CE5" w:rsidR="00CA1A4E" w:rsidRDefault="00CA1A4E" w:rsidP="00785A86">
      <w:pPr>
        <w:pStyle w:val="Heading2"/>
        <w:rPr>
          <w:lang w:val="sr-Latn-CS"/>
        </w:rPr>
      </w:pPr>
      <w:r>
        <w:rPr>
          <w:lang w:val="sr-Latn-CS"/>
        </w:rPr>
        <w:t>Izdavanje lekova</w:t>
      </w:r>
    </w:p>
    <w:p w14:paraId="14AEDD22" w14:textId="77777777" w:rsidR="00CA1A4E" w:rsidRPr="007E0B43" w:rsidRDefault="00CA1A4E" w:rsidP="00CA1A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661F52" w14:textId="33EFC432" w:rsidR="00CA1A4E" w:rsidRDefault="00BF2FDB" w:rsidP="00CA1A4E">
      <w:pPr>
        <w:pStyle w:val="BodyText"/>
        <w:rPr>
          <w:lang w:val="sr-Latn-CS"/>
        </w:rPr>
      </w:pPr>
      <w:r>
        <w:rPr>
          <w:lang w:val="sr-Latn-CS"/>
        </w:rPr>
        <w:t>Izdavanje leka građaninu</w:t>
      </w:r>
      <w:r w:rsidR="003E2100">
        <w:rPr>
          <w:lang w:val="sr-Latn-CS"/>
        </w:rPr>
        <w:t>.</w:t>
      </w:r>
    </w:p>
    <w:p w14:paraId="4FCC4895" w14:textId="77777777" w:rsidR="00CA1A4E" w:rsidRPr="007E0B43" w:rsidRDefault="00CA1A4E" w:rsidP="00CA1A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8AF32C4" w14:textId="77777777" w:rsidR="00CF009E" w:rsidRDefault="00CF009E" w:rsidP="00CF009E">
      <w:pPr>
        <w:pStyle w:val="BodyText"/>
        <w:rPr>
          <w:lang w:val="sr-Latn-CS"/>
        </w:rPr>
      </w:pPr>
      <w:r>
        <w:rPr>
          <w:lang w:val="sr-Latn-CS"/>
        </w:rPr>
        <w:t>Farmaceutski tehničar, Farmaceut, Upravnik apoteke, Vlasnik lanca apoteka.</w:t>
      </w:r>
    </w:p>
    <w:p w14:paraId="5FE92020" w14:textId="68F60FCA" w:rsidR="00CA1A4E" w:rsidRDefault="00CA1A4E" w:rsidP="00CA1A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8A08F5" w14:textId="77777777" w:rsidR="00994C11" w:rsidRDefault="00994C11" w:rsidP="00994C11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4D24EB6A" w14:textId="01D3EC41" w:rsidR="00CB3FF6" w:rsidRDefault="00CA1A4E" w:rsidP="00CB3FF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442A05" w14:textId="3F486D98" w:rsidR="005537D5" w:rsidRDefault="005537D5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prikaz stranice sa lekovima.</w:t>
      </w:r>
    </w:p>
    <w:p w14:paraId="447A5171" w14:textId="1B8CEB81" w:rsidR="005537D5" w:rsidRDefault="005537D5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 stranica sa lekovima.</w:t>
      </w:r>
    </w:p>
    <w:p w14:paraId="0E431858" w14:textId="403175A0" w:rsidR="00CB3FF6" w:rsidRPr="005537D5" w:rsidRDefault="00CB3FF6" w:rsidP="005537D5">
      <w:pPr>
        <w:pStyle w:val="BodyText"/>
        <w:numPr>
          <w:ilvl w:val="0"/>
          <w:numId w:val="39"/>
        </w:numPr>
        <w:rPr>
          <w:lang w:val="sr-Latn-CS"/>
        </w:rPr>
      </w:pPr>
      <w:r w:rsidRPr="005537D5">
        <w:rPr>
          <w:lang w:val="sr-Latn-CS"/>
        </w:rPr>
        <w:t>Pretraga i izbor leka.</w:t>
      </w:r>
    </w:p>
    <w:p w14:paraId="13346693" w14:textId="6D8123B0" w:rsidR="00CA1A4E" w:rsidRDefault="00CB3FF6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Izbor opcije za izdavanje lekova.</w:t>
      </w:r>
    </w:p>
    <w:p w14:paraId="1B89EE20" w14:textId="175D5350" w:rsidR="000B029C" w:rsidRDefault="00CB3FF6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da li se izdaje cela kutija ili određen broj tabli leka ukoliko dati lek podržava izdavanje po tabli.</w:t>
      </w:r>
    </w:p>
    <w:p w14:paraId="7251D271" w14:textId="469E421F" w:rsidR="000B029C" w:rsidRPr="000B029C" w:rsidRDefault="000B029C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unosi količinu tabli</w:t>
      </w:r>
      <w:r>
        <w:rPr>
          <w:lang w:val="en-US"/>
        </w:rPr>
        <w:t>/broj kutija leka koji izdaje.</w:t>
      </w:r>
    </w:p>
    <w:p w14:paraId="405B8251" w14:textId="352F49F7" w:rsidR="000B029C" w:rsidRPr="000B029C" w:rsidRDefault="000B029C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en-US"/>
        </w:rPr>
        <w:t xml:space="preserve">Nakon unosa podataka, korisnik aktivira komandu </w:t>
      </w:r>
      <w:r w:rsidRPr="000B029C">
        <w:rPr>
          <w:i/>
          <w:iCs/>
          <w:lang w:val="en-US"/>
        </w:rPr>
        <w:t>Izdaj lek</w:t>
      </w:r>
      <w:r>
        <w:rPr>
          <w:lang w:val="en-US"/>
        </w:rPr>
        <w:t>.</w:t>
      </w:r>
    </w:p>
    <w:p w14:paraId="7235572D" w14:textId="5EB6DDA2" w:rsidR="000B029C" w:rsidRPr="00C2478E" w:rsidRDefault="000B029C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en-US"/>
        </w:rPr>
        <w:lastRenderedPageBreak/>
        <w:t>Provera da li su podaci validni. [Izuzetak: Podaci nisu validni]</w:t>
      </w:r>
    </w:p>
    <w:p w14:paraId="28616D70" w14:textId="2348EDFA" w:rsidR="00C2478E" w:rsidRPr="00C2478E" w:rsidRDefault="00C2478E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en-US"/>
        </w:rPr>
        <w:t>Vrši se ažuriranje baze podataka.</w:t>
      </w:r>
    </w:p>
    <w:p w14:paraId="3FDE5282" w14:textId="2DE2B1BF" w:rsidR="00C2478E" w:rsidRPr="00C2478E" w:rsidRDefault="00C2478E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en-US"/>
        </w:rPr>
        <w:t>Vrši se provera da li je količina leka pala ispod kritične i eventualno obaveštavanje nadležnih.</w:t>
      </w:r>
    </w:p>
    <w:p w14:paraId="6CC9AC26" w14:textId="10E0CC8A" w:rsidR="00C2478E" w:rsidRPr="000B029C" w:rsidRDefault="001621C9" w:rsidP="005537D5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Obave</w:t>
      </w:r>
      <w:r>
        <w:t>štavanje korisnika da je uspešno izdao dati lek.</w:t>
      </w:r>
    </w:p>
    <w:p w14:paraId="7F526972" w14:textId="77777777" w:rsidR="00CA1A4E" w:rsidRPr="007E0B43" w:rsidRDefault="00CA1A4E" w:rsidP="00CA1A4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7A432C0" w14:textId="3A5F10A5" w:rsidR="00CA1A4E" w:rsidRPr="00C677CA" w:rsidRDefault="00CA1A4E" w:rsidP="00CA1A4E">
      <w:pPr>
        <w:pStyle w:val="BodyText"/>
        <w:rPr>
          <w:lang w:val="en-US"/>
        </w:rPr>
      </w:pPr>
      <w:r>
        <w:rPr>
          <w:lang w:val="en-US"/>
        </w:rPr>
        <w:t>[</w:t>
      </w:r>
      <w:r w:rsidR="001E42AB" w:rsidRPr="001E42AB">
        <w:rPr>
          <w:i/>
          <w:iCs/>
          <w:lang w:val="en-US"/>
        </w:rPr>
        <w:t>Podaci nisu validni</w:t>
      </w:r>
      <w:r>
        <w:rPr>
          <w:lang w:val="en-US"/>
        </w:rPr>
        <w:t xml:space="preserve">] </w:t>
      </w:r>
      <w:r w:rsidR="009C2776">
        <w:rPr>
          <w:lang w:val="en-US"/>
        </w:rPr>
        <w:t>Detaljno o</w:t>
      </w:r>
      <w:r>
        <w:rPr>
          <w:lang w:val="en-US"/>
        </w:rPr>
        <w:t>bave</w:t>
      </w:r>
      <w:r>
        <w:t xml:space="preserve">štavanje korisnika </w:t>
      </w:r>
      <w:r w:rsidR="001E42AB">
        <w:t>da neki od unetih podataka nije validan</w:t>
      </w:r>
      <w:r w:rsidR="009C2776">
        <w:t>.</w:t>
      </w:r>
    </w:p>
    <w:p w14:paraId="113BBECD" w14:textId="77777777" w:rsidR="00CA1A4E" w:rsidRPr="007E0B43" w:rsidRDefault="00CA1A4E" w:rsidP="00CA1A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4496BAB" w14:textId="77777777" w:rsidR="009350C6" w:rsidRDefault="001621C9" w:rsidP="00CA1A4E">
      <w:pPr>
        <w:pStyle w:val="BodyText"/>
        <w:rPr>
          <w:lang w:val="sr-Latn-CS"/>
        </w:rPr>
      </w:pPr>
      <w:r>
        <w:rPr>
          <w:lang w:val="sr-Latn-CS"/>
        </w:rPr>
        <w:t>Izabrani lek je izdat.</w:t>
      </w:r>
    </w:p>
    <w:p w14:paraId="50AB476E" w14:textId="77777777" w:rsidR="009350C6" w:rsidRPr="00E80DD6" w:rsidRDefault="009350C6" w:rsidP="009350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9157575" w14:textId="77777777" w:rsidR="009350C6" w:rsidRDefault="009350C6" w:rsidP="00CA1A4E">
      <w:pPr>
        <w:pStyle w:val="BodyText"/>
        <w:rPr>
          <w:lang w:val="sr-Latn-CS"/>
        </w:rPr>
      </w:pPr>
    </w:p>
    <w:p w14:paraId="73F7E92A" w14:textId="3FB475BC" w:rsidR="00CA1A4E" w:rsidRDefault="00A67023" w:rsidP="00CA1A4E">
      <w:pPr>
        <w:pStyle w:val="BodyText"/>
        <w:rPr>
          <w:lang w:val="sr-Latn-CS"/>
        </w:rPr>
      </w:pPr>
      <w:r>
        <w:rPr>
          <w:lang w:val="sr-Latn-CS"/>
        </w:rPr>
        <w:pict w14:anchorId="01BEAE49">
          <v:shape id="_x0000_i1027" type="#_x0000_t75" style="width:471.75pt;height:421.5pt">
            <v:imagedata r:id="rId15" o:title="Izdavanje leka v2"/>
          </v:shape>
        </w:pict>
      </w:r>
    </w:p>
    <w:p w14:paraId="0708B8CA" w14:textId="189D3333" w:rsidR="00E970ED" w:rsidRDefault="00E970ED" w:rsidP="00CA1A4E">
      <w:pPr>
        <w:pStyle w:val="BodyText"/>
        <w:rPr>
          <w:lang w:val="sr-Latn-CS"/>
        </w:rPr>
      </w:pPr>
    </w:p>
    <w:p w14:paraId="561AA017" w14:textId="77777777" w:rsidR="009350C6" w:rsidRPr="00CA1A4E" w:rsidRDefault="009350C6" w:rsidP="00CA1A4E">
      <w:pPr>
        <w:pStyle w:val="BodyText"/>
        <w:rPr>
          <w:lang w:val="sr-Latn-CS"/>
        </w:rPr>
      </w:pPr>
    </w:p>
    <w:bookmarkEnd w:id="12"/>
    <w:p w14:paraId="33C458F3" w14:textId="71EC0747" w:rsidR="00786068" w:rsidRPr="003372D3" w:rsidRDefault="004D62B2" w:rsidP="00785A86">
      <w:pPr>
        <w:pStyle w:val="Heading2"/>
        <w:rPr>
          <w:lang w:val="sr-Latn-CS"/>
        </w:rPr>
      </w:pPr>
      <w:r>
        <w:rPr>
          <w:lang w:val="sr-Latn-CS"/>
        </w:rPr>
        <w:t>Dodavanje novog leka</w:t>
      </w:r>
    </w:p>
    <w:p w14:paraId="0E95215F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2DEABE" w14:textId="2FBEEB94" w:rsidR="007E0B43" w:rsidRPr="004D62B2" w:rsidRDefault="004D62B2" w:rsidP="007E0B43">
      <w:pPr>
        <w:pStyle w:val="BodyText"/>
      </w:pPr>
      <w:r>
        <w:rPr>
          <w:lang w:val="sr-Latn-CS"/>
        </w:rPr>
        <w:t>Dodavanje novog leka u bazu lekova od strane nadle</w:t>
      </w:r>
      <w:r>
        <w:t>žnog farmaceuta.</w:t>
      </w:r>
    </w:p>
    <w:p w14:paraId="22410795" w14:textId="69C7D176" w:rsidR="004D62B2" w:rsidRPr="007E0B43" w:rsidRDefault="007E0B43" w:rsidP="004D62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B8F3B80" w14:textId="20EA94A3" w:rsidR="004D62B2" w:rsidRDefault="004D62B2" w:rsidP="004D62B2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37CE1E76" w14:textId="25ADBB02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8DB9EB" w14:textId="0D635982" w:rsidR="00B016A6" w:rsidRPr="00CF009E" w:rsidRDefault="00B016A6" w:rsidP="00B016A6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2A7D3080" w14:textId="0B5C6913" w:rsidR="00B016A6" w:rsidRPr="007E0B43" w:rsidRDefault="007E0B43" w:rsidP="00B01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9DF3852" w14:textId="0812510C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016A6">
        <w:rPr>
          <w:lang w:val="sr-Latn-CS"/>
        </w:rPr>
        <w:t>bira opciju za dodavanje novog leka.</w:t>
      </w:r>
    </w:p>
    <w:p w14:paraId="13806D78" w14:textId="46BBD3A8"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 xml:space="preserve">e </w:t>
      </w:r>
      <w:r w:rsidR="00B016A6">
        <w:rPr>
          <w:lang w:val="sr-Latn-CS"/>
        </w:rPr>
        <w:t>forma za dodavanje novog leka.</w:t>
      </w:r>
    </w:p>
    <w:p w14:paraId="2EB39D76" w14:textId="70D311EB" w:rsidR="00B016A6" w:rsidRDefault="00B016A6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unosi osnovne tražene podatke o leku.</w:t>
      </w:r>
    </w:p>
    <w:p w14:paraId="6C634720" w14:textId="67D0D095" w:rsidR="00B016A6" w:rsidRDefault="00B016A6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Nakon unosa i provere podataka, korisnik aktivira komandu </w:t>
      </w:r>
      <w:r w:rsidRPr="00B016A6">
        <w:rPr>
          <w:i/>
          <w:iCs/>
          <w:lang w:val="sr-Latn-CS"/>
        </w:rPr>
        <w:t>Dodaj novi lek</w:t>
      </w:r>
      <w:r>
        <w:rPr>
          <w:lang w:val="sr-Latn-CS"/>
        </w:rPr>
        <w:t>.</w:t>
      </w:r>
    </w:p>
    <w:p w14:paraId="5E5784A5" w14:textId="23B212F7" w:rsidR="003371FA" w:rsidRPr="00D77D96" w:rsidRDefault="003371FA" w:rsidP="003371F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Vrši se provera podataka</w:t>
      </w:r>
      <w:r w:rsidR="00E921F4">
        <w:rPr>
          <w:lang w:val="sr-Latn-CS"/>
        </w:rPr>
        <w:t>.</w:t>
      </w:r>
      <w:r>
        <w:rPr>
          <w:lang w:val="sr-Latn-CS"/>
        </w:rPr>
        <w:t xml:space="preserve"> </w:t>
      </w:r>
      <w:r>
        <w:t>[izuzetak: uneti podaci o leku nisu validni]</w:t>
      </w:r>
    </w:p>
    <w:p w14:paraId="5E889185" w14:textId="77777777" w:rsidR="003371FA" w:rsidRDefault="003371FA" w:rsidP="003371FA">
      <w:pPr>
        <w:pStyle w:val="BodyText"/>
        <w:numPr>
          <w:ilvl w:val="0"/>
          <w:numId w:val="9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50DECB9B" w14:textId="4BD2FCDE" w:rsidR="003371FA" w:rsidRPr="003371FA" w:rsidRDefault="003371FA" w:rsidP="003371F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stranica sa lekovima</w:t>
      </w:r>
      <w:r w:rsidR="00E921F4">
        <w:rPr>
          <w:lang w:val="sr-Latn-CS"/>
        </w:rPr>
        <w:t>.</w:t>
      </w:r>
    </w:p>
    <w:p w14:paraId="40F4599A" w14:textId="364A43A2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B728D88" w14:textId="4EE839DB" w:rsidR="00BC57A1" w:rsidRDefault="00BC57A1" w:rsidP="002C12A7">
      <w:pPr>
        <w:pStyle w:val="BodyText"/>
        <w:keepNext/>
      </w:pPr>
      <w:r>
        <w:t>[</w:t>
      </w:r>
      <w:r w:rsidRPr="00BC57A1">
        <w:rPr>
          <w:i/>
          <w:iCs/>
        </w:rPr>
        <w:t>Uneti podaci o leku nisu validni</w:t>
      </w:r>
      <w:r>
        <w:t xml:space="preserve">] </w:t>
      </w:r>
      <w:r>
        <w:rPr>
          <w:lang w:val="sr-Latn-CS"/>
        </w:rPr>
        <w:t xml:space="preserve">Prikazuje se poruka </w:t>
      </w:r>
      <w:r w:rsidR="00BF0F8F">
        <w:rPr>
          <w:lang w:val="sr-Latn-CS"/>
        </w:rPr>
        <w:t>sa detaljima o grešci</w:t>
      </w:r>
      <w:r>
        <w:rPr>
          <w:lang w:val="sr-Latn-CS"/>
        </w:rPr>
        <w:t>.</w:t>
      </w:r>
    </w:p>
    <w:p w14:paraId="1AA1376D" w14:textId="38E099A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D8037A" w14:textId="68F80374" w:rsidR="007E0B43" w:rsidRDefault="00E921F4" w:rsidP="00C549E0">
      <w:pPr>
        <w:pStyle w:val="BodyText"/>
        <w:rPr>
          <w:lang w:val="sr-Latn-CS"/>
        </w:rPr>
      </w:pPr>
      <w:r>
        <w:rPr>
          <w:lang w:val="sr-Latn-CS"/>
        </w:rPr>
        <w:t>Novi lek je dodat u bazu lekova.</w:t>
      </w:r>
    </w:p>
    <w:p w14:paraId="3B0A1F9C" w14:textId="5B22D9A2" w:rsidR="00786068" w:rsidRPr="003372D3" w:rsidRDefault="008332BA" w:rsidP="00786068">
      <w:pPr>
        <w:pStyle w:val="Heading2"/>
        <w:rPr>
          <w:lang w:val="sr-Latn-CS"/>
        </w:rPr>
      </w:pPr>
      <w:r>
        <w:rPr>
          <w:lang w:val="sr-Latn-CS"/>
        </w:rPr>
        <w:t>Ažuriranje podataka o leku</w:t>
      </w:r>
    </w:p>
    <w:p w14:paraId="0E6B77AB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BDAA659" w14:textId="489BAB4D" w:rsidR="007E0B43" w:rsidRDefault="0047601B" w:rsidP="007E0B43">
      <w:pPr>
        <w:pStyle w:val="BodyText"/>
        <w:rPr>
          <w:lang w:val="sr-Latn-CS"/>
        </w:rPr>
      </w:pPr>
      <w:r>
        <w:rPr>
          <w:lang w:val="sr-Latn-CS"/>
        </w:rPr>
        <w:t>Izmena podataka leka</w:t>
      </w:r>
      <w:r w:rsidR="00A02E9C">
        <w:rPr>
          <w:lang w:val="sr-Latn-CS"/>
        </w:rPr>
        <w:t>.</w:t>
      </w:r>
    </w:p>
    <w:p w14:paraId="1E2C8C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6013524" w14:textId="77777777" w:rsidR="00646E81" w:rsidRDefault="00646E81" w:rsidP="00646E81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5A73DCDD" w14:textId="67977FE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3EBE4E" w14:textId="502340AB" w:rsidR="00646E81" w:rsidRPr="00CF009E" w:rsidRDefault="00646E81" w:rsidP="00646E81">
      <w:pPr>
        <w:pStyle w:val="BodyText"/>
        <w:rPr>
          <w:lang w:val="sr-Latn-CS"/>
        </w:rPr>
      </w:pPr>
      <w:r>
        <w:rPr>
          <w:lang w:val="sr-Latn-CS"/>
        </w:rPr>
        <w:t>Trenutno je prikazana stranica leka čije podatke korisnik želi da promeni.</w:t>
      </w:r>
    </w:p>
    <w:p w14:paraId="03092DF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5D80818" w14:textId="7B52163C" w:rsidR="00F13F0C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ažuriranje podataka leka.</w:t>
      </w:r>
    </w:p>
    <w:p w14:paraId="3BBB4FEB" w14:textId="4030B36C" w:rsidR="00F13F0C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forma za ažuriranje podataka leka koja je unapred popunjena trenutnim podacima.</w:t>
      </w:r>
    </w:p>
    <w:p w14:paraId="1BF5C3FD" w14:textId="1583DAB4" w:rsidR="00F13F0C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Korisnik menja željene podatke i na kraju aktivira komandu </w:t>
      </w:r>
      <w:r w:rsidRPr="00F13F0C">
        <w:rPr>
          <w:i/>
          <w:iCs/>
          <w:lang w:val="sr-Latn-CS"/>
        </w:rPr>
        <w:t>Izmeni podatke</w:t>
      </w:r>
      <w:r>
        <w:rPr>
          <w:lang w:val="sr-Latn-CS"/>
        </w:rPr>
        <w:t>.</w:t>
      </w:r>
    </w:p>
    <w:p w14:paraId="631E3B99" w14:textId="77777777" w:rsidR="00F13F0C" w:rsidRPr="00D77D96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Vrši se provera podataka. </w:t>
      </w:r>
      <w:r>
        <w:t>[izuzetak: uneti podaci o leku nisu validni]</w:t>
      </w:r>
    </w:p>
    <w:p w14:paraId="19E1500D" w14:textId="5B7E00E4" w:rsidR="00F13F0C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t>Vr</w:t>
      </w:r>
      <w:r>
        <w:rPr>
          <w:lang w:val="sr-Latn-CS"/>
        </w:rPr>
        <w:t>ši se ažuriranje podataka u bazi podataka.</w:t>
      </w:r>
    </w:p>
    <w:p w14:paraId="73C8B2AD" w14:textId="4BA67517" w:rsidR="00F13F0C" w:rsidRPr="003371FA" w:rsidRDefault="00F13F0C" w:rsidP="00F13F0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Osvežava se stranica </w:t>
      </w:r>
      <w:r w:rsidR="000832AC">
        <w:rPr>
          <w:lang w:val="sr-Latn-CS"/>
        </w:rPr>
        <w:t>leka</w:t>
      </w:r>
      <w:r>
        <w:rPr>
          <w:lang w:val="sr-Latn-CS"/>
        </w:rPr>
        <w:t>.</w:t>
      </w:r>
    </w:p>
    <w:p w14:paraId="50092F90" w14:textId="69778680" w:rsidR="007E0B43" w:rsidRPr="00255A41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3F38B514" w14:textId="77777777" w:rsidR="00F13F0C" w:rsidRDefault="00F13F0C" w:rsidP="00F13F0C">
      <w:pPr>
        <w:pStyle w:val="BodyText"/>
        <w:keepNext/>
      </w:pPr>
      <w:r>
        <w:t>[</w:t>
      </w:r>
      <w:r w:rsidRPr="00BC57A1">
        <w:rPr>
          <w:i/>
          <w:iCs/>
        </w:rPr>
        <w:t>Uneti podaci o leku nisu validni</w:t>
      </w:r>
      <w:r>
        <w:t xml:space="preserve">] </w:t>
      </w:r>
      <w:r>
        <w:rPr>
          <w:lang w:val="sr-Latn-CS"/>
        </w:rPr>
        <w:t>Prikazuje se poruka sa detaljima o grešci.</w:t>
      </w:r>
    </w:p>
    <w:p w14:paraId="418135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984153" w14:textId="35E94714" w:rsidR="007E0B43" w:rsidRDefault="007E3E60" w:rsidP="004066AA">
      <w:pPr>
        <w:pStyle w:val="BodyText"/>
        <w:rPr>
          <w:lang w:val="sr-Latn-CS"/>
        </w:rPr>
      </w:pPr>
      <w:r>
        <w:rPr>
          <w:lang w:val="sr-Latn-CS"/>
        </w:rPr>
        <w:t>Podaci o leku su ažurirani.</w:t>
      </w:r>
    </w:p>
    <w:p w14:paraId="500ECC64" w14:textId="687C3BF5" w:rsidR="00786068" w:rsidRPr="003372D3" w:rsidRDefault="004066AA" w:rsidP="007061AB">
      <w:pPr>
        <w:pStyle w:val="Heading2"/>
        <w:rPr>
          <w:lang w:val="sr-Latn-CS"/>
        </w:rPr>
      </w:pPr>
      <w:r>
        <w:rPr>
          <w:lang w:val="sr-Latn-CS"/>
        </w:rPr>
        <w:t>Brisanje postojećeg leka</w:t>
      </w:r>
    </w:p>
    <w:p w14:paraId="62C3FD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C28FBA2" w14:textId="2D1DA886" w:rsidR="00656A78" w:rsidRDefault="00656A78" w:rsidP="00656A78">
      <w:pPr>
        <w:pStyle w:val="BodyText"/>
        <w:rPr>
          <w:lang w:val="sr-Latn-CS"/>
        </w:rPr>
      </w:pPr>
      <w:r>
        <w:rPr>
          <w:lang w:val="sr-Latn-CS"/>
        </w:rPr>
        <w:t>Br</w:t>
      </w:r>
      <w:r w:rsidR="00AA0F81">
        <w:rPr>
          <w:lang w:val="sr-Latn-CS"/>
        </w:rPr>
        <w:t>is</w:t>
      </w:r>
      <w:r>
        <w:rPr>
          <w:lang w:val="sr-Latn-CS"/>
        </w:rPr>
        <w:t>anje postojećeg leka iz baze lekova.</w:t>
      </w:r>
    </w:p>
    <w:p w14:paraId="4374F694" w14:textId="139166FF" w:rsidR="007E0B43" w:rsidRPr="00656A78" w:rsidRDefault="007E0B43" w:rsidP="00656A78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36CBCF" w14:textId="77777777" w:rsidR="00656A78" w:rsidRDefault="00656A78" w:rsidP="00656A78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059F8E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F9CEB1" w14:textId="77777777" w:rsidR="0094708E" w:rsidRPr="00CF009E" w:rsidRDefault="0094708E" w:rsidP="0094708E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lekova.</w:t>
      </w:r>
    </w:p>
    <w:p w14:paraId="1AB796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063BF2B" w14:textId="3A5D5849" w:rsidR="002A0C77" w:rsidRDefault="002A0C77" w:rsidP="002A0C7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9C7BDD">
        <w:rPr>
          <w:lang w:val="sr-Latn-CS"/>
        </w:rPr>
        <w:t>brisanje</w:t>
      </w:r>
      <w:r w:rsidR="0094708E">
        <w:rPr>
          <w:lang w:val="sr-Latn-CS"/>
        </w:rPr>
        <w:t xml:space="preserve"> željenog</w:t>
      </w:r>
      <w:r>
        <w:rPr>
          <w:lang w:val="sr-Latn-CS"/>
        </w:rPr>
        <w:t xml:space="preserve"> leka.</w:t>
      </w:r>
    </w:p>
    <w:p w14:paraId="6E278554" w14:textId="5640729B" w:rsidR="005B0D50" w:rsidRDefault="005B0D50" w:rsidP="005B0D5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poruka za potvrdu brisanja leka.</w:t>
      </w:r>
    </w:p>
    <w:p w14:paraId="69589414" w14:textId="7D9147A4" w:rsidR="00AB1FFC" w:rsidRDefault="00AB1FFC" w:rsidP="00AB1FF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potvrđuje da želi da obriše dati lek.</w:t>
      </w:r>
    </w:p>
    <w:p w14:paraId="1A0C686F" w14:textId="29C85CA5" w:rsidR="0094708E" w:rsidRDefault="0094708E" w:rsidP="0094708E">
      <w:pPr>
        <w:pStyle w:val="BodyText"/>
        <w:numPr>
          <w:ilvl w:val="0"/>
          <w:numId w:val="25"/>
        </w:numPr>
        <w:rPr>
          <w:lang w:val="sr-Latn-CS"/>
        </w:rPr>
      </w:pPr>
      <w:r>
        <w:t>Vr</w:t>
      </w:r>
      <w:r>
        <w:rPr>
          <w:lang w:val="sr-Latn-CS"/>
        </w:rPr>
        <w:t>ši se brisanje podataka o leku iz baze podataka.</w:t>
      </w:r>
    </w:p>
    <w:p w14:paraId="6AB31AC3" w14:textId="5C2A456F" w:rsidR="005B0D50" w:rsidRPr="004D15B5" w:rsidRDefault="005B0D50" w:rsidP="004D15B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4D15B5">
        <w:rPr>
          <w:lang w:val="sr-Latn-CS"/>
        </w:rPr>
        <w:t>lekovima</w:t>
      </w:r>
      <w:r>
        <w:rPr>
          <w:lang w:val="sr-Latn-CS"/>
        </w:rPr>
        <w:t>.</w:t>
      </w:r>
    </w:p>
    <w:p w14:paraId="104DAF8D" w14:textId="3EE68B71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F545B6A" w14:textId="7ACFAC90" w:rsidR="007E0B43" w:rsidRPr="009F61E4" w:rsidRDefault="00227E66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243A4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CC0451" w14:textId="04A7D24D" w:rsidR="007E0B43" w:rsidRDefault="00227E66" w:rsidP="004066AA">
      <w:pPr>
        <w:pStyle w:val="BodyText"/>
        <w:rPr>
          <w:lang w:val="sr-Latn-CS"/>
        </w:rPr>
      </w:pPr>
      <w:r>
        <w:rPr>
          <w:lang w:val="sr-Latn-CS"/>
        </w:rPr>
        <w:t>Željeni lek je obrisan.</w:t>
      </w:r>
    </w:p>
    <w:p w14:paraId="451077BF" w14:textId="79929C30" w:rsidR="00A76304" w:rsidRPr="003372D3" w:rsidRDefault="00A76304" w:rsidP="00A76304">
      <w:pPr>
        <w:pStyle w:val="Heading2"/>
        <w:rPr>
          <w:lang w:val="sr-Latn-CS"/>
        </w:rPr>
      </w:pPr>
      <w:r>
        <w:rPr>
          <w:lang w:val="sr-Latn-CS"/>
        </w:rPr>
        <w:t>Pregled porud</w:t>
      </w:r>
      <w:r>
        <w:t>žbina</w:t>
      </w:r>
    </w:p>
    <w:p w14:paraId="23CEB3A1" w14:textId="77777777" w:rsidR="00A76304" w:rsidRPr="007E0B43" w:rsidRDefault="00A76304" w:rsidP="00A763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BCDE7C7" w14:textId="20982CCB" w:rsidR="00A76304" w:rsidRDefault="00A76304" w:rsidP="00A76304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6E3212">
        <w:rPr>
          <w:lang w:val="sr-Latn-CS"/>
        </w:rPr>
        <w:t>porudžbinama</w:t>
      </w:r>
      <w:r>
        <w:rPr>
          <w:lang w:val="sr-Latn-CS"/>
        </w:rPr>
        <w:t>.</w:t>
      </w:r>
    </w:p>
    <w:p w14:paraId="3541914A" w14:textId="77777777" w:rsidR="00A76304" w:rsidRPr="007E0B43" w:rsidRDefault="00A76304" w:rsidP="00A763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F6F8F1D" w14:textId="08FB37A0" w:rsidR="00A76304" w:rsidRDefault="00A76304" w:rsidP="00A76304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65D20D18" w14:textId="77777777" w:rsidR="00A76304" w:rsidRPr="00263D97" w:rsidRDefault="00A76304" w:rsidP="00A763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4D4F73" w14:textId="4912E53E" w:rsidR="00A76304" w:rsidRDefault="006E3212" w:rsidP="00A7630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EDC0AD" w14:textId="3A93BD15" w:rsidR="00A76304" w:rsidRDefault="00A76304" w:rsidP="00A763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7E9C84" w14:textId="1F1CA16C" w:rsidR="004C794B" w:rsidRDefault="00A76304" w:rsidP="004C794B">
      <w:pPr>
        <w:pStyle w:val="BodyText"/>
        <w:numPr>
          <w:ilvl w:val="0"/>
          <w:numId w:val="28"/>
        </w:numPr>
        <w:rPr>
          <w:lang w:val="sr-Latn-CS"/>
        </w:rPr>
      </w:pPr>
      <w:r w:rsidRPr="004C794B">
        <w:rPr>
          <w:lang w:val="sr-Latn-CS"/>
        </w:rPr>
        <w:t xml:space="preserve">Izbor opcije za prikaz </w:t>
      </w:r>
      <w:r w:rsidR="004C794B">
        <w:rPr>
          <w:lang w:val="sr-Latn-CS"/>
        </w:rPr>
        <w:t>porudžbina</w:t>
      </w:r>
      <w:r w:rsidRPr="004C794B">
        <w:rPr>
          <w:lang w:val="sr-Latn-CS"/>
        </w:rPr>
        <w:t>.</w:t>
      </w:r>
    </w:p>
    <w:p w14:paraId="465DDE85" w14:textId="788A588F" w:rsidR="00A76304" w:rsidRPr="004C794B" w:rsidRDefault="00A76304" w:rsidP="004C794B">
      <w:pPr>
        <w:pStyle w:val="BodyText"/>
        <w:numPr>
          <w:ilvl w:val="0"/>
          <w:numId w:val="28"/>
        </w:numPr>
        <w:rPr>
          <w:lang w:val="sr-Latn-CS"/>
        </w:rPr>
      </w:pPr>
      <w:r w:rsidRPr="004C794B">
        <w:rPr>
          <w:lang w:val="sr-Latn-CS"/>
        </w:rPr>
        <w:t xml:space="preserve">Prikazuje se lista </w:t>
      </w:r>
      <w:r w:rsidR="004C794B">
        <w:rPr>
          <w:lang w:val="sr-Latn-CS"/>
        </w:rPr>
        <w:t>porudžbina</w:t>
      </w:r>
      <w:r w:rsidRPr="004C794B">
        <w:rPr>
          <w:lang w:val="sr-Latn-CS"/>
        </w:rPr>
        <w:t>.</w:t>
      </w:r>
    </w:p>
    <w:p w14:paraId="1A2E6132" w14:textId="77777777" w:rsidR="00A76304" w:rsidRPr="007E0B43" w:rsidRDefault="00A76304" w:rsidP="00A7630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537C95" w14:textId="77777777" w:rsidR="00A76304" w:rsidRDefault="00A76304" w:rsidP="00A7630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DF0333" w14:textId="77777777" w:rsidR="00A76304" w:rsidRPr="007E0B43" w:rsidRDefault="00A76304" w:rsidP="00A763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3B7551" w14:textId="7E859F2F" w:rsidR="00A76304" w:rsidRDefault="00A76304" w:rsidP="00722AB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</w:t>
      </w:r>
      <w:r w:rsidR="0083624A">
        <w:rPr>
          <w:lang w:val="sr-Latn-CS"/>
        </w:rPr>
        <w:t>porudžbina</w:t>
      </w:r>
      <w:r>
        <w:rPr>
          <w:lang w:val="sr-Latn-CS"/>
        </w:rPr>
        <w:t>.</w:t>
      </w:r>
    </w:p>
    <w:p w14:paraId="17CE8D11" w14:textId="19B062F3" w:rsidR="00786068" w:rsidRPr="003372D3" w:rsidRDefault="00250C80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Sastavljanje nove porudžbine</w:t>
      </w:r>
    </w:p>
    <w:p w14:paraId="6A067F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657E472" w14:textId="3A8996CA" w:rsidR="007E0B43" w:rsidRDefault="003A340F" w:rsidP="00F31591">
      <w:pPr>
        <w:pStyle w:val="BodyText"/>
        <w:rPr>
          <w:lang w:val="sr-Latn-CS"/>
        </w:rPr>
      </w:pPr>
      <w:r>
        <w:rPr>
          <w:lang w:val="sr-Latn-CS"/>
        </w:rPr>
        <w:t>Sastavljanje nove porudžbine lekova od strane nadležnog farmaceuta.</w:t>
      </w:r>
    </w:p>
    <w:p w14:paraId="44E3A0F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8E65E34" w14:textId="77777777" w:rsidR="00A152CE" w:rsidRDefault="00A152CE" w:rsidP="00A152CE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3C5565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E0C26A" w14:textId="77777777" w:rsidR="00057BE7" w:rsidRDefault="00057BE7" w:rsidP="00057BE7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46B76E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61C2AED" w14:textId="1369772E" w:rsidR="007E0B43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536EB9">
        <w:rPr>
          <w:lang w:val="sr-Latn-CS"/>
        </w:rPr>
        <w:t>porudžbinama</w:t>
      </w:r>
      <w:r>
        <w:rPr>
          <w:lang w:val="sr-Latn-CS"/>
        </w:rPr>
        <w:t>.</w:t>
      </w:r>
    </w:p>
    <w:p w14:paraId="01A7730F" w14:textId="5E90834B" w:rsid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00557">
        <w:rPr>
          <w:lang w:val="sr-Latn-CS"/>
        </w:rPr>
        <w:t>porudžbinama</w:t>
      </w:r>
      <w:r>
        <w:rPr>
          <w:lang w:val="sr-Latn-CS"/>
        </w:rPr>
        <w:t>.</w:t>
      </w:r>
    </w:p>
    <w:p w14:paraId="0FF5B954" w14:textId="0BF44C9A" w:rsid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83297E">
        <w:rPr>
          <w:lang w:val="sr-Latn-CS"/>
        </w:rPr>
        <w:t>sastavljanje</w:t>
      </w:r>
      <w:r>
        <w:rPr>
          <w:lang w:val="sr-Latn-CS"/>
        </w:rPr>
        <w:t xml:space="preserve"> nove </w:t>
      </w:r>
      <w:r w:rsidR="0083297E">
        <w:rPr>
          <w:lang w:val="sr-Latn-CS"/>
        </w:rPr>
        <w:t>porudžbine</w:t>
      </w:r>
      <w:r>
        <w:rPr>
          <w:lang w:val="sr-Latn-CS"/>
        </w:rPr>
        <w:t>.</w:t>
      </w:r>
    </w:p>
    <w:p w14:paraId="60D38BCE" w14:textId="7C4E9DDF" w:rsidR="00D77D96" w:rsidRDefault="00D76269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Prikazuje se stranica sa svim lekovima</w:t>
      </w:r>
      <w:r w:rsidR="00F90B41">
        <w:rPr>
          <w:lang w:val="sr-Latn-CS"/>
        </w:rPr>
        <w:t xml:space="preserve"> sa </w:t>
      </w:r>
      <w:r>
        <w:rPr>
          <w:lang w:val="sr-Latn-CS"/>
        </w:rPr>
        <w:t>opcijom za pretragu lekova</w:t>
      </w:r>
      <w:r w:rsidR="00F90B41">
        <w:rPr>
          <w:lang w:val="sr-Latn-CS"/>
        </w:rPr>
        <w:t xml:space="preserve"> i prikazom svih izabranih lekova.</w:t>
      </w:r>
    </w:p>
    <w:p w14:paraId="059E9F4C" w14:textId="743E87B2" w:rsidR="00F90B41" w:rsidRDefault="00F90B41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štiklira sve lekove koje želi da poruči i unosi količinu za svaki lek.</w:t>
      </w:r>
    </w:p>
    <w:p w14:paraId="5C12A763" w14:textId="14852562" w:rsid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Nakon </w:t>
      </w:r>
      <w:r w:rsidR="00F90B41">
        <w:rPr>
          <w:lang w:val="sr-Latn-CS"/>
        </w:rPr>
        <w:t>selektovanja željenih lekova</w:t>
      </w:r>
      <w:r>
        <w:rPr>
          <w:lang w:val="sr-Latn-CS"/>
        </w:rPr>
        <w:t xml:space="preserve"> korisnik aktivira komandu </w:t>
      </w:r>
      <w:r w:rsidR="00F90B41">
        <w:rPr>
          <w:i/>
          <w:iCs/>
          <w:lang w:val="sr-Latn-CS"/>
        </w:rPr>
        <w:t>Sastavi porudžbinu</w:t>
      </w:r>
      <w:r>
        <w:rPr>
          <w:lang w:val="sr-Latn-CS"/>
        </w:rPr>
        <w:t>.</w:t>
      </w:r>
    </w:p>
    <w:p w14:paraId="7990BC13" w14:textId="4B76C97A" w:rsidR="00F90B41" w:rsidRDefault="00F90B41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Prikazuje se poruka za potvrdu slanja porudžbine na pregled.</w:t>
      </w:r>
    </w:p>
    <w:p w14:paraId="271C273C" w14:textId="308AE615" w:rsidR="009E2BBC" w:rsidRDefault="009E2BBC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potvrđuje da želi da pošalje sastavljenu porudžbinu na pregled nadležnom.</w:t>
      </w:r>
    </w:p>
    <w:p w14:paraId="52AC563C" w14:textId="200D63D2" w:rsidR="00D77D96" w:rsidRP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 xml:space="preserve">[izuzetak: </w:t>
      </w:r>
      <w:r w:rsidR="00F86E32">
        <w:t>uneti podaci</w:t>
      </w:r>
      <w:r>
        <w:t xml:space="preserve"> nisu validni].</w:t>
      </w:r>
    </w:p>
    <w:p w14:paraId="38750A66" w14:textId="77777777" w:rsid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7D1CB348" w14:textId="5EE61DB9" w:rsidR="00D77D96" w:rsidRDefault="00D77D96" w:rsidP="00C1699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86E32">
        <w:rPr>
          <w:lang w:val="sr-Latn-CS"/>
        </w:rPr>
        <w:t>porudžbinama</w:t>
      </w:r>
      <w:r>
        <w:rPr>
          <w:lang w:val="sr-Latn-CS"/>
        </w:rPr>
        <w:t>.</w:t>
      </w:r>
    </w:p>
    <w:p w14:paraId="5116D541" w14:textId="2A6A48FF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4000171" w14:textId="227926D6" w:rsidR="007E0B43" w:rsidRPr="00A4071A" w:rsidRDefault="005B4961" w:rsidP="00A4071A">
      <w:pPr>
        <w:pStyle w:val="BodyText"/>
        <w:keepNext/>
      </w:pPr>
      <w:r>
        <w:t>[</w:t>
      </w:r>
      <w:r w:rsidR="00A4071A" w:rsidRPr="00A4071A">
        <w:rPr>
          <w:i/>
          <w:iCs/>
        </w:rPr>
        <w:t>Uneti podaci nisu validni</w:t>
      </w:r>
      <w:r>
        <w:t xml:space="preserve">] </w:t>
      </w:r>
      <w:r w:rsidR="00A4071A">
        <w:rPr>
          <w:lang w:val="sr-Latn-CS"/>
        </w:rPr>
        <w:t>Prikazuje se poruka sa detaljima o grešci.</w:t>
      </w:r>
    </w:p>
    <w:p w14:paraId="3F443C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C9E6FB" w14:textId="488548CF"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 xml:space="preserve">Nova </w:t>
      </w:r>
      <w:r w:rsidR="005140F2">
        <w:rPr>
          <w:lang w:val="sr-Latn-CS"/>
        </w:rPr>
        <w:t>porudžbina je sastavljena</w:t>
      </w:r>
      <w:r>
        <w:rPr>
          <w:lang w:val="sr-Latn-CS"/>
        </w:rPr>
        <w:t>.</w:t>
      </w:r>
    </w:p>
    <w:p w14:paraId="3D1EED3B" w14:textId="49498B16" w:rsidR="004749E2" w:rsidRDefault="004749E2" w:rsidP="007E0B43">
      <w:pPr>
        <w:pStyle w:val="BodyText"/>
        <w:rPr>
          <w:lang w:val="sr-Latn-CS"/>
        </w:rPr>
      </w:pPr>
    </w:p>
    <w:p w14:paraId="02ABA716" w14:textId="77777777" w:rsidR="009350C6" w:rsidRDefault="009350C6" w:rsidP="009350C6">
      <w:pPr>
        <w:pStyle w:val="BodyText"/>
        <w:keepNext/>
        <w:rPr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  <w:r w:rsidRPr="009350C6">
        <w:rPr>
          <w:lang w:val="sr-Latn-CS"/>
        </w:rPr>
        <w:t xml:space="preserve"> </w:t>
      </w:r>
    </w:p>
    <w:p w14:paraId="5CF41665" w14:textId="0E35ADFE" w:rsidR="009350C6" w:rsidRPr="00E80DD6" w:rsidRDefault="009350C6" w:rsidP="009350C6">
      <w:pPr>
        <w:pStyle w:val="BodyText"/>
        <w:keepNext/>
        <w:rPr>
          <w:b/>
          <w:bCs/>
          <w:lang w:val="sr-Latn-CS"/>
        </w:rPr>
      </w:pPr>
      <w:r>
        <w:rPr>
          <w:lang w:val="en-US" w:eastAsia="en-US"/>
        </w:rPr>
        <w:drawing>
          <wp:inline distT="0" distB="0" distL="0" distR="0" wp14:anchorId="2569B5FE" wp14:editId="4207EF6D">
            <wp:extent cx="6021238" cy="4959498"/>
            <wp:effectExtent l="0" t="0" r="0" b="0"/>
            <wp:docPr id="3" name="Picture 3" descr="Porudz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rudzb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68" cy="49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2810" w14:textId="77777777" w:rsidR="009350C6" w:rsidRPr="003372D3" w:rsidRDefault="009350C6" w:rsidP="009350C6">
      <w:pPr>
        <w:pStyle w:val="Heading2"/>
        <w:rPr>
          <w:lang w:val="sr-Latn-CS"/>
        </w:rPr>
      </w:pPr>
      <w:r>
        <w:rPr>
          <w:lang w:val="sr-Latn-CS"/>
        </w:rPr>
        <w:t>Korigovanje sastavljene porudžbine</w:t>
      </w:r>
    </w:p>
    <w:p w14:paraId="065DF106" w14:textId="62B331E8" w:rsidR="009350C6" w:rsidRPr="007E0B43" w:rsidRDefault="009350C6" w:rsidP="00414A8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FF184C9" w14:textId="67971581" w:rsidR="001A15E1" w:rsidRPr="009671AC" w:rsidRDefault="001A15E1" w:rsidP="001A15E1">
      <w:pPr>
        <w:pStyle w:val="BodyText"/>
      </w:pPr>
      <w:r>
        <w:rPr>
          <w:lang w:val="sr-Latn-CS"/>
        </w:rPr>
        <w:t>Izmena količine izabranih lekova i promena izbora lekova</w:t>
      </w:r>
      <w:r w:rsidR="009671AC">
        <w:rPr>
          <w:lang w:val="sr-Latn-CS"/>
        </w:rPr>
        <w:t xml:space="preserve"> porud</w:t>
      </w:r>
      <w:r w:rsidR="009671AC">
        <w:t>žbine koja nije odobrena.</w:t>
      </w:r>
    </w:p>
    <w:p w14:paraId="06CE8589" w14:textId="77777777" w:rsidR="001A15E1" w:rsidRPr="007E0B43" w:rsidRDefault="001A15E1" w:rsidP="001A15E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29B99A" w14:textId="77777777" w:rsidR="009671AC" w:rsidRDefault="009671AC" w:rsidP="009671AC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6E67D3E5" w14:textId="77777777" w:rsidR="001A15E1" w:rsidRPr="007E0B43" w:rsidRDefault="001A15E1" w:rsidP="001A15E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EF140B" w14:textId="77777777" w:rsidR="00057BE7" w:rsidRDefault="00057BE7" w:rsidP="00057BE7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42F77F60" w14:textId="6C65C785" w:rsidR="001A15E1" w:rsidRDefault="001A15E1" w:rsidP="001A15E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145603E" w14:textId="77777777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prikaz stranice sa porudžbinama.</w:t>
      </w:r>
    </w:p>
    <w:p w14:paraId="2D89EAD0" w14:textId="77777777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porudžbinama.</w:t>
      </w:r>
    </w:p>
    <w:p w14:paraId="1F02018F" w14:textId="0A27C41C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izmenu željene porudžbine.</w:t>
      </w:r>
    </w:p>
    <w:p w14:paraId="2B02962E" w14:textId="354F98ED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svim izabranim lekovima i unetim količinama izabrane porudžbine.</w:t>
      </w:r>
    </w:p>
    <w:p w14:paraId="1D482447" w14:textId="04310D50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Korisnik štiklira</w:t>
      </w:r>
      <w:r>
        <w:t>/odštiklira</w:t>
      </w:r>
      <w:r>
        <w:rPr>
          <w:lang w:val="sr-Latn-CS"/>
        </w:rPr>
        <w:t xml:space="preserve"> željene lekove ili menja količinu leka za porudžbinu.</w:t>
      </w:r>
    </w:p>
    <w:p w14:paraId="73A468CB" w14:textId="5B64D04E" w:rsidR="00771304" w:rsidRDefault="004E626D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izmene porudžbine</w:t>
      </w:r>
      <w:r w:rsidR="00771304">
        <w:rPr>
          <w:lang w:val="sr-Latn-CS"/>
        </w:rPr>
        <w:t xml:space="preserve"> korisnik aktivira komandu </w:t>
      </w:r>
      <w:r>
        <w:rPr>
          <w:i/>
          <w:iCs/>
          <w:lang w:val="sr-Latn-CS"/>
        </w:rPr>
        <w:t>Izmeni</w:t>
      </w:r>
      <w:r w:rsidR="00771304">
        <w:rPr>
          <w:i/>
          <w:iCs/>
          <w:lang w:val="sr-Latn-CS"/>
        </w:rPr>
        <w:t xml:space="preserve"> porudžbinu</w:t>
      </w:r>
      <w:r w:rsidR="00771304">
        <w:rPr>
          <w:lang w:val="sr-Latn-CS"/>
        </w:rPr>
        <w:t>.</w:t>
      </w:r>
    </w:p>
    <w:p w14:paraId="453CC521" w14:textId="77777777" w:rsidR="00771304" w:rsidRPr="00D77D96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uneti podaci nisu validni].</w:t>
      </w:r>
    </w:p>
    <w:p w14:paraId="47634BBE" w14:textId="77777777" w:rsidR="00771304" w:rsidRDefault="00771304" w:rsidP="00771304">
      <w:pPr>
        <w:pStyle w:val="BodyText"/>
        <w:numPr>
          <w:ilvl w:val="0"/>
          <w:numId w:val="26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3BF0C146" w14:textId="306BE774" w:rsidR="00771304" w:rsidRPr="004E626D" w:rsidRDefault="00771304" w:rsidP="004E626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stranica sa porudžbinama.</w:t>
      </w:r>
    </w:p>
    <w:p w14:paraId="77DBDFC1" w14:textId="77777777" w:rsidR="001A15E1" w:rsidRPr="007E0B43" w:rsidRDefault="001A15E1" w:rsidP="001A15E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B74C29A" w14:textId="77777777" w:rsidR="004E626D" w:rsidRPr="00A4071A" w:rsidRDefault="004E626D" w:rsidP="004E626D">
      <w:pPr>
        <w:pStyle w:val="BodyText"/>
        <w:keepNext/>
      </w:pPr>
      <w:r>
        <w:t>[</w:t>
      </w:r>
      <w:r w:rsidRPr="00A4071A">
        <w:rPr>
          <w:i/>
          <w:iCs/>
        </w:rPr>
        <w:t>Uneti podaci nisu validni</w:t>
      </w:r>
      <w:r>
        <w:t xml:space="preserve">] </w:t>
      </w:r>
      <w:r>
        <w:rPr>
          <w:lang w:val="sr-Latn-CS"/>
        </w:rPr>
        <w:t>Prikazuje se poruka sa detaljima o grešci.</w:t>
      </w:r>
    </w:p>
    <w:p w14:paraId="042D7654" w14:textId="77777777" w:rsidR="001A15E1" w:rsidRPr="007E0B43" w:rsidRDefault="001A15E1" w:rsidP="001A15E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213541" w14:textId="4F30C971" w:rsidR="001A15E1" w:rsidRDefault="00544C72" w:rsidP="001A15E1">
      <w:pPr>
        <w:pStyle w:val="BodyText"/>
        <w:rPr>
          <w:lang w:val="sr-Latn-CS"/>
        </w:rPr>
      </w:pPr>
      <w:r>
        <w:rPr>
          <w:lang w:val="sr-Latn-CS"/>
        </w:rPr>
        <w:t>Sadržaj izabrane porudžbine je izmenjen.</w:t>
      </w:r>
    </w:p>
    <w:p w14:paraId="3C4704F1" w14:textId="77777777" w:rsidR="001A15E1" w:rsidRDefault="001A15E1" w:rsidP="007E0B43">
      <w:pPr>
        <w:pStyle w:val="BodyText"/>
        <w:rPr>
          <w:lang w:val="sr-Latn-CS"/>
        </w:rPr>
      </w:pPr>
    </w:p>
    <w:p w14:paraId="57AF0DF0" w14:textId="5C82CC27" w:rsidR="006C2F57" w:rsidRPr="003372D3" w:rsidRDefault="006C2F57" w:rsidP="006C2F57">
      <w:pPr>
        <w:pStyle w:val="Heading2"/>
        <w:rPr>
          <w:lang w:val="sr-Latn-CS"/>
        </w:rPr>
      </w:pPr>
      <w:bookmarkStart w:id="13" w:name="_Toc163018909"/>
      <w:r>
        <w:rPr>
          <w:lang w:val="sr-Latn-CS"/>
        </w:rPr>
        <w:t xml:space="preserve">Brisanje postojeće </w:t>
      </w:r>
      <w:bookmarkEnd w:id="13"/>
      <w:r w:rsidR="00294FC0">
        <w:rPr>
          <w:lang w:val="sr-Latn-CS"/>
        </w:rPr>
        <w:t>porudžbine</w:t>
      </w:r>
    </w:p>
    <w:p w14:paraId="71B6997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2A2594" w14:textId="6F056B8B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 xml:space="preserve">Biranje postojeće </w:t>
      </w:r>
      <w:r w:rsidR="001F11FC">
        <w:rPr>
          <w:lang w:val="sr-Latn-CS"/>
        </w:rPr>
        <w:t>porudžbine iz baze podataka.</w:t>
      </w:r>
    </w:p>
    <w:p w14:paraId="3CF04CD9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2900F0F" w14:textId="77777777" w:rsidR="0025084C" w:rsidRDefault="0025084C" w:rsidP="0025084C">
      <w:pPr>
        <w:pStyle w:val="BodyText"/>
        <w:rPr>
          <w:lang w:val="sr-Latn-CS"/>
        </w:rPr>
      </w:pPr>
      <w:r>
        <w:rPr>
          <w:lang w:val="sr-Latn-CS"/>
        </w:rPr>
        <w:t>Farmaceut, Upravnik apoteke, Vlasnik lanca apoteka.</w:t>
      </w:r>
    </w:p>
    <w:p w14:paraId="29B11D6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783372" w14:textId="77777777" w:rsidR="002C79BC" w:rsidRDefault="002C79BC" w:rsidP="002C79BC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6B21D2BF" w14:textId="229E2E68" w:rsidR="006C2F57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2101AF" w14:textId="77777777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stranice sa porudžbinama.</w:t>
      </w:r>
    </w:p>
    <w:p w14:paraId="314A7D3A" w14:textId="77777777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porudžbinama.</w:t>
      </w:r>
    </w:p>
    <w:p w14:paraId="11B2EE38" w14:textId="4B7F743A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brisanje željene porudžbine.</w:t>
      </w:r>
    </w:p>
    <w:p w14:paraId="104ED128" w14:textId="33AFA0D6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poruka za potvrdu brisanja porudžbine.</w:t>
      </w:r>
    </w:p>
    <w:p w14:paraId="3ABA9FE8" w14:textId="5B2D6C0A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potvrđuje da želi da obriše datu porudžbinu.</w:t>
      </w:r>
    </w:p>
    <w:p w14:paraId="24955FD9" w14:textId="4F347146" w:rsidR="00191347" w:rsidRDefault="00191347" w:rsidP="00191347">
      <w:pPr>
        <w:pStyle w:val="BodyText"/>
        <w:numPr>
          <w:ilvl w:val="0"/>
          <w:numId w:val="27"/>
        </w:numPr>
        <w:rPr>
          <w:lang w:val="sr-Latn-CS"/>
        </w:rPr>
      </w:pPr>
      <w:r>
        <w:t>Vr</w:t>
      </w:r>
      <w:r>
        <w:rPr>
          <w:lang w:val="sr-Latn-CS"/>
        </w:rPr>
        <w:t>ši se brisanje podataka</w:t>
      </w:r>
      <w:r w:rsidR="00F04D93">
        <w:rPr>
          <w:lang w:val="sr-Latn-CS"/>
        </w:rPr>
        <w:t xml:space="preserve"> porudžbine</w:t>
      </w:r>
      <w:r>
        <w:rPr>
          <w:lang w:val="sr-Latn-CS"/>
        </w:rPr>
        <w:t xml:space="preserve"> u bazi podataka.</w:t>
      </w:r>
    </w:p>
    <w:p w14:paraId="29671F1A" w14:textId="2B490B81" w:rsidR="00191347" w:rsidRPr="0008404E" w:rsidRDefault="00191347" w:rsidP="0008404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4E189E">
        <w:rPr>
          <w:lang w:val="sr-Latn-CS"/>
        </w:rPr>
        <w:t>porudžbinama</w:t>
      </w:r>
      <w:r>
        <w:rPr>
          <w:lang w:val="sr-Latn-CS"/>
        </w:rPr>
        <w:t>.</w:t>
      </w:r>
    </w:p>
    <w:p w14:paraId="4B674E73" w14:textId="0C8F9E8A" w:rsidR="006C2F57" w:rsidRPr="007E0B43" w:rsidRDefault="002967E8" w:rsidP="006C2F5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53966F8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16302617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320CB5" w14:textId="28FA2BD9" w:rsidR="006C2F57" w:rsidRDefault="0035226F" w:rsidP="004526F1">
      <w:pPr>
        <w:pStyle w:val="BodyText"/>
        <w:rPr>
          <w:lang w:val="sr-Latn-CS"/>
        </w:rPr>
      </w:pPr>
      <w:r>
        <w:rPr>
          <w:lang w:val="sr-Latn-CS"/>
        </w:rPr>
        <w:t>Izabrana porudžbina</w:t>
      </w:r>
      <w:r w:rsidR="004526F1">
        <w:rPr>
          <w:lang w:val="sr-Latn-CS"/>
        </w:rPr>
        <w:t xml:space="preserve"> je obrisana</w:t>
      </w:r>
      <w:r w:rsidR="006C2F57">
        <w:rPr>
          <w:lang w:val="sr-Latn-CS"/>
        </w:rPr>
        <w:t>.</w:t>
      </w:r>
    </w:p>
    <w:p w14:paraId="2B1E591E" w14:textId="53154EE6" w:rsidR="00786068" w:rsidRPr="003372D3" w:rsidRDefault="009004B7" w:rsidP="00786068">
      <w:pPr>
        <w:pStyle w:val="Heading2"/>
        <w:rPr>
          <w:lang w:val="sr-Latn-CS"/>
        </w:rPr>
      </w:pPr>
      <w:r>
        <w:rPr>
          <w:lang w:val="sr-Latn-CS"/>
        </w:rPr>
        <w:t>Prihvatanje/odbijanje porud</w:t>
      </w:r>
      <w:r>
        <w:t>žbine</w:t>
      </w:r>
    </w:p>
    <w:p w14:paraId="464D93D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2C6A15" w14:textId="5E9634B1" w:rsidR="007E0B43" w:rsidRPr="00832D0F" w:rsidRDefault="00832D0F" w:rsidP="005C333A">
      <w:pPr>
        <w:pStyle w:val="BodyText"/>
      </w:pPr>
      <w:r>
        <w:rPr>
          <w:lang w:val="sr-Latn-CS"/>
        </w:rPr>
        <w:t>Prihvatanje</w:t>
      </w:r>
      <w:r>
        <w:rPr>
          <w:lang w:val="en-US"/>
        </w:rPr>
        <w:t xml:space="preserve">/odbijanje </w:t>
      </w:r>
      <w:r w:rsidR="00053832">
        <w:rPr>
          <w:lang w:val="en-US"/>
        </w:rPr>
        <w:t xml:space="preserve">sastavljenih </w:t>
      </w:r>
      <w:r>
        <w:t>porudžbine od strane upravnika apoteke.</w:t>
      </w:r>
    </w:p>
    <w:p w14:paraId="27EE611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0FE221" w14:textId="1B335C8C" w:rsidR="007E0B43" w:rsidRDefault="0037432F" w:rsidP="007C4972">
      <w:pPr>
        <w:pStyle w:val="BodyText"/>
        <w:rPr>
          <w:lang w:val="sr-Latn-CS"/>
        </w:rPr>
      </w:pPr>
      <w:r>
        <w:rPr>
          <w:lang w:val="sr-Latn-CS"/>
        </w:rPr>
        <w:t>Upravnik apoteke, Vlasnik lanca apoteka</w:t>
      </w:r>
      <w:r w:rsidR="007E0B43">
        <w:rPr>
          <w:lang w:val="sr-Latn-CS"/>
        </w:rPr>
        <w:t>.</w:t>
      </w:r>
    </w:p>
    <w:p w14:paraId="1F631B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3950740" w14:textId="77777777" w:rsidR="00A65F7F" w:rsidRDefault="00A65F7F" w:rsidP="00A65F7F">
      <w:pPr>
        <w:pStyle w:val="BodyText"/>
        <w:rPr>
          <w:lang w:val="sr-Latn-CS"/>
        </w:rPr>
      </w:pPr>
      <w:r>
        <w:rPr>
          <w:lang w:val="sr-Latn-CS"/>
        </w:rPr>
        <w:t>Vlasnik: Pristup svim funkcionalnostima mora biti aktiviran u podešavanjima.</w:t>
      </w:r>
    </w:p>
    <w:p w14:paraId="2BBABA2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F889DC" w14:textId="77777777" w:rsidR="00BB3826" w:rsidRDefault="00BB3826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stranice sa porudžbinama.</w:t>
      </w:r>
    </w:p>
    <w:p w14:paraId="46CDB003" w14:textId="77777777" w:rsidR="00BB3826" w:rsidRDefault="00BB3826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porudžbinama.</w:t>
      </w:r>
    </w:p>
    <w:p w14:paraId="5BE63CED" w14:textId="2CD4AB43" w:rsidR="00BB3826" w:rsidRDefault="00BB3826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C10A4C">
        <w:rPr>
          <w:lang w:val="sr-Latn-CS"/>
        </w:rPr>
        <w:t>za pregled željene porudžbine</w:t>
      </w:r>
      <w:r>
        <w:rPr>
          <w:lang w:val="sr-Latn-CS"/>
        </w:rPr>
        <w:t>.</w:t>
      </w:r>
    </w:p>
    <w:p w14:paraId="2A48340E" w14:textId="5989FF99" w:rsidR="00EB3FF0" w:rsidRDefault="00EB3FF0" w:rsidP="00EB3FF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svim izabranim lekovima i unetim količinama izabrane porudžbine.</w:t>
      </w:r>
    </w:p>
    <w:p w14:paraId="1E1F78CF" w14:textId="07F3265D" w:rsidR="00EB3FF0" w:rsidRDefault="00EB3FF0" w:rsidP="00EB3FF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Nakon pregleda date porudžbine, korisnika aktivira komandu </w:t>
      </w:r>
      <w:r w:rsidRPr="00EB3FF0">
        <w:rPr>
          <w:i/>
          <w:iCs/>
        </w:rPr>
        <w:t>Prihvati porudžbinu</w:t>
      </w:r>
      <w:r>
        <w:rPr>
          <w:i/>
          <w:iCs/>
        </w:rPr>
        <w:t xml:space="preserve"> </w:t>
      </w:r>
      <w:r>
        <w:t xml:space="preserve">ukoliko želi da prihvati porudžbinu ili </w:t>
      </w:r>
      <w:r w:rsidRPr="00EB3FF0">
        <w:rPr>
          <w:i/>
          <w:iCs/>
        </w:rPr>
        <w:t>Odbij porudžbinu</w:t>
      </w:r>
      <w:r>
        <w:rPr>
          <w:i/>
          <w:iCs/>
        </w:rPr>
        <w:t xml:space="preserve"> </w:t>
      </w:r>
      <w:r>
        <w:t>ukoliko želi da odbije datu porudžbinu.</w:t>
      </w:r>
    </w:p>
    <w:p w14:paraId="5736403D" w14:textId="4C90CE48" w:rsidR="00EB3FF0" w:rsidRPr="00EB3FF0" w:rsidRDefault="00EB3FF0" w:rsidP="00EB3FF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poruka za potvrdu </w:t>
      </w:r>
      <w:r w:rsidR="00262105">
        <w:rPr>
          <w:lang w:val="sr-Latn-CS"/>
        </w:rPr>
        <w:t>prihvatanja/odbijanja date porud</w:t>
      </w:r>
      <w:r w:rsidR="00262105">
        <w:t>žbine</w:t>
      </w:r>
      <w:r>
        <w:rPr>
          <w:lang w:val="sr-Latn-CS"/>
        </w:rPr>
        <w:t>.</w:t>
      </w:r>
    </w:p>
    <w:p w14:paraId="142819BE" w14:textId="44216A6D" w:rsidR="00BB3826" w:rsidRDefault="00BB3826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potvrđuje da želi da </w:t>
      </w:r>
      <w:r w:rsidR="00262105">
        <w:rPr>
          <w:lang w:val="sr-Latn-CS"/>
        </w:rPr>
        <w:t>prihvati</w:t>
      </w:r>
      <w:r w:rsidR="00262105">
        <w:rPr>
          <w:lang w:val="en-US"/>
        </w:rPr>
        <w:t>/</w:t>
      </w:r>
      <w:r w:rsidR="00262105">
        <w:t>odbije datu porudžbinu</w:t>
      </w:r>
      <w:r>
        <w:rPr>
          <w:lang w:val="sr-Latn-CS"/>
        </w:rPr>
        <w:t>.</w:t>
      </w:r>
    </w:p>
    <w:p w14:paraId="61705C3F" w14:textId="1AAB24F4" w:rsidR="00BB3826" w:rsidRPr="00262105" w:rsidRDefault="00262105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t>Vrši se ažuriranja podataka u bazi podataka.</w:t>
      </w:r>
    </w:p>
    <w:p w14:paraId="32B56D06" w14:textId="07C28FDD" w:rsidR="00262105" w:rsidRDefault="00262105" w:rsidP="00BB3826">
      <w:pPr>
        <w:pStyle w:val="BodyText"/>
        <w:numPr>
          <w:ilvl w:val="0"/>
          <w:numId w:val="13"/>
        </w:numPr>
        <w:rPr>
          <w:lang w:val="sr-Latn-CS"/>
        </w:rPr>
      </w:pPr>
      <w:r>
        <w:t xml:space="preserve">Šalje se email sa porudžbinom </w:t>
      </w:r>
      <w:r w:rsidR="00A11101">
        <w:t>dobavljaču.</w:t>
      </w:r>
    </w:p>
    <w:p w14:paraId="1CFA8622" w14:textId="5533056B" w:rsidR="00BB3826" w:rsidRPr="004E3D33" w:rsidRDefault="00BB3826" w:rsidP="004E3D3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porudžbinama.</w:t>
      </w:r>
    </w:p>
    <w:p w14:paraId="05943FB2" w14:textId="336C4251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35C3C79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488B9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3807DF" w14:textId="48709297" w:rsidR="007E0B43" w:rsidRDefault="004E3D33" w:rsidP="007E0B43">
      <w:pPr>
        <w:pStyle w:val="BodyText"/>
      </w:pPr>
      <w:r>
        <w:rPr>
          <w:lang w:val="sr-Latn-CS"/>
        </w:rPr>
        <w:t>Izabrana porudžbina je prihvaćena</w:t>
      </w:r>
      <w:r>
        <w:t>/odbijena.</w:t>
      </w:r>
    </w:p>
    <w:p w14:paraId="26A6A314" w14:textId="14121E5A" w:rsidR="002369EB" w:rsidRPr="003372D3" w:rsidRDefault="002369EB" w:rsidP="002369EB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r w:rsidR="00E66752">
        <w:rPr>
          <w:lang w:val="sr-Latn-CS"/>
        </w:rPr>
        <w:t>spiska zaposlenih</w:t>
      </w:r>
    </w:p>
    <w:p w14:paraId="61CAF5BA" w14:textId="77777777" w:rsidR="002369EB" w:rsidRPr="007E0B43" w:rsidRDefault="002369EB" w:rsidP="002369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241DB01" w14:textId="732558F0" w:rsidR="002369EB" w:rsidRDefault="002369EB" w:rsidP="002369EB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AB0D78">
        <w:rPr>
          <w:lang w:val="sr-Latn-CS"/>
        </w:rPr>
        <w:t>listom korisničkih naloga zaposlenih</w:t>
      </w:r>
      <w:r>
        <w:rPr>
          <w:lang w:val="sr-Latn-CS"/>
        </w:rPr>
        <w:t>.</w:t>
      </w:r>
    </w:p>
    <w:p w14:paraId="737B878F" w14:textId="77777777" w:rsidR="002369EB" w:rsidRPr="007E0B43" w:rsidRDefault="002369EB" w:rsidP="002369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A0B491" w14:textId="77777777" w:rsidR="00E66752" w:rsidRDefault="00E66752" w:rsidP="00E66752">
      <w:pPr>
        <w:pStyle w:val="BodyText"/>
        <w:rPr>
          <w:lang w:val="sr-Latn-CS"/>
        </w:rPr>
      </w:pPr>
      <w:r>
        <w:rPr>
          <w:lang w:val="sr-Latn-CS"/>
        </w:rPr>
        <w:t>Upravnik apoteke, Vlasnik lanca apoteka.</w:t>
      </w:r>
    </w:p>
    <w:p w14:paraId="264F2FDB" w14:textId="77777777" w:rsidR="002369EB" w:rsidRPr="00263D97" w:rsidRDefault="002369EB" w:rsidP="002369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EBB2EF" w14:textId="77777777" w:rsidR="002369EB" w:rsidRDefault="002369EB" w:rsidP="002369E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B3C5483" w14:textId="572D4489" w:rsidR="002369EB" w:rsidRDefault="002369EB" w:rsidP="002369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850F86" w14:textId="77777777" w:rsidR="00CD21B3" w:rsidRDefault="00CD21B3" w:rsidP="00CD21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zaposlenih.</w:t>
      </w:r>
    </w:p>
    <w:p w14:paraId="7EAB2A5C" w14:textId="1B4F4C5D" w:rsidR="00CD21B3" w:rsidRPr="00CD21B3" w:rsidRDefault="00CD21B3" w:rsidP="00CD21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453E22">
        <w:rPr>
          <w:lang w:val="sr-Latn-CS"/>
        </w:rPr>
        <w:t xml:space="preserve">listom korisničkih naloga </w:t>
      </w:r>
      <w:r>
        <w:rPr>
          <w:lang w:val="sr-Latn-CS"/>
        </w:rPr>
        <w:t>zaposleni</w:t>
      </w:r>
      <w:r w:rsidR="00453E22">
        <w:rPr>
          <w:lang w:val="sr-Latn-CS"/>
        </w:rPr>
        <w:t>h</w:t>
      </w:r>
      <w:r>
        <w:rPr>
          <w:lang w:val="sr-Latn-CS"/>
        </w:rPr>
        <w:t>.</w:t>
      </w:r>
    </w:p>
    <w:p w14:paraId="7A051283" w14:textId="77777777" w:rsidR="002369EB" w:rsidRPr="007E0B43" w:rsidRDefault="002369EB" w:rsidP="002369E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FA424C0" w14:textId="77777777" w:rsidR="002369EB" w:rsidRDefault="002369EB" w:rsidP="002369E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722A8A6" w14:textId="77777777" w:rsidR="002369EB" w:rsidRPr="007E0B43" w:rsidRDefault="002369EB" w:rsidP="002369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1B48D8A" w14:textId="24726F67" w:rsidR="002369EB" w:rsidRPr="00E66752" w:rsidRDefault="002369EB" w:rsidP="00E66752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</w:t>
      </w:r>
      <w:r w:rsidR="00CB5C49">
        <w:rPr>
          <w:lang w:val="sr-Latn-CS"/>
        </w:rPr>
        <w:t>korisničkih naloga zaposlenih</w:t>
      </w:r>
      <w:r>
        <w:rPr>
          <w:lang w:val="sr-Latn-CS"/>
        </w:rPr>
        <w:t>.</w:t>
      </w:r>
    </w:p>
    <w:p w14:paraId="7C92C941" w14:textId="4916849D" w:rsidR="00786068" w:rsidRPr="003372D3" w:rsidRDefault="003D60F1" w:rsidP="00786068">
      <w:pPr>
        <w:pStyle w:val="Heading2"/>
        <w:rPr>
          <w:lang w:val="sr-Latn-CS"/>
        </w:rPr>
      </w:pPr>
      <w:bookmarkStart w:id="14" w:name="_Toc163018911"/>
      <w:r>
        <w:rPr>
          <w:lang w:val="sr-Latn-CS"/>
        </w:rPr>
        <w:t xml:space="preserve">Kreiranje novog </w:t>
      </w:r>
      <w:bookmarkEnd w:id="14"/>
      <w:r w:rsidR="00B91202">
        <w:rPr>
          <w:lang w:val="sr-Latn-CS"/>
        </w:rPr>
        <w:t>korisni</w:t>
      </w:r>
      <w:r w:rsidR="00B91202">
        <w:t>čkog naloga</w:t>
      </w:r>
    </w:p>
    <w:p w14:paraId="263FBB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5FF4ACE" w14:textId="74500F28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 xml:space="preserve">Kreiranje korisničkog naloga za novog </w:t>
      </w:r>
      <w:r w:rsidR="0043031A">
        <w:rPr>
          <w:lang w:val="sr-Latn-CS"/>
        </w:rPr>
        <w:t>zaposlenog</w:t>
      </w:r>
      <w:r>
        <w:rPr>
          <w:lang w:val="sr-Latn-CS"/>
        </w:rPr>
        <w:t>.</w:t>
      </w:r>
    </w:p>
    <w:p w14:paraId="5DE5C8C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6128D952" w14:textId="77777777" w:rsidR="007226AC" w:rsidRDefault="007226AC" w:rsidP="007226AC">
      <w:pPr>
        <w:pStyle w:val="BodyText"/>
        <w:rPr>
          <w:lang w:val="sr-Latn-CS"/>
        </w:rPr>
      </w:pPr>
      <w:r>
        <w:rPr>
          <w:lang w:val="sr-Latn-CS"/>
        </w:rPr>
        <w:t>Upravnik apoteke, Vlasnik lanca apoteka.</w:t>
      </w:r>
    </w:p>
    <w:p w14:paraId="458DDA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F8E976" w14:textId="556ED806" w:rsidR="007E0B43" w:rsidRPr="004B00DA" w:rsidRDefault="004B00DA" w:rsidP="007E0B43">
      <w:pPr>
        <w:pStyle w:val="BodyText"/>
      </w:pPr>
      <w:r>
        <w:rPr>
          <w:lang w:val="sr-Latn-CS"/>
        </w:rPr>
        <w:t>Nema</w:t>
      </w:r>
      <w:r w:rsidR="0098160F">
        <w:rPr>
          <w:lang w:val="sr-Latn-CS"/>
        </w:rPr>
        <w:t>.</w:t>
      </w:r>
    </w:p>
    <w:p w14:paraId="012135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059D5C" w14:textId="7FF52791" w:rsidR="007E0B43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E43DA7">
        <w:rPr>
          <w:lang w:val="sr-Latn-CS"/>
        </w:rPr>
        <w:t>zaposlenih</w:t>
      </w:r>
      <w:r>
        <w:rPr>
          <w:lang w:val="sr-Latn-CS"/>
        </w:rPr>
        <w:t>.</w:t>
      </w:r>
    </w:p>
    <w:p w14:paraId="5C72D7F2" w14:textId="29D28DAD" w:rsidR="00080F92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F27E4">
        <w:rPr>
          <w:lang w:val="sr-Latn-CS"/>
        </w:rPr>
        <w:t>zaposlenima</w:t>
      </w:r>
      <w:r>
        <w:rPr>
          <w:lang w:val="sr-Latn-CS"/>
        </w:rPr>
        <w:t>.</w:t>
      </w:r>
    </w:p>
    <w:p w14:paraId="3CD33827" w14:textId="1705FA45" w:rsidR="00080F92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 w:rsidR="005D0235">
        <w:rPr>
          <w:lang w:val="sr-Latn-CS"/>
        </w:rPr>
        <w:t>zaposlenog</w:t>
      </w:r>
      <w:r>
        <w:rPr>
          <w:lang w:val="sr-Latn-CS"/>
        </w:rPr>
        <w:t>.</w:t>
      </w:r>
    </w:p>
    <w:p w14:paraId="0E1E16D3" w14:textId="77777777" w:rsidR="00080F92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4F0B85B4" w14:textId="77777777" w:rsidR="0071584E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unosi korisničko ime</w:t>
      </w:r>
      <w:r w:rsidR="0071584E">
        <w:rPr>
          <w:lang w:val="sr-Latn-CS"/>
        </w:rPr>
        <w:t xml:space="preserve">, </w:t>
      </w:r>
      <w:r>
        <w:rPr>
          <w:lang w:val="sr-Latn-CS"/>
        </w:rPr>
        <w:t>lozinku</w:t>
      </w:r>
      <w:r w:rsidR="0071584E">
        <w:rPr>
          <w:lang w:val="sr-Latn-CS"/>
        </w:rPr>
        <w:t xml:space="preserve"> i ostale osnovne podatke</w:t>
      </w:r>
      <w:r>
        <w:rPr>
          <w:lang w:val="sr-Latn-CS"/>
        </w:rPr>
        <w:t xml:space="preserve"> novog </w:t>
      </w:r>
      <w:r w:rsidR="0071584E">
        <w:rPr>
          <w:lang w:val="sr-Latn-CS"/>
        </w:rPr>
        <w:t>zaposlenog</w:t>
      </w:r>
      <w:r>
        <w:rPr>
          <w:lang w:val="sr-Latn-CS"/>
        </w:rPr>
        <w:t xml:space="preserve">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43549DBF" w14:textId="7BB9E591" w:rsidR="00080F92" w:rsidRPr="0071584E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 w:rsidRPr="0071584E">
        <w:rPr>
          <w:lang w:val="sr-Latn-CS"/>
        </w:rPr>
        <w:t xml:space="preserve">Vrši se provera podataka </w:t>
      </w:r>
      <w:r w:rsidR="0071584E">
        <w:t>[izuzetak: uneti podaci nisu validni]</w:t>
      </w:r>
      <w:r w:rsidR="00412374">
        <w:t xml:space="preserve"> [izuzetak: nedovoljno ovlašćenje].</w:t>
      </w:r>
    </w:p>
    <w:p w14:paraId="20349051" w14:textId="77777777" w:rsidR="00080F92" w:rsidRPr="009D5ECD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1B91246E" w14:textId="2C3C3877" w:rsidR="00080F92" w:rsidRDefault="00080F92" w:rsidP="003F09F9">
      <w:pPr>
        <w:pStyle w:val="BodyText"/>
        <w:numPr>
          <w:ilvl w:val="0"/>
          <w:numId w:val="37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 xml:space="preserve">spiskom </w:t>
      </w:r>
      <w:r w:rsidR="00AB477B">
        <w:rPr>
          <w:lang w:val="sr-Latn-CS"/>
        </w:rPr>
        <w:t>zaposlenih</w:t>
      </w:r>
      <w:r w:rsidRPr="009D5ECD">
        <w:rPr>
          <w:lang w:val="sr-Latn-CS"/>
        </w:rPr>
        <w:t>.</w:t>
      </w:r>
    </w:p>
    <w:p w14:paraId="2A2F61DC" w14:textId="30CC5BE6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5CD9944" w14:textId="7B3CC291" w:rsidR="0071584E" w:rsidRDefault="0071584E" w:rsidP="002C12A7">
      <w:pPr>
        <w:pStyle w:val="BodyText"/>
        <w:keepNext/>
        <w:rPr>
          <w:lang w:val="sr-Latn-CS"/>
        </w:rPr>
      </w:pPr>
      <w:r>
        <w:t>[</w:t>
      </w:r>
      <w:r w:rsidRPr="00A4071A">
        <w:rPr>
          <w:i/>
          <w:iCs/>
        </w:rPr>
        <w:t>Uneti podaci nisu validni</w:t>
      </w:r>
      <w:r>
        <w:t xml:space="preserve">] </w:t>
      </w:r>
      <w:r>
        <w:rPr>
          <w:lang w:val="sr-Latn-CS"/>
        </w:rPr>
        <w:t>Prikazuje se poruka sa detaljima o grešci.</w:t>
      </w:r>
    </w:p>
    <w:p w14:paraId="65013F84" w14:textId="1C1B8837" w:rsidR="00412374" w:rsidRDefault="00412374" w:rsidP="002C12A7">
      <w:pPr>
        <w:pStyle w:val="BodyText"/>
        <w:keepNext/>
        <w:rPr>
          <w:lang w:val="sr-Latn-CS"/>
        </w:rPr>
      </w:pPr>
      <w:r>
        <w:t>[</w:t>
      </w:r>
      <w:r w:rsidRPr="00412374">
        <w:rPr>
          <w:i/>
          <w:iCs/>
        </w:rPr>
        <w:t>Nedovoljno ovlašćenje</w:t>
      </w:r>
      <w:r>
        <w:t>] Prikazuje se poruka upravniku apoteke ukoliko pokuša da kreira korisnički nalog sa ulogom Upravnik apoteke ili Vlasnik lanca apoteka.</w:t>
      </w:r>
    </w:p>
    <w:p w14:paraId="3DF61F6C" w14:textId="2AC3D4F6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203F30" w14:textId="4C9B5BDF"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</w:t>
      </w:r>
      <w:r w:rsidR="006F2A51">
        <w:rPr>
          <w:lang w:val="sr-Latn-CS"/>
        </w:rPr>
        <w:t xml:space="preserve"> za novog zaposlenog</w:t>
      </w:r>
      <w:r>
        <w:rPr>
          <w:lang w:val="sr-Latn-CS"/>
        </w:rPr>
        <w:t>.</w:t>
      </w:r>
    </w:p>
    <w:p w14:paraId="3E24DCD2" w14:textId="1C86D07A" w:rsidR="00786068" w:rsidRPr="003372D3" w:rsidRDefault="003D60F1" w:rsidP="00786068">
      <w:pPr>
        <w:pStyle w:val="Heading2"/>
        <w:rPr>
          <w:lang w:val="sr-Latn-CS"/>
        </w:rPr>
      </w:pPr>
      <w:bookmarkStart w:id="15" w:name="_Toc163018912"/>
      <w:r>
        <w:rPr>
          <w:lang w:val="sr-Latn-CS"/>
        </w:rPr>
        <w:t>Brisanje</w:t>
      </w:r>
      <w:r w:rsidR="00CE442C">
        <w:rPr>
          <w:lang w:val="sr-Latn-CS"/>
        </w:rPr>
        <w:t xml:space="preserve"> postojećeg</w:t>
      </w:r>
      <w:r>
        <w:rPr>
          <w:lang w:val="sr-Latn-CS"/>
        </w:rPr>
        <w:t xml:space="preserve"> </w:t>
      </w:r>
      <w:bookmarkEnd w:id="15"/>
      <w:r w:rsidR="00802800">
        <w:rPr>
          <w:lang w:val="sr-Latn-CS"/>
        </w:rPr>
        <w:t>korisničkog naloga zaposlenog</w:t>
      </w:r>
    </w:p>
    <w:p w14:paraId="2738299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0A0AD19" w14:textId="438CEB32"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 w:rsidR="009D58A9">
        <w:rPr>
          <w:lang w:val="sr-Latn-CS"/>
        </w:rPr>
        <w:t>zaposlenog.</w:t>
      </w:r>
    </w:p>
    <w:p w14:paraId="1F1D5BB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2BBB2F2" w14:textId="77777777" w:rsidR="00EF0428" w:rsidRDefault="00EF0428" w:rsidP="00EF0428">
      <w:pPr>
        <w:pStyle w:val="BodyText"/>
        <w:rPr>
          <w:lang w:val="sr-Latn-CS"/>
        </w:rPr>
      </w:pPr>
      <w:r>
        <w:rPr>
          <w:lang w:val="sr-Latn-CS"/>
        </w:rPr>
        <w:t>Upravnik apoteke, Vlasnik lanca apoteka.</w:t>
      </w:r>
    </w:p>
    <w:p w14:paraId="1AB7CB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7A140E" w14:textId="21AEF2B6" w:rsidR="00377DBA" w:rsidRPr="004B00DA" w:rsidRDefault="00377DBA" w:rsidP="00377DBA">
      <w:pPr>
        <w:pStyle w:val="BodyText"/>
      </w:pPr>
      <w:r>
        <w:rPr>
          <w:lang w:val="sr-Latn-CS"/>
        </w:rPr>
        <w:t>Nema.</w:t>
      </w:r>
    </w:p>
    <w:p w14:paraId="09BB3F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B725DE" w14:textId="77777777" w:rsidR="00FA3BFD" w:rsidRDefault="00FA3BFD" w:rsidP="00FA3BFD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zaposlenih.</w:t>
      </w:r>
    </w:p>
    <w:p w14:paraId="1475A8C4" w14:textId="77777777" w:rsidR="00321721" w:rsidRDefault="00321721" w:rsidP="0032172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zaposlenima.</w:t>
      </w:r>
    </w:p>
    <w:p w14:paraId="75626899" w14:textId="1B585FCF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 w:rsidR="00973ED7">
        <w:rPr>
          <w:lang w:val="sr-Latn-CS"/>
        </w:rPr>
        <w:t>korisničkog naloga</w:t>
      </w:r>
      <w:r>
        <w:rPr>
          <w:lang w:val="sr-Latn-CS"/>
        </w:rPr>
        <w:t xml:space="preserve"> sa spiska</w:t>
      </w:r>
      <w:r w:rsidR="00792D6C">
        <w:rPr>
          <w:lang w:val="sr-Latn-CS"/>
        </w:rPr>
        <w:t xml:space="preserve"> </w:t>
      </w:r>
      <w:r w:rsidR="00FC25C8">
        <w:rPr>
          <w:lang w:val="sr-Latn-CS"/>
        </w:rPr>
        <w:t>zaposlenih</w:t>
      </w:r>
      <w:r>
        <w:rPr>
          <w:lang w:val="sr-Latn-CS"/>
        </w:rPr>
        <w:t>.</w:t>
      </w:r>
    </w:p>
    <w:p w14:paraId="5B53B58F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35691215" w14:textId="3803E380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potvrđuje da želi da obriše </w:t>
      </w:r>
      <w:r w:rsidR="0053049F">
        <w:rPr>
          <w:lang w:val="sr-Latn-CS"/>
        </w:rPr>
        <w:t>izabrani korisnički nalog</w:t>
      </w:r>
      <w:r w:rsidR="009729BA">
        <w:rPr>
          <w:lang w:val="sr-Latn-CS"/>
        </w:rPr>
        <w:t>.</w:t>
      </w:r>
    </w:p>
    <w:p w14:paraId="083B6604" w14:textId="5A75CDB6" w:rsidR="009729BA" w:rsidRDefault="009729BA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nedovoljno ovlašćenje].</w:t>
      </w:r>
    </w:p>
    <w:p w14:paraId="7826BCF8" w14:textId="48631FD5" w:rsidR="0053049F" w:rsidRPr="009D5ECD" w:rsidRDefault="0053049F" w:rsidP="0053049F">
      <w:pPr>
        <w:pStyle w:val="BodyText"/>
        <w:numPr>
          <w:ilvl w:val="0"/>
          <w:numId w:val="15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>
        <w:rPr>
          <w:lang w:val="sr-Latn-CS"/>
        </w:rPr>
        <w:t>brisanje</w:t>
      </w:r>
      <w:r w:rsidRPr="009D5ECD">
        <w:rPr>
          <w:lang w:val="sr-Latn-CS"/>
        </w:rPr>
        <w:t xml:space="preserve"> podataka u bazi podataka.</w:t>
      </w:r>
    </w:p>
    <w:p w14:paraId="1AE76F05" w14:textId="4B99F9AF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3C6800">
        <w:rPr>
          <w:lang w:val="sr-Latn-CS"/>
        </w:rPr>
        <w:t>zaposlenih</w:t>
      </w:r>
      <w:r>
        <w:rPr>
          <w:lang w:val="sr-Latn-CS"/>
        </w:rPr>
        <w:t>.</w:t>
      </w:r>
    </w:p>
    <w:p w14:paraId="3B9ADFEB" w14:textId="12294014" w:rsidR="007E0B43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6BE8F1A3" w14:textId="32859D09" w:rsidR="00412374" w:rsidRDefault="00412374" w:rsidP="00412374">
      <w:pPr>
        <w:pStyle w:val="BodyText"/>
        <w:keepNext/>
        <w:rPr>
          <w:lang w:val="sr-Latn-CS"/>
        </w:rPr>
      </w:pPr>
      <w:r>
        <w:t>[</w:t>
      </w:r>
      <w:r w:rsidRPr="00412374">
        <w:rPr>
          <w:i/>
          <w:iCs/>
        </w:rPr>
        <w:t>Nedovoljno ovlašćenje</w:t>
      </w:r>
      <w:r>
        <w:t>] Prikazuje se poruka upravniku apoteke ukoliko pokuša da obriše korisnički nalog sa ulogom Upravnik apoteke ili Vlasnik lanca apoteka.</w:t>
      </w:r>
    </w:p>
    <w:p w14:paraId="21C613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E1D869" w14:textId="5A100016"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izabranog </w:t>
      </w:r>
      <w:r w:rsidR="00544BE4">
        <w:rPr>
          <w:lang w:val="sr-Latn-CS"/>
        </w:rPr>
        <w:t>zaposlenog</w:t>
      </w:r>
      <w:r w:rsidR="0090327F">
        <w:rPr>
          <w:lang w:val="sr-Latn-CS"/>
        </w:rPr>
        <w:t xml:space="preserve">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14:paraId="61381720" w14:textId="0772DE8C" w:rsidR="00786068" w:rsidRPr="003372D3" w:rsidRDefault="00542B8B" w:rsidP="00786068">
      <w:pPr>
        <w:pStyle w:val="Heading2"/>
        <w:rPr>
          <w:lang w:val="sr-Latn-CS"/>
        </w:rPr>
      </w:pPr>
      <w:r>
        <w:rPr>
          <w:lang w:val="sr-Latn-CS"/>
        </w:rPr>
        <w:t>Ažuriranje podataka postojećeg zaposlenog</w:t>
      </w:r>
    </w:p>
    <w:p w14:paraId="3FDBFE7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5BD0A64" w14:textId="2785B9DD" w:rsidR="00225B05" w:rsidRDefault="00477C13" w:rsidP="00225B05">
      <w:pPr>
        <w:pStyle w:val="BodyText"/>
        <w:rPr>
          <w:lang w:val="sr-Latn-CS"/>
        </w:rPr>
      </w:pPr>
      <w:r>
        <w:rPr>
          <w:lang w:val="sr-Latn-CS"/>
        </w:rPr>
        <w:t>Ažuriranje osnovnih podataka postojećeg naloga zaposlenog</w:t>
      </w:r>
      <w:r w:rsidR="00AC3C2F">
        <w:rPr>
          <w:lang w:val="sr-Latn-CS"/>
        </w:rPr>
        <w:t>.</w:t>
      </w:r>
    </w:p>
    <w:p w14:paraId="70449A42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789EAC7" w14:textId="77777777" w:rsidR="008821EA" w:rsidRDefault="008821EA" w:rsidP="008821EA">
      <w:pPr>
        <w:pStyle w:val="BodyText"/>
        <w:rPr>
          <w:lang w:val="sr-Latn-CS"/>
        </w:rPr>
      </w:pPr>
      <w:r>
        <w:rPr>
          <w:lang w:val="sr-Latn-CS"/>
        </w:rPr>
        <w:t>Upravnik apoteke, Vlasnik lanca apoteka.</w:t>
      </w:r>
    </w:p>
    <w:p w14:paraId="068F99B5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A228D8" w14:textId="7DEEAB1A" w:rsidR="009D6633" w:rsidRPr="004B00DA" w:rsidRDefault="009D6633" w:rsidP="009D6633">
      <w:pPr>
        <w:pStyle w:val="BodyText"/>
      </w:pPr>
      <w:r>
        <w:rPr>
          <w:lang w:val="sr-Latn-CS"/>
        </w:rPr>
        <w:t>Nema.</w:t>
      </w:r>
    </w:p>
    <w:p w14:paraId="343189FE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8EF087" w14:textId="77777777" w:rsidR="00465A45" w:rsidRDefault="00465A45" w:rsidP="00465A4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zaposlenih.</w:t>
      </w:r>
    </w:p>
    <w:p w14:paraId="61AE31D9" w14:textId="77777777" w:rsidR="00465A45" w:rsidRDefault="00465A45" w:rsidP="00465A4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zaposlenima.</w:t>
      </w:r>
    </w:p>
    <w:p w14:paraId="72BB449F" w14:textId="1E055C56" w:rsidR="00465A45" w:rsidRDefault="00465A45" w:rsidP="00465A4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izmenu podataka određenog korisničkog naloga sa spiska zaposlenih.</w:t>
      </w:r>
    </w:p>
    <w:p w14:paraId="10EBDCD9" w14:textId="7FDBF9DE" w:rsidR="00921032" w:rsidRDefault="00921032" w:rsidP="00921032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popunjena forma za izmenu podataka korisničkog naloga.</w:t>
      </w:r>
    </w:p>
    <w:p w14:paraId="4384201D" w14:textId="348BEC0A" w:rsidR="00921032" w:rsidRDefault="00921032" w:rsidP="00921032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Nakon promene željenih podataka za dati korisnički nalog, korisnik aktivira komandu </w:t>
      </w:r>
      <w:r w:rsidRPr="00921032">
        <w:rPr>
          <w:i/>
          <w:iCs/>
          <w:lang w:val="sr-Latn-CS"/>
        </w:rPr>
        <w:t>Izmeni</w:t>
      </w:r>
      <w:r>
        <w:rPr>
          <w:lang w:val="sr-Latn-CS"/>
        </w:rPr>
        <w:t>.</w:t>
      </w:r>
    </w:p>
    <w:p w14:paraId="3ED0C39D" w14:textId="267A281F" w:rsidR="00921032" w:rsidRPr="0071584E" w:rsidRDefault="00921032" w:rsidP="00921032">
      <w:pPr>
        <w:pStyle w:val="BodyText"/>
        <w:numPr>
          <w:ilvl w:val="0"/>
          <w:numId w:val="16"/>
        </w:numPr>
        <w:rPr>
          <w:lang w:val="sr-Latn-CS"/>
        </w:rPr>
      </w:pPr>
      <w:r w:rsidRPr="0071584E">
        <w:rPr>
          <w:lang w:val="sr-Latn-CS"/>
        </w:rPr>
        <w:t xml:space="preserve">Vrši se provera podataka </w:t>
      </w:r>
      <w:r>
        <w:t>[izuzetak: uneti podaci nisu validni]</w:t>
      </w:r>
      <w:r w:rsidR="002E1455">
        <w:t xml:space="preserve"> [izuzetak: nedovoljno ovlašćenje]</w:t>
      </w:r>
      <w:r>
        <w:t>.</w:t>
      </w:r>
    </w:p>
    <w:p w14:paraId="69ED3806" w14:textId="77777777" w:rsidR="00921032" w:rsidRPr="009D5ECD" w:rsidRDefault="00921032" w:rsidP="00921032">
      <w:pPr>
        <w:pStyle w:val="BodyText"/>
        <w:numPr>
          <w:ilvl w:val="0"/>
          <w:numId w:val="1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4C8B1DCA" w14:textId="77777777" w:rsidR="00921032" w:rsidRDefault="00921032" w:rsidP="00921032">
      <w:pPr>
        <w:pStyle w:val="BodyText"/>
        <w:numPr>
          <w:ilvl w:val="0"/>
          <w:numId w:val="1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zaposlenih</w:t>
      </w:r>
      <w:r w:rsidRPr="009D5ECD">
        <w:rPr>
          <w:lang w:val="sr-Latn-CS"/>
        </w:rPr>
        <w:t>.</w:t>
      </w:r>
    </w:p>
    <w:p w14:paraId="3D5F4FC8" w14:textId="3CA1210A" w:rsidR="00225B05" w:rsidRPr="007E0B43" w:rsidRDefault="002967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48C6A28" w14:textId="6C028DB1" w:rsidR="00921032" w:rsidRDefault="00921032" w:rsidP="00921032">
      <w:pPr>
        <w:pStyle w:val="BodyText"/>
        <w:keepNext/>
        <w:rPr>
          <w:lang w:val="sr-Latn-CS"/>
        </w:rPr>
      </w:pPr>
      <w:r>
        <w:t>[</w:t>
      </w:r>
      <w:r w:rsidRPr="00A4071A">
        <w:rPr>
          <w:i/>
          <w:iCs/>
        </w:rPr>
        <w:t>Uneti podaci nisu validni</w:t>
      </w:r>
      <w:r>
        <w:t xml:space="preserve">] </w:t>
      </w:r>
      <w:r>
        <w:rPr>
          <w:lang w:val="sr-Latn-CS"/>
        </w:rPr>
        <w:t>Prikazuje se poruka sa detaljima o grešci.</w:t>
      </w:r>
    </w:p>
    <w:p w14:paraId="3902B7DC" w14:textId="153CDFF9" w:rsidR="00A479CA" w:rsidRDefault="00A479CA" w:rsidP="00A479CA">
      <w:pPr>
        <w:pStyle w:val="BodyText"/>
        <w:keepNext/>
        <w:rPr>
          <w:lang w:val="sr-Latn-CS"/>
        </w:rPr>
      </w:pPr>
      <w:r>
        <w:t>[</w:t>
      </w:r>
      <w:r w:rsidRPr="00412374">
        <w:rPr>
          <w:i/>
          <w:iCs/>
        </w:rPr>
        <w:t>Nedovoljno ovlašćenje</w:t>
      </w:r>
      <w:r>
        <w:t>] Prikazuje se poruka upravniku apoteke ukoliko pokuša da ažurira podatke korisničkog naloga sa ulogom Upravnik apoteke ili Vlasnik lanca apoteka.</w:t>
      </w:r>
    </w:p>
    <w:p w14:paraId="502AEB87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9A7A41" w14:textId="3F5056E7" w:rsidR="00225B05" w:rsidRDefault="00EA42D2" w:rsidP="00473B3E">
      <w:pPr>
        <w:pStyle w:val="BodyText"/>
        <w:rPr>
          <w:lang w:val="sr-Latn-CS"/>
        </w:rPr>
      </w:pPr>
      <w:r>
        <w:rPr>
          <w:lang w:val="sr-Latn-CS"/>
        </w:rPr>
        <w:t>Podaci izabranog korisničkog naloga su ažurirani.</w:t>
      </w:r>
    </w:p>
    <w:p w14:paraId="2E394356" w14:textId="6DBA4CDB" w:rsidR="00F719D4" w:rsidRPr="003372D3" w:rsidRDefault="00F719D4" w:rsidP="00F719D4">
      <w:pPr>
        <w:pStyle w:val="Heading2"/>
        <w:rPr>
          <w:lang w:val="sr-Latn-CS"/>
        </w:rPr>
      </w:pPr>
      <w:bookmarkStart w:id="16" w:name="_Toc163018915"/>
      <w:r>
        <w:rPr>
          <w:lang w:val="sr-Latn-CS"/>
        </w:rPr>
        <w:t>Pregled spiska</w:t>
      </w:r>
      <w:r w:rsidR="004C0F84">
        <w:rPr>
          <w:lang w:val="sr-Latn-CS"/>
        </w:rPr>
        <w:t xml:space="preserve"> svih</w:t>
      </w:r>
      <w:r>
        <w:rPr>
          <w:lang w:val="sr-Latn-CS"/>
        </w:rPr>
        <w:t xml:space="preserve"> zaposlenih</w:t>
      </w:r>
    </w:p>
    <w:p w14:paraId="65D8F49C" w14:textId="251F6327" w:rsidR="00F719D4" w:rsidRDefault="00F719D4" w:rsidP="00F719D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2CF19E" w14:textId="2AEC72ED" w:rsidR="00F719D4" w:rsidRDefault="00F719D4" w:rsidP="00F719D4">
      <w:pPr>
        <w:pStyle w:val="BodyText"/>
        <w:rPr>
          <w:lang w:val="sr-Latn-CS"/>
        </w:rPr>
      </w:pPr>
      <w:r>
        <w:rPr>
          <w:lang w:val="sr-Latn-CS"/>
        </w:rPr>
        <w:t>Prikaz stranice sa listom korisničkih naloga</w:t>
      </w:r>
      <w:r w:rsidR="009F39D5">
        <w:rPr>
          <w:lang w:val="sr-Latn-CS"/>
        </w:rPr>
        <w:t xml:space="preserve"> svih zaposlenih u svim apotekama</w:t>
      </w:r>
      <w:r>
        <w:rPr>
          <w:lang w:val="sr-Latn-CS"/>
        </w:rPr>
        <w:t>.</w:t>
      </w:r>
    </w:p>
    <w:p w14:paraId="0A3E184A" w14:textId="77777777" w:rsidR="00F719D4" w:rsidRPr="007E0B43" w:rsidRDefault="00F719D4" w:rsidP="00F719D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B3672DA" w14:textId="02926172" w:rsidR="00F719D4" w:rsidRDefault="00F719D4" w:rsidP="00F719D4">
      <w:pPr>
        <w:pStyle w:val="BodyText"/>
        <w:rPr>
          <w:lang w:val="sr-Latn-CS"/>
        </w:rPr>
      </w:pPr>
      <w:r>
        <w:rPr>
          <w:lang w:val="sr-Latn-CS"/>
        </w:rPr>
        <w:t>Vlasnik lanca apoteka.</w:t>
      </w:r>
    </w:p>
    <w:p w14:paraId="42E0CFDD" w14:textId="77777777" w:rsidR="00F719D4" w:rsidRPr="00263D97" w:rsidRDefault="00F719D4" w:rsidP="00F719D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9333BE" w14:textId="77777777" w:rsidR="00F719D4" w:rsidRDefault="00F719D4" w:rsidP="00F719D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B34CD6D" w14:textId="2CA5AE0E" w:rsidR="00F719D4" w:rsidRDefault="00F719D4" w:rsidP="00F719D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2661A8B" w14:textId="3D4F04BE" w:rsidR="00F719D4" w:rsidRDefault="002066B5" w:rsidP="002066B5">
      <w:pPr>
        <w:pStyle w:val="BodyText"/>
        <w:numPr>
          <w:ilvl w:val="0"/>
          <w:numId w:val="30"/>
        </w:numPr>
        <w:rPr>
          <w:lang w:val="sr-Latn-CS"/>
        </w:rPr>
      </w:pPr>
      <w:r w:rsidRPr="002066B5">
        <w:rPr>
          <w:lang w:val="sr-Latn-CS"/>
        </w:rPr>
        <w:t>Korisnik bira opciju za prikaz spiska</w:t>
      </w:r>
      <w:r>
        <w:rPr>
          <w:lang w:val="sr-Latn-CS"/>
        </w:rPr>
        <w:t xml:space="preserve"> apoteka u lancu</w:t>
      </w:r>
      <w:r w:rsidR="00F719D4" w:rsidRPr="002066B5">
        <w:rPr>
          <w:lang w:val="sr-Latn-CS"/>
        </w:rPr>
        <w:t>.</w:t>
      </w:r>
    </w:p>
    <w:p w14:paraId="04AF3CC8" w14:textId="5CEF3A84" w:rsidR="002066B5" w:rsidRPr="00CD21B3" w:rsidRDefault="002066B5" w:rsidP="002066B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listom </w:t>
      </w:r>
      <w:r w:rsidR="00E20BA8">
        <w:rPr>
          <w:lang w:val="sr-Latn-CS"/>
        </w:rPr>
        <w:t>apoteka u lancu</w:t>
      </w:r>
      <w:r>
        <w:rPr>
          <w:lang w:val="sr-Latn-CS"/>
        </w:rPr>
        <w:t>.</w:t>
      </w:r>
    </w:p>
    <w:p w14:paraId="6951DD9A" w14:textId="19797DD9" w:rsidR="002066B5" w:rsidRDefault="00653307" w:rsidP="002066B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apoteku čije zaposlene želi da pregleda.</w:t>
      </w:r>
    </w:p>
    <w:p w14:paraId="64DDB83C" w14:textId="7DE42CAD" w:rsidR="00653307" w:rsidRPr="00653307" w:rsidRDefault="00653307" w:rsidP="002066B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op</w:t>
      </w:r>
      <w:r>
        <w:t>šta stranica izabrane apoteke.</w:t>
      </w:r>
    </w:p>
    <w:p w14:paraId="3592E1DC" w14:textId="0BFF36CF" w:rsidR="00653307" w:rsidRPr="00653307" w:rsidRDefault="00653307" w:rsidP="002066B5">
      <w:pPr>
        <w:pStyle w:val="BodyText"/>
        <w:numPr>
          <w:ilvl w:val="0"/>
          <w:numId w:val="30"/>
        </w:numPr>
        <w:rPr>
          <w:lang w:val="sr-Latn-CS"/>
        </w:rPr>
      </w:pPr>
      <w:r>
        <w:t>Korisnik bira opciju za prikaz spiska zaposlenih u datoj apoteci.</w:t>
      </w:r>
    </w:p>
    <w:p w14:paraId="58E65C4B" w14:textId="2EDC688A" w:rsidR="00653307" w:rsidRPr="00F40EBD" w:rsidRDefault="00653307" w:rsidP="00F40EBD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sa listom korisničkih naloga zaposlenih.</w:t>
      </w:r>
    </w:p>
    <w:p w14:paraId="12152356" w14:textId="77777777" w:rsidR="00F719D4" w:rsidRPr="007E0B43" w:rsidRDefault="00F719D4" w:rsidP="00F719D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FF94FBE" w14:textId="77777777" w:rsidR="00F719D4" w:rsidRDefault="00F719D4" w:rsidP="00F719D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74FA07" w14:textId="77777777" w:rsidR="00F719D4" w:rsidRPr="007E0B43" w:rsidRDefault="00F719D4" w:rsidP="00F719D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4A89563" w14:textId="1BB9AC06" w:rsidR="00F719D4" w:rsidRDefault="00F719D4" w:rsidP="00F719D4">
      <w:pPr>
        <w:pStyle w:val="BodyText"/>
        <w:rPr>
          <w:lang w:val="sr-Latn-CS"/>
        </w:rPr>
      </w:pPr>
      <w:r>
        <w:rPr>
          <w:lang w:val="sr-Latn-CS"/>
        </w:rPr>
        <w:t>Tekuća stranica je stranica sa spiskom korisničkih naloga zaposlenih</w:t>
      </w:r>
      <w:r w:rsidR="00C020E7">
        <w:rPr>
          <w:lang w:val="sr-Latn-CS"/>
        </w:rPr>
        <w:t xml:space="preserve"> izabrane apoteke</w:t>
      </w:r>
      <w:r>
        <w:rPr>
          <w:lang w:val="sr-Latn-CS"/>
        </w:rPr>
        <w:t>.</w:t>
      </w:r>
    </w:p>
    <w:p w14:paraId="26531E6F" w14:textId="713CA296" w:rsidR="00BA437C" w:rsidRPr="003372D3" w:rsidRDefault="00BA437C" w:rsidP="00BA437C">
      <w:pPr>
        <w:pStyle w:val="Heading2"/>
        <w:rPr>
          <w:lang w:val="sr-Latn-CS"/>
        </w:rPr>
      </w:pPr>
      <w:r>
        <w:rPr>
          <w:lang w:val="sr-Latn-CS"/>
        </w:rPr>
        <w:t>Pregled spiska svih porud</w:t>
      </w:r>
      <w:r>
        <w:t>žbina</w:t>
      </w:r>
    </w:p>
    <w:p w14:paraId="5DC3587F" w14:textId="77777777" w:rsidR="00BA437C" w:rsidRDefault="00BA437C" w:rsidP="00BA437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19045F5" w14:textId="58622D3D" w:rsidR="00BA437C" w:rsidRDefault="00BA437C" w:rsidP="00BA437C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46550D">
        <w:rPr>
          <w:lang w:val="sr-Latn-CS"/>
        </w:rPr>
        <w:t xml:space="preserve">spiskom porudžbina </w:t>
      </w:r>
      <w:r>
        <w:rPr>
          <w:lang w:val="sr-Latn-CS"/>
        </w:rPr>
        <w:t>u svim apotekama.</w:t>
      </w:r>
    </w:p>
    <w:p w14:paraId="06D88C44" w14:textId="77777777" w:rsidR="00BA437C" w:rsidRPr="007E0B43" w:rsidRDefault="00BA437C" w:rsidP="00BA437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89D263" w14:textId="77777777" w:rsidR="00BA437C" w:rsidRDefault="00BA437C" w:rsidP="00BA437C">
      <w:pPr>
        <w:pStyle w:val="BodyText"/>
        <w:rPr>
          <w:lang w:val="sr-Latn-CS"/>
        </w:rPr>
      </w:pPr>
      <w:r>
        <w:rPr>
          <w:lang w:val="sr-Latn-CS"/>
        </w:rPr>
        <w:t>Vlasnik lanca apoteka.</w:t>
      </w:r>
    </w:p>
    <w:p w14:paraId="0E58F6F6" w14:textId="77777777" w:rsidR="00BA437C" w:rsidRPr="00263D97" w:rsidRDefault="00BA437C" w:rsidP="00BA437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06EA6D" w14:textId="77777777" w:rsidR="00BA437C" w:rsidRDefault="00BA437C" w:rsidP="00BA437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5C0DC5" w14:textId="77777777" w:rsidR="00BA437C" w:rsidRDefault="00BA437C" w:rsidP="00BA437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30483E3" w14:textId="77777777" w:rsidR="00B36A60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 w:rsidRPr="00BA437C">
        <w:rPr>
          <w:lang w:val="sr-Latn-CS"/>
        </w:rPr>
        <w:t>Korisnik bira opciju za prikaz spiska apoteka u lancu.</w:t>
      </w:r>
    </w:p>
    <w:p w14:paraId="4BAA3242" w14:textId="295A29DB" w:rsidR="00BA437C" w:rsidRPr="00BA437C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 w:rsidRPr="00BA437C">
        <w:rPr>
          <w:lang w:val="sr-Latn-CS"/>
        </w:rPr>
        <w:t>Prikazuje se stranica sa listom apoteka u lancu.</w:t>
      </w:r>
    </w:p>
    <w:p w14:paraId="56049245" w14:textId="2225B6D2" w:rsidR="00BA437C" w:rsidRPr="00BA437C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 w:rsidRPr="00BA437C">
        <w:rPr>
          <w:lang w:val="sr-Latn-CS"/>
        </w:rPr>
        <w:t xml:space="preserve">Korisnik bira apoteku čije </w:t>
      </w:r>
      <w:r w:rsidR="00EA5314">
        <w:rPr>
          <w:lang w:val="sr-Latn-CS"/>
        </w:rPr>
        <w:t>porudžbine</w:t>
      </w:r>
      <w:r w:rsidRPr="00BA437C">
        <w:rPr>
          <w:lang w:val="sr-Latn-CS"/>
        </w:rPr>
        <w:t xml:space="preserve"> želi da pregleda.</w:t>
      </w:r>
    </w:p>
    <w:p w14:paraId="086C477F" w14:textId="77777777" w:rsidR="00BA437C" w:rsidRPr="00653307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op</w:t>
      </w:r>
      <w:r>
        <w:t>šta stranica izabrane apoteke.</w:t>
      </w:r>
    </w:p>
    <w:p w14:paraId="3CFF923A" w14:textId="769A2B3F" w:rsidR="00BA437C" w:rsidRPr="00653307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>
        <w:t xml:space="preserve">Korisnik bira opciju za prikaz spiska </w:t>
      </w:r>
      <w:r w:rsidR="00EA5314">
        <w:t>porudžbina date</w:t>
      </w:r>
      <w:r>
        <w:t xml:space="preserve"> apote</w:t>
      </w:r>
      <w:r w:rsidR="00EA5314">
        <w:t>ke</w:t>
      </w:r>
      <w:r>
        <w:t>.</w:t>
      </w:r>
    </w:p>
    <w:p w14:paraId="339992AA" w14:textId="738A777B" w:rsidR="00BA437C" w:rsidRPr="00F40EBD" w:rsidRDefault="00BA437C" w:rsidP="00BA437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77815">
        <w:rPr>
          <w:lang w:val="sr-Latn-CS"/>
        </w:rPr>
        <w:t>listom porudžbina</w:t>
      </w:r>
      <w:r>
        <w:rPr>
          <w:lang w:val="sr-Latn-CS"/>
        </w:rPr>
        <w:t>.</w:t>
      </w:r>
    </w:p>
    <w:p w14:paraId="259C4433" w14:textId="77777777" w:rsidR="00BA437C" w:rsidRPr="007E0B43" w:rsidRDefault="00BA437C" w:rsidP="00BA437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6F11418" w14:textId="77777777" w:rsidR="00BA437C" w:rsidRDefault="00BA437C" w:rsidP="00BA437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99CC612" w14:textId="77777777" w:rsidR="00BA437C" w:rsidRPr="007E0B43" w:rsidRDefault="00BA437C" w:rsidP="00BA437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5C80ACC" w14:textId="17131D79" w:rsidR="00BA437C" w:rsidRDefault="00BA437C" w:rsidP="00B7590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</w:t>
      </w:r>
      <w:r w:rsidR="00B75905">
        <w:rPr>
          <w:lang w:val="sr-Latn-CS"/>
        </w:rPr>
        <w:t>porudžbina izabrane apoteke.</w:t>
      </w:r>
    </w:p>
    <w:p w14:paraId="6611BD3A" w14:textId="5C59B902" w:rsidR="00A46C97" w:rsidRPr="003372D3" w:rsidRDefault="00A46C97" w:rsidP="00A46C97">
      <w:pPr>
        <w:pStyle w:val="Heading2"/>
        <w:rPr>
          <w:lang w:val="sr-Latn-CS"/>
        </w:rPr>
      </w:pPr>
      <w:r>
        <w:rPr>
          <w:lang w:val="sr-Latn-CS"/>
        </w:rPr>
        <w:t>Pregled prihoda i rashoda</w:t>
      </w:r>
    </w:p>
    <w:p w14:paraId="51954DC2" w14:textId="77777777" w:rsidR="00A46C97" w:rsidRDefault="00A46C97" w:rsidP="00A46C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090817" w14:textId="4F7DF869" w:rsidR="00A46C97" w:rsidRDefault="00A46C97" w:rsidP="00A46C97">
      <w:pPr>
        <w:pStyle w:val="BodyText"/>
        <w:rPr>
          <w:lang w:val="sr-Latn-CS"/>
        </w:rPr>
      </w:pPr>
      <w:r>
        <w:rPr>
          <w:lang w:val="sr-Latn-CS"/>
        </w:rPr>
        <w:t>Prikaz stranice sa prikazom prihoda i rashoda.</w:t>
      </w:r>
    </w:p>
    <w:p w14:paraId="25885D1B" w14:textId="77777777" w:rsidR="00A46C97" w:rsidRPr="007E0B43" w:rsidRDefault="00A46C97" w:rsidP="00A46C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68AD4C" w14:textId="77777777" w:rsidR="00A46C97" w:rsidRDefault="00A46C97" w:rsidP="00A46C97">
      <w:pPr>
        <w:pStyle w:val="BodyText"/>
        <w:rPr>
          <w:lang w:val="sr-Latn-CS"/>
        </w:rPr>
      </w:pPr>
      <w:r>
        <w:rPr>
          <w:lang w:val="sr-Latn-CS"/>
        </w:rPr>
        <w:t>Vlasnik lanca apoteka.</w:t>
      </w:r>
    </w:p>
    <w:p w14:paraId="79CD2A4D" w14:textId="77777777" w:rsidR="00A46C97" w:rsidRPr="00263D97" w:rsidRDefault="00A46C97" w:rsidP="00A46C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DCC92D" w14:textId="77777777" w:rsidR="00A46C97" w:rsidRDefault="00A46C97" w:rsidP="00A46C9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71EB145" w14:textId="77777777" w:rsidR="00A46C97" w:rsidRDefault="00A46C97" w:rsidP="00A46C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F836973" w14:textId="77777777" w:rsidR="00A46C97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 w:rsidRPr="00BA437C">
        <w:rPr>
          <w:lang w:val="sr-Latn-CS"/>
        </w:rPr>
        <w:t>Korisnik bira opciju za prikaz spiska apoteka u lancu.</w:t>
      </w:r>
    </w:p>
    <w:p w14:paraId="2F714243" w14:textId="77777777" w:rsidR="00A46C97" w:rsidRPr="00BA437C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 w:rsidRPr="00BA437C">
        <w:rPr>
          <w:lang w:val="sr-Latn-CS"/>
        </w:rPr>
        <w:t>Prikazuje se stranica sa listom apoteka u lancu.</w:t>
      </w:r>
    </w:p>
    <w:p w14:paraId="2707C3E2" w14:textId="69EA09CF" w:rsidR="00A46C97" w:rsidRPr="00BA437C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 w:rsidRPr="00BA437C">
        <w:rPr>
          <w:lang w:val="sr-Latn-CS"/>
        </w:rPr>
        <w:t xml:space="preserve">Korisnik bira apoteku čije </w:t>
      </w:r>
      <w:r w:rsidR="006C18EF">
        <w:rPr>
          <w:lang w:val="sr-Latn-CS"/>
        </w:rPr>
        <w:t>prihode i rashode želi da pogleda</w:t>
      </w:r>
      <w:r w:rsidRPr="00BA437C">
        <w:rPr>
          <w:lang w:val="sr-Latn-CS"/>
        </w:rPr>
        <w:t>.</w:t>
      </w:r>
    </w:p>
    <w:p w14:paraId="6FF269C6" w14:textId="77777777" w:rsidR="00A46C97" w:rsidRPr="00653307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op</w:t>
      </w:r>
      <w:r>
        <w:t>šta stranica izabrane apoteke.</w:t>
      </w:r>
    </w:p>
    <w:p w14:paraId="41D0C55E" w14:textId="3C1573D4" w:rsidR="00A46C97" w:rsidRPr="00653307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>
        <w:t xml:space="preserve">Korisnik bira opciju za prikaz </w:t>
      </w:r>
      <w:r w:rsidR="00BF0F13">
        <w:t>prihoda i rashoda</w:t>
      </w:r>
      <w:r>
        <w:t xml:space="preserve"> date apoteke.</w:t>
      </w:r>
    </w:p>
    <w:p w14:paraId="01308B7B" w14:textId="7E06E8DC" w:rsidR="00A46C97" w:rsidRPr="00F40EBD" w:rsidRDefault="00A46C97" w:rsidP="006C18EF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F0F13">
        <w:rPr>
          <w:lang w:val="sr-Latn-CS"/>
        </w:rPr>
        <w:t>prihodima i rashodima</w:t>
      </w:r>
      <w:r>
        <w:rPr>
          <w:lang w:val="sr-Latn-CS"/>
        </w:rPr>
        <w:t>.</w:t>
      </w:r>
    </w:p>
    <w:p w14:paraId="3E63A97A" w14:textId="77777777" w:rsidR="00A46C97" w:rsidRPr="007E0B43" w:rsidRDefault="00A46C97" w:rsidP="00A46C9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0698537" w14:textId="77777777" w:rsidR="00A46C97" w:rsidRDefault="00A46C97" w:rsidP="00A46C9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B285065" w14:textId="77777777" w:rsidR="00A46C97" w:rsidRPr="007E0B43" w:rsidRDefault="00A46C97" w:rsidP="00A46C9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35E5C8F" w14:textId="5924FA0C" w:rsidR="00A46C97" w:rsidRPr="00E66752" w:rsidRDefault="00A46C97" w:rsidP="008B1FA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16C16">
        <w:rPr>
          <w:lang w:val="sr-Latn-CS"/>
        </w:rPr>
        <w:t>prikazom prihoda i rashoda.</w:t>
      </w:r>
    </w:p>
    <w:p w14:paraId="2B057D75" w14:textId="2EA5C24E" w:rsidR="000E086C" w:rsidRPr="003372D3" w:rsidRDefault="000E086C" w:rsidP="000E086C">
      <w:pPr>
        <w:pStyle w:val="Heading2"/>
        <w:rPr>
          <w:lang w:val="sr-Latn-CS"/>
        </w:rPr>
      </w:pPr>
      <w:bookmarkStart w:id="17" w:name="_Toc163018916"/>
      <w:bookmarkEnd w:id="16"/>
      <w:r>
        <w:rPr>
          <w:lang w:val="sr-Latn-CS"/>
        </w:rPr>
        <w:t>Grafički prikaz podataka o izabranoj apoteci</w:t>
      </w:r>
    </w:p>
    <w:p w14:paraId="0CAABF48" w14:textId="77777777" w:rsidR="000E086C" w:rsidRDefault="000E086C" w:rsidP="000E08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6D9491" w14:textId="4CC983A2" w:rsidR="000E086C" w:rsidRDefault="000E086C" w:rsidP="000E086C">
      <w:pPr>
        <w:pStyle w:val="BodyText"/>
        <w:rPr>
          <w:lang w:val="sr-Latn-CS"/>
        </w:rPr>
      </w:pPr>
      <w:r>
        <w:rPr>
          <w:lang w:val="sr-Latn-CS"/>
        </w:rPr>
        <w:t>Grafički prikaz podataka o izabranoj apoteci.</w:t>
      </w:r>
    </w:p>
    <w:p w14:paraId="2AE983AD" w14:textId="77777777" w:rsidR="000E086C" w:rsidRPr="007E0B43" w:rsidRDefault="000E086C" w:rsidP="000E08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B6D4735" w14:textId="77777777" w:rsidR="000E086C" w:rsidRDefault="000E086C" w:rsidP="000E086C">
      <w:pPr>
        <w:pStyle w:val="BodyText"/>
        <w:rPr>
          <w:lang w:val="sr-Latn-CS"/>
        </w:rPr>
      </w:pPr>
      <w:r>
        <w:rPr>
          <w:lang w:val="sr-Latn-CS"/>
        </w:rPr>
        <w:t>Vlasnik lanca apoteka.</w:t>
      </w:r>
    </w:p>
    <w:p w14:paraId="0A51A169" w14:textId="77777777" w:rsidR="000E086C" w:rsidRPr="00263D97" w:rsidRDefault="000E086C" w:rsidP="000E08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A9F4DC" w14:textId="77777777" w:rsidR="000E086C" w:rsidRDefault="000E086C" w:rsidP="000E086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239336" w14:textId="77777777" w:rsidR="000E086C" w:rsidRDefault="000E086C" w:rsidP="000E08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D338B1" w14:textId="77777777" w:rsidR="000E086C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 w:rsidRPr="00BA437C">
        <w:rPr>
          <w:lang w:val="sr-Latn-CS"/>
        </w:rPr>
        <w:t>Korisnik bira opciju za prikaz spiska apoteka u lancu.</w:t>
      </w:r>
    </w:p>
    <w:p w14:paraId="58328902" w14:textId="77777777" w:rsidR="000E086C" w:rsidRPr="00BA437C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 w:rsidRPr="00BA437C">
        <w:rPr>
          <w:lang w:val="sr-Latn-CS"/>
        </w:rPr>
        <w:t>Prikazuje se stranica sa listom apoteka u lancu.</w:t>
      </w:r>
    </w:p>
    <w:p w14:paraId="25BF0019" w14:textId="7ABC57A6" w:rsidR="000E086C" w:rsidRPr="00BA437C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 w:rsidRPr="00BA437C">
        <w:rPr>
          <w:lang w:val="sr-Latn-CS"/>
        </w:rPr>
        <w:t xml:space="preserve">Korisnik bira apoteku čije </w:t>
      </w:r>
      <w:r w:rsidR="00706150">
        <w:rPr>
          <w:lang w:val="sr-Latn-CS"/>
        </w:rPr>
        <w:t>podatke</w:t>
      </w:r>
      <w:r>
        <w:rPr>
          <w:lang w:val="sr-Latn-CS"/>
        </w:rPr>
        <w:t xml:space="preserve"> želi da pogleda</w:t>
      </w:r>
      <w:r w:rsidRPr="00BA437C">
        <w:rPr>
          <w:lang w:val="sr-Latn-CS"/>
        </w:rPr>
        <w:t>.</w:t>
      </w:r>
    </w:p>
    <w:p w14:paraId="2B7387EA" w14:textId="77777777" w:rsidR="000E086C" w:rsidRPr="00653307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op</w:t>
      </w:r>
      <w:r>
        <w:t>šta stranica izabrane apoteke.</w:t>
      </w:r>
    </w:p>
    <w:p w14:paraId="0A31E4C4" w14:textId="5A095901" w:rsidR="000E086C" w:rsidRPr="00653307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>
        <w:t xml:space="preserve">Korisnik bira opciju za </w:t>
      </w:r>
      <w:r w:rsidR="00706150">
        <w:t xml:space="preserve">prikaz </w:t>
      </w:r>
      <w:r w:rsidR="00966D5A">
        <w:t>podataka</w:t>
      </w:r>
      <w:r>
        <w:t xml:space="preserve"> date apoteke.</w:t>
      </w:r>
    </w:p>
    <w:p w14:paraId="3721F4FE" w14:textId="03FEF3D0" w:rsidR="000E086C" w:rsidRPr="00F40EBD" w:rsidRDefault="000E086C" w:rsidP="0070615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E55BA">
        <w:rPr>
          <w:lang w:val="sr-Latn-CS"/>
        </w:rPr>
        <w:t>svim važnim podacima date apoteke.</w:t>
      </w:r>
    </w:p>
    <w:p w14:paraId="2CC07A2F" w14:textId="77777777" w:rsidR="000E086C" w:rsidRPr="007E0B43" w:rsidRDefault="000E086C" w:rsidP="000E086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F1C229B" w14:textId="77777777" w:rsidR="000E086C" w:rsidRDefault="000E086C" w:rsidP="000E086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6883BB" w14:textId="77777777" w:rsidR="000E086C" w:rsidRPr="007E0B43" w:rsidRDefault="000E086C" w:rsidP="000E08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92544E" w14:textId="4797F2B2" w:rsidR="000E086C" w:rsidRPr="00E66752" w:rsidRDefault="000E086C" w:rsidP="000E086C">
      <w:pPr>
        <w:pStyle w:val="BodyText"/>
        <w:rPr>
          <w:lang w:val="sr-Latn-CS"/>
        </w:rPr>
      </w:pPr>
      <w:r>
        <w:rPr>
          <w:lang w:val="sr-Latn-CS"/>
        </w:rPr>
        <w:t>Tekuća stranica je stranica sa prikazom</w:t>
      </w:r>
      <w:r w:rsidR="00156E36">
        <w:rPr>
          <w:lang w:val="sr-Latn-CS"/>
        </w:rPr>
        <w:t xml:space="preserve"> važnih podataka apoteke.</w:t>
      </w:r>
    </w:p>
    <w:p w14:paraId="43734739" w14:textId="77777777" w:rsidR="006E5E1D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>Dodatni zahtevi</w:t>
      </w:r>
      <w:bookmarkEnd w:id="17"/>
    </w:p>
    <w:p w14:paraId="38803817" w14:textId="77777777" w:rsidR="00834900" w:rsidRPr="003372D3" w:rsidRDefault="00132780" w:rsidP="00834900">
      <w:pPr>
        <w:pStyle w:val="Heading2"/>
        <w:rPr>
          <w:lang w:val="sr-Latn-CS"/>
        </w:rPr>
      </w:pPr>
      <w:bookmarkStart w:id="18" w:name="_Toc163018917"/>
      <w:r>
        <w:rPr>
          <w:lang w:val="sr-Latn-CS"/>
        </w:rPr>
        <w:t>Funkcionalnost</w:t>
      </w:r>
      <w:bookmarkEnd w:id="18"/>
    </w:p>
    <w:p w14:paraId="29F490CA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26636555" w14:textId="5B1D3DB2" w:rsidR="00167FDF" w:rsidRDefault="00B04D49" w:rsidP="00DD0501">
      <w:pPr>
        <w:pStyle w:val="BodyText"/>
        <w:rPr>
          <w:lang w:val="sr-Latn-CS"/>
        </w:rPr>
      </w:pPr>
      <w:r>
        <w:rPr>
          <w:lang w:val="sr-Latn-CS"/>
        </w:rPr>
        <w:t>ePharm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4E334073" w14:textId="7D0D388D" w:rsidR="00834900" w:rsidRDefault="00834900" w:rsidP="00834900">
      <w:pPr>
        <w:pStyle w:val="Heading2"/>
        <w:rPr>
          <w:lang w:val="sr-Latn-CS"/>
        </w:rPr>
      </w:pPr>
      <w:bookmarkStart w:id="19" w:name="_Toc163018918"/>
      <w:r>
        <w:rPr>
          <w:lang w:val="sr-Latn-CS"/>
        </w:rPr>
        <w:t>Upotreb</w:t>
      </w:r>
      <w:r w:rsidR="001B3B71">
        <w:rPr>
          <w:lang w:val="sr-Latn-CS"/>
        </w:rPr>
        <w:t>lj</w:t>
      </w:r>
      <w:r>
        <w:rPr>
          <w:lang w:val="sr-Latn-CS"/>
        </w:rPr>
        <w:t>ivost</w:t>
      </w:r>
      <w:bookmarkEnd w:id="19"/>
    </w:p>
    <w:p w14:paraId="1F3C5C10" w14:textId="779C1ABE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D8009C">
        <w:rPr>
          <w:lang w:val="sr-Latn-CS"/>
        </w:rPr>
        <w:t>lj</w:t>
      </w:r>
      <w:r>
        <w:rPr>
          <w:lang w:val="sr-Latn-CS"/>
        </w:rPr>
        <w:t>ivost sistema koji se razvija.</w:t>
      </w:r>
    </w:p>
    <w:p w14:paraId="69A494F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69F2FE86" w14:textId="6DA28F3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B04D49">
        <w:rPr>
          <w:lang w:val="sr-Latn-CS"/>
        </w:rPr>
        <w:t>ePharm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2A1B4920" w14:textId="77777777" w:rsidR="00834900" w:rsidRPr="003372D3" w:rsidRDefault="00834900" w:rsidP="00834900">
      <w:pPr>
        <w:pStyle w:val="Heading2"/>
        <w:rPr>
          <w:lang w:val="sr-Latn-CS"/>
        </w:rPr>
      </w:pPr>
      <w:bookmarkStart w:id="20" w:name="_Toc163018919"/>
      <w:r>
        <w:rPr>
          <w:lang w:val="sr-Latn-CS"/>
        </w:rPr>
        <w:t>Pouzdanost</w:t>
      </w:r>
      <w:bookmarkEnd w:id="20"/>
    </w:p>
    <w:p w14:paraId="73D1206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38D5BA3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7A5651F5" w14:textId="4F46DFA9" w:rsidR="001517F6" w:rsidRDefault="00B04D49" w:rsidP="00456A20">
      <w:pPr>
        <w:pStyle w:val="BodyText"/>
        <w:rPr>
          <w:lang w:val="sr-Latn-CS"/>
        </w:rPr>
      </w:pPr>
      <w:r>
        <w:rPr>
          <w:lang w:val="sr-Latn-CS"/>
        </w:rPr>
        <w:t>ePharm aplikacija</w:t>
      </w:r>
      <w:r w:rsidR="00456A20">
        <w:rPr>
          <w:lang w:val="sr-Latn-CS"/>
        </w:rPr>
        <w:t xml:space="preserve"> 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 w:rsidR="00133037"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 w:rsidR="00133037"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5C930CC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105D1F8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F906373" w14:textId="77777777" w:rsidR="00834900" w:rsidRPr="003372D3" w:rsidRDefault="00834900" w:rsidP="00834900">
      <w:pPr>
        <w:pStyle w:val="Heading2"/>
        <w:rPr>
          <w:lang w:val="sr-Latn-CS"/>
        </w:rPr>
      </w:pPr>
      <w:bookmarkStart w:id="21" w:name="_Toc163018920"/>
      <w:r>
        <w:rPr>
          <w:lang w:val="sr-Latn-CS"/>
        </w:rPr>
        <w:t>Performanse</w:t>
      </w:r>
      <w:bookmarkEnd w:id="21"/>
    </w:p>
    <w:p w14:paraId="41441CF3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6D177EE0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96B4718" w14:textId="6BB19F45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B04D49">
        <w:rPr>
          <w:lang w:val="sr-Latn-CS"/>
        </w:rPr>
        <w:t>100</w:t>
      </w:r>
      <w:r>
        <w:rPr>
          <w:lang w:val="sr-Latn-CS"/>
        </w:rPr>
        <w:t xml:space="preserve"> simultanih pristupa korisnika</w:t>
      </w:r>
      <w:r w:rsidR="00206198">
        <w:rPr>
          <w:lang w:val="sr-Latn-CS"/>
        </w:rPr>
        <w:t xml:space="preserve"> </w:t>
      </w:r>
      <w:r w:rsidR="00B04D49">
        <w:rPr>
          <w:lang w:val="sr-Latn-CS"/>
        </w:rPr>
        <w:t>aplikaciji</w:t>
      </w:r>
      <w:r w:rsidR="00795F4C">
        <w:rPr>
          <w:lang w:val="sr-Latn-CS"/>
        </w:rPr>
        <w:t xml:space="preserve"> (Procena da se lanac apoteka sastoji od 50 apoteka sa po 2 računara po apoteci).</w:t>
      </w:r>
    </w:p>
    <w:p w14:paraId="639336F6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1B07401" w14:textId="601E449D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697455">
        <w:rPr>
          <w:lang w:val="sr-Latn-CS"/>
        </w:rPr>
        <w:t xml:space="preserve">bude </w:t>
      </w:r>
      <w:r>
        <w:rPr>
          <w:lang w:val="sr-Latn-CS"/>
        </w:rPr>
        <w:t>veće od 5 sekundi.</w:t>
      </w:r>
      <w:r w:rsidR="00697455">
        <w:rPr>
          <w:lang w:val="sr-Latn-CS"/>
        </w:rPr>
        <w:t xml:space="preserve"> </w:t>
      </w:r>
    </w:p>
    <w:p w14:paraId="095F0EC7" w14:textId="77777777" w:rsidR="00834900" w:rsidRPr="003372D3" w:rsidRDefault="00E41E1D" w:rsidP="00E41E1D">
      <w:pPr>
        <w:pStyle w:val="Heading2"/>
        <w:rPr>
          <w:lang w:val="sr-Latn-CS"/>
        </w:rPr>
      </w:pPr>
      <w:bookmarkStart w:id="22" w:name="_Toc163018921"/>
      <w:r>
        <w:rPr>
          <w:lang w:val="sr-Latn-CS"/>
        </w:rPr>
        <w:t>Podrška i održavanje</w:t>
      </w:r>
      <w:bookmarkEnd w:id="22"/>
    </w:p>
    <w:p w14:paraId="1EC6958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36410F9" w14:textId="1289DC80" w:rsidR="00114E2C" w:rsidRDefault="005C5232" w:rsidP="00114E2C">
      <w:pPr>
        <w:pStyle w:val="BodyText"/>
        <w:rPr>
          <w:lang w:val="sr-Latn-CS"/>
        </w:rPr>
      </w:pPr>
      <w:r>
        <w:rPr>
          <w:lang w:val="sr-Latn-CS"/>
        </w:rPr>
        <w:t>ePharm aplikacija</w:t>
      </w:r>
      <w:r w:rsidR="00114E2C">
        <w:rPr>
          <w:lang w:val="sr-Latn-CS"/>
        </w:rPr>
        <w:t xml:space="preserve"> ne zahteva posebnu podršku i održavanje.</w:t>
      </w:r>
    </w:p>
    <w:p w14:paraId="70EBF69F" w14:textId="77777777" w:rsidR="00834900" w:rsidRPr="003372D3" w:rsidRDefault="00834900" w:rsidP="00E41E1D">
      <w:pPr>
        <w:pStyle w:val="Heading2"/>
        <w:rPr>
          <w:lang w:val="sr-Latn-CS"/>
        </w:rPr>
      </w:pPr>
      <w:bookmarkStart w:id="23" w:name="_Toc163018922"/>
      <w:r>
        <w:rPr>
          <w:lang w:val="sr-Latn-CS"/>
        </w:rPr>
        <w:t>Ograničenja</w:t>
      </w:r>
      <w:bookmarkEnd w:id="23"/>
    </w:p>
    <w:p w14:paraId="27612D9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61FE9FA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1600506" w14:textId="2EC5635E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C30926">
        <w:t xml:space="preserve">Ryzen 3 </w:t>
      </w:r>
      <w:r>
        <w:rPr>
          <w:lang w:val="sr-Latn-CS"/>
        </w:rPr>
        <w:t xml:space="preserve">procesorom i </w:t>
      </w:r>
      <w:r w:rsidR="00C30926">
        <w:rPr>
          <w:lang w:val="sr-Latn-CS"/>
        </w:rPr>
        <w:t>2GB</w:t>
      </w:r>
      <w:r>
        <w:rPr>
          <w:lang w:val="sr-Latn-CS"/>
        </w:rPr>
        <w:t xml:space="preserve"> RAM memorije. </w:t>
      </w:r>
    </w:p>
    <w:p w14:paraId="7BAD6B8D" w14:textId="51CF22B1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B75BBA">
        <w:rPr>
          <w:lang w:val="sr-Latn-CS"/>
        </w:rPr>
        <w:t>Intel Xeon E3-1245v5</w:t>
      </w:r>
      <w:r>
        <w:rPr>
          <w:lang w:val="sr-Latn-CS"/>
        </w:rPr>
        <w:t xml:space="preserve"> i </w:t>
      </w:r>
      <w:r w:rsidR="00B75BBA">
        <w:rPr>
          <w:lang w:val="sr-Latn-CS"/>
        </w:rPr>
        <w:t>8</w:t>
      </w:r>
      <w:r>
        <w:rPr>
          <w:lang w:val="sr-Latn-CS"/>
        </w:rPr>
        <w:t>GB RAM memorije.</w:t>
      </w:r>
    </w:p>
    <w:p w14:paraId="4703FF27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7F60499D" w14:textId="1C17CFE5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355E93">
        <w:rPr>
          <w:lang w:val="sr-Latn-CS"/>
        </w:rPr>
        <w:t>ePharm aplikacije</w:t>
      </w:r>
      <w:r>
        <w:rPr>
          <w:lang w:val="sr-Latn-CS"/>
        </w:rPr>
        <w:t xml:space="preserve"> će biti optimizovan za sledeće Web čitače: </w:t>
      </w:r>
      <w:bookmarkStart w:id="24" w:name="_Hlk72083112"/>
      <w:r w:rsidR="00585F4F">
        <w:t>Microsoft Edge</w:t>
      </w:r>
      <w:r w:rsidR="00A67023">
        <w:t>, Opera, Firefox (Mozilla) kao i Google Chrome</w:t>
      </w:r>
      <w:r w:rsidR="00A67023">
        <w:t>.</w:t>
      </w:r>
      <w:bookmarkEnd w:id="24"/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DB0B" w14:textId="77777777" w:rsidR="009021C4" w:rsidRDefault="009021C4">
      <w:r>
        <w:separator/>
      </w:r>
    </w:p>
  </w:endnote>
  <w:endnote w:type="continuationSeparator" w:id="0">
    <w:p w14:paraId="4610E4B9" w14:textId="77777777" w:rsidR="009021C4" w:rsidRDefault="0090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170" w14:textId="77777777" w:rsidR="00EA4E0C" w:rsidRDefault="00EA4E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9F1E4" w14:textId="77777777" w:rsidR="00EA4E0C" w:rsidRDefault="00EA4E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EA4E0C" w:rsidRPr="003372D3" w14:paraId="27C8AE0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B51A7E3" w14:textId="77777777" w:rsidR="00EA4E0C" w:rsidRPr="003372D3" w:rsidRDefault="00EA4E0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6A2990A" w14:textId="5E3D6B90" w:rsidR="00EA4E0C" w:rsidRPr="003372D3" w:rsidRDefault="00EA4E0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DSoft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D5EBED" w14:textId="77777777" w:rsidR="00EA4E0C" w:rsidRPr="003372D3" w:rsidRDefault="00EA4E0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25380">
            <w:rPr>
              <w:rStyle w:val="PageNumber"/>
              <w:lang w:val="sr-Latn-CS"/>
            </w:rPr>
            <w:t>22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925380" w:rsidRPr="00925380">
              <w:rPr>
                <w:rStyle w:val="PageNumber"/>
                <w:lang w:val="sr-Latn-CS"/>
              </w:rPr>
              <w:t>23</w:t>
            </w:r>
          </w:fldSimple>
        </w:p>
      </w:tc>
    </w:tr>
  </w:tbl>
  <w:p w14:paraId="58C90E98" w14:textId="77777777" w:rsidR="00EA4E0C" w:rsidRPr="003372D3" w:rsidRDefault="00EA4E0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1CD0" w14:textId="77777777" w:rsidR="00EA4E0C" w:rsidRDefault="00EA4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CC44" w14:textId="77777777" w:rsidR="009021C4" w:rsidRDefault="009021C4">
      <w:r>
        <w:separator/>
      </w:r>
    </w:p>
  </w:footnote>
  <w:footnote w:type="continuationSeparator" w:id="0">
    <w:p w14:paraId="5A4CA6CF" w14:textId="77777777" w:rsidR="009021C4" w:rsidRDefault="00902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6876" w14:textId="77777777" w:rsidR="00EA4E0C" w:rsidRDefault="00EA4E0C">
    <w:pPr>
      <w:rPr>
        <w:sz w:val="24"/>
      </w:rPr>
    </w:pPr>
  </w:p>
  <w:p w14:paraId="294A4CD0" w14:textId="77777777" w:rsidR="00EA4E0C" w:rsidRDefault="00EA4E0C">
    <w:pPr>
      <w:pBdr>
        <w:top w:val="single" w:sz="6" w:space="1" w:color="auto"/>
      </w:pBdr>
      <w:rPr>
        <w:sz w:val="24"/>
      </w:rPr>
    </w:pPr>
  </w:p>
  <w:p w14:paraId="22718827" w14:textId="5E0E0AD4" w:rsidR="00EA4E0C" w:rsidRDefault="00EA4E0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DSoft</w:t>
    </w:r>
  </w:p>
  <w:p w14:paraId="788109AB" w14:textId="77777777" w:rsidR="00EA4E0C" w:rsidRDefault="00EA4E0C">
    <w:pPr>
      <w:pBdr>
        <w:bottom w:val="single" w:sz="6" w:space="1" w:color="auto"/>
      </w:pBdr>
      <w:jc w:val="right"/>
      <w:rPr>
        <w:sz w:val="24"/>
      </w:rPr>
    </w:pPr>
  </w:p>
  <w:p w14:paraId="095CEC98" w14:textId="77777777" w:rsidR="00EA4E0C" w:rsidRDefault="00EA4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4E0C" w:rsidRPr="003372D3" w14:paraId="2EC41FC2" w14:textId="77777777">
      <w:tc>
        <w:tcPr>
          <w:tcW w:w="6379" w:type="dxa"/>
        </w:tcPr>
        <w:p w14:paraId="20EE90C5" w14:textId="2D7E7686" w:rsidR="00EA4E0C" w:rsidRPr="003372D3" w:rsidRDefault="00EA4E0C">
          <w:pPr>
            <w:rPr>
              <w:lang w:val="sr-Latn-CS"/>
            </w:rPr>
          </w:pPr>
          <w:r>
            <w:rPr>
              <w:lang w:val="sr-Latn-CS"/>
            </w:rPr>
            <w:t>ePharm</w:t>
          </w:r>
        </w:p>
      </w:tc>
      <w:tc>
        <w:tcPr>
          <w:tcW w:w="3179" w:type="dxa"/>
        </w:tcPr>
        <w:p w14:paraId="7B34AC55" w14:textId="77777777" w:rsidR="00EA4E0C" w:rsidRPr="003372D3" w:rsidRDefault="00EA4E0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EA4E0C" w:rsidRPr="003372D3" w14:paraId="286E465E" w14:textId="77777777">
      <w:tc>
        <w:tcPr>
          <w:tcW w:w="6379" w:type="dxa"/>
        </w:tcPr>
        <w:p w14:paraId="35031817" w14:textId="77777777" w:rsidR="00EA4E0C" w:rsidRPr="003372D3" w:rsidRDefault="00EA4E0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2BFF030" w14:textId="412B136C" w:rsidR="00EA4E0C" w:rsidRPr="003372D3" w:rsidRDefault="00EA4E0C">
          <w:pPr>
            <w:rPr>
              <w:lang w:val="sr-Latn-CS"/>
            </w:rPr>
          </w:pPr>
          <w:r>
            <w:rPr>
              <w:lang w:val="sr-Latn-CS"/>
            </w:rPr>
            <w:t xml:space="preserve">  Datum:  27</w:t>
          </w:r>
          <w:r w:rsidRPr="003372D3">
            <w:rPr>
              <w:lang w:val="sr-Latn-CS"/>
            </w:rPr>
            <w:t>.03.20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EA4E0C" w:rsidRPr="003372D3" w14:paraId="53D2BA70" w14:textId="77777777">
      <w:tc>
        <w:tcPr>
          <w:tcW w:w="9558" w:type="dxa"/>
          <w:gridSpan w:val="2"/>
        </w:tcPr>
        <w:p w14:paraId="298E5154" w14:textId="247BAF1C" w:rsidR="00EA4E0C" w:rsidRPr="003372D3" w:rsidRDefault="00EA4E0C">
          <w:pPr>
            <w:rPr>
              <w:lang w:val="sr-Latn-CS"/>
            </w:rPr>
          </w:pPr>
          <w:r>
            <w:rPr>
              <w:lang w:val="sr-Latn-CS"/>
            </w:rPr>
            <w:t>DSoft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ePharm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564739FF" w14:textId="77777777" w:rsidR="00EA4E0C" w:rsidRPr="003372D3" w:rsidRDefault="00EA4E0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13F0" w14:textId="77777777" w:rsidR="00EA4E0C" w:rsidRDefault="00EA4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730E29"/>
    <w:multiLevelType w:val="hybridMultilevel"/>
    <w:tmpl w:val="BDBED5C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2083D6B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39262F6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88776D5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8A3A40A2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726370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540083E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57C213C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E162219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2970CE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7425D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9195286"/>
    <w:multiLevelType w:val="hybridMultilevel"/>
    <w:tmpl w:val="BDBED5C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0B96C28"/>
    <w:multiLevelType w:val="hybridMultilevel"/>
    <w:tmpl w:val="A03A6732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29163B"/>
    <w:multiLevelType w:val="hybridMultilevel"/>
    <w:tmpl w:val="2378287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2EB163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DD55E67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201581B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3721BA7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5187148"/>
    <w:multiLevelType w:val="hybridMultilevel"/>
    <w:tmpl w:val="333A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A1D0E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9"/>
  </w:num>
  <w:num w:numId="2">
    <w:abstractNumId w:val="34"/>
  </w:num>
  <w:num w:numId="3">
    <w:abstractNumId w:val="4"/>
  </w:num>
  <w:num w:numId="4">
    <w:abstractNumId w:val="14"/>
  </w:num>
  <w:num w:numId="5">
    <w:abstractNumId w:val="22"/>
  </w:num>
  <w:num w:numId="6">
    <w:abstractNumId w:val="5"/>
  </w:num>
  <w:num w:numId="7">
    <w:abstractNumId w:val="13"/>
  </w:num>
  <w:num w:numId="8">
    <w:abstractNumId w:val="21"/>
  </w:num>
  <w:num w:numId="9">
    <w:abstractNumId w:val="24"/>
  </w:num>
  <w:num w:numId="10">
    <w:abstractNumId w:val="11"/>
  </w:num>
  <w:num w:numId="11">
    <w:abstractNumId w:val="0"/>
  </w:num>
  <w:num w:numId="12">
    <w:abstractNumId w:val="6"/>
  </w:num>
  <w:num w:numId="13">
    <w:abstractNumId w:val="28"/>
  </w:num>
  <w:num w:numId="14">
    <w:abstractNumId w:val="2"/>
  </w:num>
  <w:num w:numId="15">
    <w:abstractNumId w:val="32"/>
  </w:num>
  <w:num w:numId="16">
    <w:abstractNumId w:val="26"/>
  </w:num>
  <w:num w:numId="17">
    <w:abstractNumId w:val="20"/>
  </w:num>
  <w:num w:numId="18">
    <w:abstractNumId w:val="3"/>
  </w:num>
  <w:num w:numId="19">
    <w:abstractNumId w:val="10"/>
  </w:num>
  <w:num w:numId="20">
    <w:abstractNumId w:val="12"/>
  </w:num>
  <w:num w:numId="21">
    <w:abstractNumId w:val="23"/>
  </w:num>
  <w:num w:numId="22">
    <w:abstractNumId w:val="19"/>
  </w:num>
  <w:num w:numId="23">
    <w:abstractNumId w:val="25"/>
  </w:num>
  <w:num w:numId="24">
    <w:abstractNumId w:val="38"/>
  </w:num>
  <w:num w:numId="25">
    <w:abstractNumId w:val="16"/>
  </w:num>
  <w:num w:numId="26">
    <w:abstractNumId w:val="33"/>
  </w:num>
  <w:num w:numId="27">
    <w:abstractNumId w:val="35"/>
  </w:num>
  <w:num w:numId="28">
    <w:abstractNumId w:val="17"/>
  </w:num>
  <w:num w:numId="29">
    <w:abstractNumId w:val="15"/>
  </w:num>
  <w:num w:numId="30">
    <w:abstractNumId w:val="7"/>
  </w:num>
  <w:num w:numId="31">
    <w:abstractNumId w:val="29"/>
  </w:num>
  <w:num w:numId="32">
    <w:abstractNumId w:val="18"/>
  </w:num>
  <w:num w:numId="33">
    <w:abstractNumId w:val="31"/>
  </w:num>
  <w:num w:numId="34">
    <w:abstractNumId w:val="36"/>
  </w:num>
  <w:num w:numId="35">
    <w:abstractNumId w:val="37"/>
  </w:num>
  <w:num w:numId="36">
    <w:abstractNumId w:val="30"/>
  </w:num>
  <w:num w:numId="37">
    <w:abstractNumId w:val="9"/>
  </w:num>
  <w:num w:numId="38">
    <w:abstractNumId w:val="8"/>
  </w:num>
  <w:num w:numId="39">
    <w:abstractNumId w:val="1"/>
  </w:num>
  <w:num w:numId="40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060FE"/>
    <w:rsid w:val="00015A72"/>
    <w:rsid w:val="00015BC5"/>
    <w:rsid w:val="000366F2"/>
    <w:rsid w:val="00037080"/>
    <w:rsid w:val="00053832"/>
    <w:rsid w:val="00057BE7"/>
    <w:rsid w:val="00057F8B"/>
    <w:rsid w:val="000615B4"/>
    <w:rsid w:val="0006272A"/>
    <w:rsid w:val="0006338E"/>
    <w:rsid w:val="000720BD"/>
    <w:rsid w:val="000720F3"/>
    <w:rsid w:val="000731DF"/>
    <w:rsid w:val="0007480A"/>
    <w:rsid w:val="00076B33"/>
    <w:rsid w:val="00080F92"/>
    <w:rsid w:val="000817C9"/>
    <w:rsid w:val="00082A7C"/>
    <w:rsid w:val="000832AC"/>
    <w:rsid w:val="0008404E"/>
    <w:rsid w:val="00084F3E"/>
    <w:rsid w:val="000945A6"/>
    <w:rsid w:val="000959CD"/>
    <w:rsid w:val="0009775B"/>
    <w:rsid w:val="00097F43"/>
    <w:rsid w:val="000A1DD9"/>
    <w:rsid w:val="000A2306"/>
    <w:rsid w:val="000B029C"/>
    <w:rsid w:val="000B294C"/>
    <w:rsid w:val="000B2C36"/>
    <w:rsid w:val="000B577D"/>
    <w:rsid w:val="000C42CF"/>
    <w:rsid w:val="000C5102"/>
    <w:rsid w:val="000C6A5F"/>
    <w:rsid w:val="000D0EED"/>
    <w:rsid w:val="000E086C"/>
    <w:rsid w:val="000F27E4"/>
    <w:rsid w:val="000F6EED"/>
    <w:rsid w:val="000F7E28"/>
    <w:rsid w:val="00106B54"/>
    <w:rsid w:val="001073B5"/>
    <w:rsid w:val="00110169"/>
    <w:rsid w:val="001110BD"/>
    <w:rsid w:val="00112218"/>
    <w:rsid w:val="001144CC"/>
    <w:rsid w:val="00114E2C"/>
    <w:rsid w:val="00114F34"/>
    <w:rsid w:val="001158D4"/>
    <w:rsid w:val="00117D7A"/>
    <w:rsid w:val="00125DC4"/>
    <w:rsid w:val="0013157C"/>
    <w:rsid w:val="00131A32"/>
    <w:rsid w:val="00132780"/>
    <w:rsid w:val="00133037"/>
    <w:rsid w:val="001369AA"/>
    <w:rsid w:val="00136B98"/>
    <w:rsid w:val="00143087"/>
    <w:rsid w:val="00146F63"/>
    <w:rsid w:val="00150CC1"/>
    <w:rsid w:val="001517F6"/>
    <w:rsid w:val="00153513"/>
    <w:rsid w:val="00156E36"/>
    <w:rsid w:val="001621C9"/>
    <w:rsid w:val="00166817"/>
    <w:rsid w:val="00167FDF"/>
    <w:rsid w:val="001807C8"/>
    <w:rsid w:val="001849E8"/>
    <w:rsid w:val="00190105"/>
    <w:rsid w:val="00191347"/>
    <w:rsid w:val="001A15E1"/>
    <w:rsid w:val="001A58D7"/>
    <w:rsid w:val="001B11F2"/>
    <w:rsid w:val="001B3B71"/>
    <w:rsid w:val="001C0188"/>
    <w:rsid w:val="001C152D"/>
    <w:rsid w:val="001C4EF0"/>
    <w:rsid w:val="001C5F47"/>
    <w:rsid w:val="001D0890"/>
    <w:rsid w:val="001D31FA"/>
    <w:rsid w:val="001E0963"/>
    <w:rsid w:val="001E42AB"/>
    <w:rsid w:val="001E4708"/>
    <w:rsid w:val="001E5849"/>
    <w:rsid w:val="001E5E8F"/>
    <w:rsid w:val="001E7B38"/>
    <w:rsid w:val="001F11FC"/>
    <w:rsid w:val="001F624D"/>
    <w:rsid w:val="001F663F"/>
    <w:rsid w:val="001F7D36"/>
    <w:rsid w:val="001F7EE8"/>
    <w:rsid w:val="00200767"/>
    <w:rsid w:val="0020422A"/>
    <w:rsid w:val="00206198"/>
    <w:rsid w:val="002066B5"/>
    <w:rsid w:val="00206E1F"/>
    <w:rsid w:val="002136A2"/>
    <w:rsid w:val="002143ED"/>
    <w:rsid w:val="00216892"/>
    <w:rsid w:val="00216C16"/>
    <w:rsid w:val="00225B05"/>
    <w:rsid w:val="00226A90"/>
    <w:rsid w:val="00227127"/>
    <w:rsid w:val="00227E66"/>
    <w:rsid w:val="002334EB"/>
    <w:rsid w:val="00234684"/>
    <w:rsid w:val="00234BD9"/>
    <w:rsid w:val="00234D37"/>
    <w:rsid w:val="002369EB"/>
    <w:rsid w:val="00236ABE"/>
    <w:rsid w:val="002448B0"/>
    <w:rsid w:val="00246441"/>
    <w:rsid w:val="002503A1"/>
    <w:rsid w:val="0025084C"/>
    <w:rsid w:val="00250C80"/>
    <w:rsid w:val="0025395B"/>
    <w:rsid w:val="00254CBE"/>
    <w:rsid w:val="00255A41"/>
    <w:rsid w:val="00262105"/>
    <w:rsid w:val="00262231"/>
    <w:rsid w:val="00262C75"/>
    <w:rsid w:val="00263D97"/>
    <w:rsid w:val="00264EC4"/>
    <w:rsid w:val="00265759"/>
    <w:rsid w:val="00265DAE"/>
    <w:rsid w:val="002703A1"/>
    <w:rsid w:val="00270678"/>
    <w:rsid w:val="0027203D"/>
    <w:rsid w:val="0027206A"/>
    <w:rsid w:val="002735DD"/>
    <w:rsid w:val="00275AAE"/>
    <w:rsid w:val="00275C49"/>
    <w:rsid w:val="002809F9"/>
    <w:rsid w:val="00284C13"/>
    <w:rsid w:val="002922C4"/>
    <w:rsid w:val="00293C10"/>
    <w:rsid w:val="00294FC0"/>
    <w:rsid w:val="002967E8"/>
    <w:rsid w:val="00297992"/>
    <w:rsid w:val="002A0C77"/>
    <w:rsid w:val="002A5E27"/>
    <w:rsid w:val="002A630D"/>
    <w:rsid w:val="002A7107"/>
    <w:rsid w:val="002B0535"/>
    <w:rsid w:val="002B1FA4"/>
    <w:rsid w:val="002B5424"/>
    <w:rsid w:val="002B77E2"/>
    <w:rsid w:val="002C12A7"/>
    <w:rsid w:val="002C134B"/>
    <w:rsid w:val="002C79BC"/>
    <w:rsid w:val="002D12B1"/>
    <w:rsid w:val="002D4D83"/>
    <w:rsid w:val="002D5541"/>
    <w:rsid w:val="002E0A92"/>
    <w:rsid w:val="002E1455"/>
    <w:rsid w:val="002E1608"/>
    <w:rsid w:val="002E6C6D"/>
    <w:rsid w:val="002F3048"/>
    <w:rsid w:val="002F33ED"/>
    <w:rsid w:val="002F37D2"/>
    <w:rsid w:val="00303A99"/>
    <w:rsid w:val="0031073E"/>
    <w:rsid w:val="00311731"/>
    <w:rsid w:val="003132CB"/>
    <w:rsid w:val="00313738"/>
    <w:rsid w:val="00321721"/>
    <w:rsid w:val="003227DC"/>
    <w:rsid w:val="00330D8E"/>
    <w:rsid w:val="003356F6"/>
    <w:rsid w:val="00336B3A"/>
    <w:rsid w:val="003371FA"/>
    <w:rsid w:val="003372D3"/>
    <w:rsid w:val="00347321"/>
    <w:rsid w:val="00350BA3"/>
    <w:rsid w:val="0035226F"/>
    <w:rsid w:val="00355E93"/>
    <w:rsid w:val="00356C1A"/>
    <w:rsid w:val="003574FD"/>
    <w:rsid w:val="00363702"/>
    <w:rsid w:val="00373231"/>
    <w:rsid w:val="003733DC"/>
    <w:rsid w:val="0037432F"/>
    <w:rsid w:val="00377DBA"/>
    <w:rsid w:val="003820FD"/>
    <w:rsid w:val="003860D3"/>
    <w:rsid w:val="0039103B"/>
    <w:rsid w:val="00392827"/>
    <w:rsid w:val="00392888"/>
    <w:rsid w:val="00393DE2"/>
    <w:rsid w:val="00397DD2"/>
    <w:rsid w:val="003A340F"/>
    <w:rsid w:val="003A3B4A"/>
    <w:rsid w:val="003A60C6"/>
    <w:rsid w:val="003B1702"/>
    <w:rsid w:val="003C0A0A"/>
    <w:rsid w:val="003C20E7"/>
    <w:rsid w:val="003C3D49"/>
    <w:rsid w:val="003C6800"/>
    <w:rsid w:val="003D60F1"/>
    <w:rsid w:val="003D66E2"/>
    <w:rsid w:val="003E2100"/>
    <w:rsid w:val="003E4CEC"/>
    <w:rsid w:val="003E74CE"/>
    <w:rsid w:val="003E7DA2"/>
    <w:rsid w:val="003F09F9"/>
    <w:rsid w:val="003F2682"/>
    <w:rsid w:val="00405F00"/>
    <w:rsid w:val="004066AA"/>
    <w:rsid w:val="00407EF3"/>
    <w:rsid w:val="00407F3E"/>
    <w:rsid w:val="00410BFA"/>
    <w:rsid w:val="00410F5F"/>
    <w:rsid w:val="00412374"/>
    <w:rsid w:val="00412D79"/>
    <w:rsid w:val="00414A83"/>
    <w:rsid w:val="00420CFE"/>
    <w:rsid w:val="00423158"/>
    <w:rsid w:val="00425F7A"/>
    <w:rsid w:val="004268BD"/>
    <w:rsid w:val="00426B30"/>
    <w:rsid w:val="0043031A"/>
    <w:rsid w:val="00431048"/>
    <w:rsid w:val="00431D9D"/>
    <w:rsid w:val="00432707"/>
    <w:rsid w:val="00432E77"/>
    <w:rsid w:val="00435A7D"/>
    <w:rsid w:val="00442FD9"/>
    <w:rsid w:val="00445A8C"/>
    <w:rsid w:val="00445CA8"/>
    <w:rsid w:val="004526F1"/>
    <w:rsid w:val="004530CC"/>
    <w:rsid w:val="00453E22"/>
    <w:rsid w:val="00455A81"/>
    <w:rsid w:val="00456A20"/>
    <w:rsid w:val="00460783"/>
    <w:rsid w:val="004620D0"/>
    <w:rsid w:val="0046441A"/>
    <w:rsid w:val="0046550D"/>
    <w:rsid w:val="00465A45"/>
    <w:rsid w:val="00467129"/>
    <w:rsid w:val="0047317D"/>
    <w:rsid w:val="00473B3E"/>
    <w:rsid w:val="004749E2"/>
    <w:rsid w:val="0047601B"/>
    <w:rsid w:val="00477C13"/>
    <w:rsid w:val="00480A25"/>
    <w:rsid w:val="004831AE"/>
    <w:rsid w:val="0048320C"/>
    <w:rsid w:val="00491CC1"/>
    <w:rsid w:val="00493578"/>
    <w:rsid w:val="004A6AA5"/>
    <w:rsid w:val="004B00DA"/>
    <w:rsid w:val="004B42C4"/>
    <w:rsid w:val="004B5191"/>
    <w:rsid w:val="004C0F84"/>
    <w:rsid w:val="004C2A23"/>
    <w:rsid w:val="004C794B"/>
    <w:rsid w:val="004D15B5"/>
    <w:rsid w:val="004D61F9"/>
    <w:rsid w:val="004D62B2"/>
    <w:rsid w:val="004E0725"/>
    <w:rsid w:val="004E189E"/>
    <w:rsid w:val="004E2C98"/>
    <w:rsid w:val="004E3D33"/>
    <w:rsid w:val="004E4574"/>
    <w:rsid w:val="004E5541"/>
    <w:rsid w:val="004E55BA"/>
    <w:rsid w:val="004E626D"/>
    <w:rsid w:val="004E6C9A"/>
    <w:rsid w:val="004F1F6E"/>
    <w:rsid w:val="004F291D"/>
    <w:rsid w:val="004F3F12"/>
    <w:rsid w:val="00500DA2"/>
    <w:rsid w:val="00502B32"/>
    <w:rsid w:val="00504C64"/>
    <w:rsid w:val="0051128F"/>
    <w:rsid w:val="00511D31"/>
    <w:rsid w:val="005140F2"/>
    <w:rsid w:val="00520D47"/>
    <w:rsid w:val="00522069"/>
    <w:rsid w:val="00522307"/>
    <w:rsid w:val="00526CBD"/>
    <w:rsid w:val="0053049F"/>
    <w:rsid w:val="00536EB9"/>
    <w:rsid w:val="00540BBA"/>
    <w:rsid w:val="00542B8B"/>
    <w:rsid w:val="00544BE4"/>
    <w:rsid w:val="00544C72"/>
    <w:rsid w:val="00546761"/>
    <w:rsid w:val="005470B4"/>
    <w:rsid w:val="00551CF8"/>
    <w:rsid w:val="005537D5"/>
    <w:rsid w:val="005613E4"/>
    <w:rsid w:val="00561D34"/>
    <w:rsid w:val="00562041"/>
    <w:rsid w:val="00570647"/>
    <w:rsid w:val="00571FC4"/>
    <w:rsid w:val="00574CA6"/>
    <w:rsid w:val="00577D10"/>
    <w:rsid w:val="00585CA6"/>
    <w:rsid w:val="00585F4F"/>
    <w:rsid w:val="00594186"/>
    <w:rsid w:val="005A2776"/>
    <w:rsid w:val="005A2E26"/>
    <w:rsid w:val="005A3F8C"/>
    <w:rsid w:val="005B0D50"/>
    <w:rsid w:val="005B1CF5"/>
    <w:rsid w:val="005B22C2"/>
    <w:rsid w:val="005B4961"/>
    <w:rsid w:val="005B53FA"/>
    <w:rsid w:val="005B55DE"/>
    <w:rsid w:val="005C333A"/>
    <w:rsid w:val="005C41FD"/>
    <w:rsid w:val="005C4E70"/>
    <w:rsid w:val="005C5232"/>
    <w:rsid w:val="005C544E"/>
    <w:rsid w:val="005C5F23"/>
    <w:rsid w:val="005C6B42"/>
    <w:rsid w:val="005D021A"/>
    <w:rsid w:val="005D0235"/>
    <w:rsid w:val="005D4262"/>
    <w:rsid w:val="005D574A"/>
    <w:rsid w:val="005E00E1"/>
    <w:rsid w:val="005E1391"/>
    <w:rsid w:val="005F3036"/>
    <w:rsid w:val="005F5AE3"/>
    <w:rsid w:val="00611FAC"/>
    <w:rsid w:val="0062002A"/>
    <w:rsid w:val="006240CA"/>
    <w:rsid w:val="00624341"/>
    <w:rsid w:val="00624CD0"/>
    <w:rsid w:val="006276D0"/>
    <w:rsid w:val="00630889"/>
    <w:rsid w:val="0063089B"/>
    <w:rsid w:val="00631C6F"/>
    <w:rsid w:val="0063291D"/>
    <w:rsid w:val="00634F72"/>
    <w:rsid w:val="0063574A"/>
    <w:rsid w:val="006367A6"/>
    <w:rsid w:val="0064040B"/>
    <w:rsid w:val="0064069B"/>
    <w:rsid w:val="00644286"/>
    <w:rsid w:val="00644ADD"/>
    <w:rsid w:val="00646E81"/>
    <w:rsid w:val="00653307"/>
    <w:rsid w:val="00655632"/>
    <w:rsid w:val="00656A78"/>
    <w:rsid w:val="00660B84"/>
    <w:rsid w:val="0066192A"/>
    <w:rsid w:val="00662CF6"/>
    <w:rsid w:val="006676E1"/>
    <w:rsid w:val="006747F1"/>
    <w:rsid w:val="00677488"/>
    <w:rsid w:val="00680A58"/>
    <w:rsid w:val="00686570"/>
    <w:rsid w:val="0069445A"/>
    <w:rsid w:val="00697455"/>
    <w:rsid w:val="006A05A4"/>
    <w:rsid w:val="006B1E0E"/>
    <w:rsid w:val="006B639F"/>
    <w:rsid w:val="006B7422"/>
    <w:rsid w:val="006B7544"/>
    <w:rsid w:val="006C01D9"/>
    <w:rsid w:val="006C18EF"/>
    <w:rsid w:val="006C2F57"/>
    <w:rsid w:val="006C4DFE"/>
    <w:rsid w:val="006C6D81"/>
    <w:rsid w:val="006D2522"/>
    <w:rsid w:val="006D2FE2"/>
    <w:rsid w:val="006E0893"/>
    <w:rsid w:val="006E137D"/>
    <w:rsid w:val="006E3212"/>
    <w:rsid w:val="006E5E1D"/>
    <w:rsid w:val="006F0665"/>
    <w:rsid w:val="006F2A51"/>
    <w:rsid w:val="006F37E4"/>
    <w:rsid w:val="006F74B4"/>
    <w:rsid w:val="00705464"/>
    <w:rsid w:val="00705D63"/>
    <w:rsid w:val="00706150"/>
    <w:rsid w:val="007061AB"/>
    <w:rsid w:val="007107D8"/>
    <w:rsid w:val="00710C4B"/>
    <w:rsid w:val="00712055"/>
    <w:rsid w:val="00712834"/>
    <w:rsid w:val="0071584E"/>
    <w:rsid w:val="007162E2"/>
    <w:rsid w:val="00716C93"/>
    <w:rsid w:val="007226AC"/>
    <w:rsid w:val="00722AB7"/>
    <w:rsid w:val="00723D7F"/>
    <w:rsid w:val="00724872"/>
    <w:rsid w:val="00732741"/>
    <w:rsid w:val="0074590A"/>
    <w:rsid w:val="00751D4E"/>
    <w:rsid w:val="00753716"/>
    <w:rsid w:val="00763367"/>
    <w:rsid w:val="00767A72"/>
    <w:rsid w:val="00771304"/>
    <w:rsid w:val="00774B1D"/>
    <w:rsid w:val="0078541E"/>
    <w:rsid w:val="00785A86"/>
    <w:rsid w:val="00786068"/>
    <w:rsid w:val="00792D6C"/>
    <w:rsid w:val="0079569D"/>
    <w:rsid w:val="00795F4C"/>
    <w:rsid w:val="00796121"/>
    <w:rsid w:val="007A124C"/>
    <w:rsid w:val="007A40D6"/>
    <w:rsid w:val="007A5D8D"/>
    <w:rsid w:val="007C4972"/>
    <w:rsid w:val="007C6B66"/>
    <w:rsid w:val="007D07B6"/>
    <w:rsid w:val="007D3174"/>
    <w:rsid w:val="007E0B43"/>
    <w:rsid w:val="007E3E60"/>
    <w:rsid w:val="007E4967"/>
    <w:rsid w:val="007F09A3"/>
    <w:rsid w:val="007F0AF1"/>
    <w:rsid w:val="007F4F99"/>
    <w:rsid w:val="00802800"/>
    <w:rsid w:val="0080288F"/>
    <w:rsid w:val="00803A5D"/>
    <w:rsid w:val="00804367"/>
    <w:rsid w:val="00805B86"/>
    <w:rsid w:val="00805DB3"/>
    <w:rsid w:val="0080612D"/>
    <w:rsid w:val="00811EAB"/>
    <w:rsid w:val="00812374"/>
    <w:rsid w:val="0081511C"/>
    <w:rsid w:val="00824D00"/>
    <w:rsid w:val="0083297E"/>
    <w:rsid w:val="00832D0F"/>
    <w:rsid w:val="008332BA"/>
    <w:rsid w:val="0083410A"/>
    <w:rsid w:val="00834900"/>
    <w:rsid w:val="00834EB9"/>
    <w:rsid w:val="0083624A"/>
    <w:rsid w:val="008366A6"/>
    <w:rsid w:val="00837634"/>
    <w:rsid w:val="00847F34"/>
    <w:rsid w:val="008563F4"/>
    <w:rsid w:val="00857AD5"/>
    <w:rsid w:val="0086149D"/>
    <w:rsid w:val="00862C5F"/>
    <w:rsid w:val="00870110"/>
    <w:rsid w:val="008742D2"/>
    <w:rsid w:val="008821EA"/>
    <w:rsid w:val="008830D4"/>
    <w:rsid w:val="00884C62"/>
    <w:rsid w:val="00885A38"/>
    <w:rsid w:val="00891098"/>
    <w:rsid w:val="00893774"/>
    <w:rsid w:val="00896B48"/>
    <w:rsid w:val="008A2422"/>
    <w:rsid w:val="008A6621"/>
    <w:rsid w:val="008B1FA3"/>
    <w:rsid w:val="008B3360"/>
    <w:rsid w:val="008C0B23"/>
    <w:rsid w:val="008C0B3A"/>
    <w:rsid w:val="008C4A3D"/>
    <w:rsid w:val="008C5222"/>
    <w:rsid w:val="008C5F94"/>
    <w:rsid w:val="008D40CE"/>
    <w:rsid w:val="008E3F78"/>
    <w:rsid w:val="008E4717"/>
    <w:rsid w:val="008E7DA6"/>
    <w:rsid w:val="008F3172"/>
    <w:rsid w:val="008F74DA"/>
    <w:rsid w:val="009004B7"/>
    <w:rsid w:val="009021C4"/>
    <w:rsid w:val="009029D5"/>
    <w:rsid w:val="0090327F"/>
    <w:rsid w:val="0090374A"/>
    <w:rsid w:val="009075F6"/>
    <w:rsid w:val="009105D7"/>
    <w:rsid w:val="00913F7F"/>
    <w:rsid w:val="00921032"/>
    <w:rsid w:val="009212F2"/>
    <w:rsid w:val="00924575"/>
    <w:rsid w:val="00925380"/>
    <w:rsid w:val="00930725"/>
    <w:rsid w:val="00932297"/>
    <w:rsid w:val="0093234A"/>
    <w:rsid w:val="00933E45"/>
    <w:rsid w:val="009350C6"/>
    <w:rsid w:val="00935790"/>
    <w:rsid w:val="00936517"/>
    <w:rsid w:val="009458D3"/>
    <w:rsid w:val="00946092"/>
    <w:rsid w:val="0094708E"/>
    <w:rsid w:val="0094743B"/>
    <w:rsid w:val="00950741"/>
    <w:rsid w:val="00953A72"/>
    <w:rsid w:val="0095579F"/>
    <w:rsid w:val="00955A4E"/>
    <w:rsid w:val="00957B38"/>
    <w:rsid w:val="00962138"/>
    <w:rsid w:val="009623B7"/>
    <w:rsid w:val="009662F3"/>
    <w:rsid w:val="00966D5A"/>
    <w:rsid w:val="009671AC"/>
    <w:rsid w:val="00967902"/>
    <w:rsid w:val="00972155"/>
    <w:rsid w:val="009729BA"/>
    <w:rsid w:val="00973ED7"/>
    <w:rsid w:val="009759A0"/>
    <w:rsid w:val="00977FEB"/>
    <w:rsid w:val="0098160F"/>
    <w:rsid w:val="009874F3"/>
    <w:rsid w:val="009930EF"/>
    <w:rsid w:val="00994C11"/>
    <w:rsid w:val="009A291F"/>
    <w:rsid w:val="009B0005"/>
    <w:rsid w:val="009B2233"/>
    <w:rsid w:val="009B2FF0"/>
    <w:rsid w:val="009B3AA3"/>
    <w:rsid w:val="009B7D33"/>
    <w:rsid w:val="009C2776"/>
    <w:rsid w:val="009C3260"/>
    <w:rsid w:val="009C7BDD"/>
    <w:rsid w:val="009D0A3E"/>
    <w:rsid w:val="009D1195"/>
    <w:rsid w:val="009D252E"/>
    <w:rsid w:val="009D3FCD"/>
    <w:rsid w:val="009D521B"/>
    <w:rsid w:val="009D58A9"/>
    <w:rsid w:val="009D5ECD"/>
    <w:rsid w:val="009D6633"/>
    <w:rsid w:val="009E131C"/>
    <w:rsid w:val="009E1B3E"/>
    <w:rsid w:val="009E2BBC"/>
    <w:rsid w:val="009F2784"/>
    <w:rsid w:val="009F39D5"/>
    <w:rsid w:val="009F4D2F"/>
    <w:rsid w:val="009F61E4"/>
    <w:rsid w:val="00A02E9C"/>
    <w:rsid w:val="00A0691C"/>
    <w:rsid w:val="00A11101"/>
    <w:rsid w:val="00A12200"/>
    <w:rsid w:val="00A13B55"/>
    <w:rsid w:val="00A15027"/>
    <w:rsid w:val="00A152CE"/>
    <w:rsid w:val="00A214E0"/>
    <w:rsid w:val="00A24C30"/>
    <w:rsid w:val="00A31EE1"/>
    <w:rsid w:val="00A3531F"/>
    <w:rsid w:val="00A373BF"/>
    <w:rsid w:val="00A4071A"/>
    <w:rsid w:val="00A44387"/>
    <w:rsid w:val="00A46C97"/>
    <w:rsid w:val="00A479CA"/>
    <w:rsid w:val="00A55444"/>
    <w:rsid w:val="00A5645C"/>
    <w:rsid w:val="00A62520"/>
    <w:rsid w:val="00A62719"/>
    <w:rsid w:val="00A628C0"/>
    <w:rsid w:val="00A62A6D"/>
    <w:rsid w:val="00A65F7F"/>
    <w:rsid w:val="00A67023"/>
    <w:rsid w:val="00A710A0"/>
    <w:rsid w:val="00A76304"/>
    <w:rsid w:val="00A763B7"/>
    <w:rsid w:val="00A82748"/>
    <w:rsid w:val="00A82910"/>
    <w:rsid w:val="00A8646C"/>
    <w:rsid w:val="00A87065"/>
    <w:rsid w:val="00A90C4A"/>
    <w:rsid w:val="00A91754"/>
    <w:rsid w:val="00A93DA8"/>
    <w:rsid w:val="00A948AD"/>
    <w:rsid w:val="00A96D9B"/>
    <w:rsid w:val="00AA040C"/>
    <w:rsid w:val="00AA0F81"/>
    <w:rsid w:val="00AB0CD8"/>
    <w:rsid w:val="00AB0D78"/>
    <w:rsid w:val="00AB1FFC"/>
    <w:rsid w:val="00AB3B26"/>
    <w:rsid w:val="00AB477B"/>
    <w:rsid w:val="00AB50F7"/>
    <w:rsid w:val="00AB730D"/>
    <w:rsid w:val="00AC1C1F"/>
    <w:rsid w:val="00AC3C2F"/>
    <w:rsid w:val="00AC6B91"/>
    <w:rsid w:val="00AD0698"/>
    <w:rsid w:val="00AD0F0E"/>
    <w:rsid w:val="00AD17B6"/>
    <w:rsid w:val="00AD244A"/>
    <w:rsid w:val="00AD439A"/>
    <w:rsid w:val="00AE38C8"/>
    <w:rsid w:val="00AE62A0"/>
    <w:rsid w:val="00AE6FA7"/>
    <w:rsid w:val="00AE7CE6"/>
    <w:rsid w:val="00AF0D23"/>
    <w:rsid w:val="00AF19B4"/>
    <w:rsid w:val="00AF1E12"/>
    <w:rsid w:val="00AF220A"/>
    <w:rsid w:val="00AF35A2"/>
    <w:rsid w:val="00AF6332"/>
    <w:rsid w:val="00AF6B06"/>
    <w:rsid w:val="00AF7F69"/>
    <w:rsid w:val="00B016A6"/>
    <w:rsid w:val="00B03BC1"/>
    <w:rsid w:val="00B04D49"/>
    <w:rsid w:val="00B06ED8"/>
    <w:rsid w:val="00B1465E"/>
    <w:rsid w:val="00B208C2"/>
    <w:rsid w:val="00B26553"/>
    <w:rsid w:val="00B30C58"/>
    <w:rsid w:val="00B36A60"/>
    <w:rsid w:val="00B3706D"/>
    <w:rsid w:val="00B40836"/>
    <w:rsid w:val="00B46D71"/>
    <w:rsid w:val="00B51FFC"/>
    <w:rsid w:val="00B53C3D"/>
    <w:rsid w:val="00B64043"/>
    <w:rsid w:val="00B70376"/>
    <w:rsid w:val="00B73279"/>
    <w:rsid w:val="00B73AC3"/>
    <w:rsid w:val="00B75905"/>
    <w:rsid w:val="00B75BBA"/>
    <w:rsid w:val="00B80B28"/>
    <w:rsid w:val="00B8154F"/>
    <w:rsid w:val="00B83128"/>
    <w:rsid w:val="00B849B5"/>
    <w:rsid w:val="00B90F43"/>
    <w:rsid w:val="00B91202"/>
    <w:rsid w:val="00B93B67"/>
    <w:rsid w:val="00B947EE"/>
    <w:rsid w:val="00BA03E9"/>
    <w:rsid w:val="00BA3D36"/>
    <w:rsid w:val="00BA437C"/>
    <w:rsid w:val="00BA45B4"/>
    <w:rsid w:val="00BA7F05"/>
    <w:rsid w:val="00BB3826"/>
    <w:rsid w:val="00BC0D10"/>
    <w:rsid w:val="00BC2229"/>
    <w:rsid w:val="00BC4506"/>
    <w:rsid w:val="00BC57A1"/>
    <w:rsid w:val="00BD0D74"/>
    <w:rsid w:val="00BD2DF1"/>
    <w:rsid w:val="00BD2E61"/>
    <w:rsid w:val="00BE442B"/>
    <w:rsid w:val="00BF0F13"/>
    <w:rsid w:val="00BF0F8F"/>
    <w:rsid w:val="00BF2FDB"/>
    <w:rsid w:val="00BF763A"/>
    <w:rsid w:val="00C00557"/>
    <w:rsid w:val="00C00AC6"/>
    <w:rsid w:val="00C020E7"/>
    <w:rsid w:val="00C029F8"/>
    <w:rsid w:val="00C032FC"/>
    <w:rsid w:val="00C0523F"/>
    <w:rsid w:val="00C10A4C"/>
    <w:rsid w:val="00C1699F"/>
    <w:rsid w:val="00C17023"/>
    <w:rsid w:val="00C206AF"/>
    <w:rsid w:val="00C2478E"/>
    <w:rsid w:val="00C2619C"/>
    <w:rsid w:val="00C30926"/>
    <w:rsid w:val="00C4442D"/>
    <w:rsid w:val="00C44BC7"/>
    <w:rsid w:val="00C45832"/>
    <w:rsid w:val="00C503E4"/>
    <w:rsid w:val="00C50575"/>
    <w:rsid w:val="00C5387C"/>
    <w:rsid w:val="00C549E0"/>
    <w:rsid w:val="00C612B1"/>
    <w:rsid w:val="00C6352A"/>
    <w:rsid w:val="00C64574"/>
    <w:rsid w:val="00C6735E"/>
    <w:rsid w:val="00C676F6"/>
    <w:rsid w:val="00C677CA"/>
    <w:rsid w:val="00C71EA7"/>
    <w:rsid w:val="00C72B2F"/>
    <w:rsid w:val="00C77815"/>
    <w:rsid w:val="00C83DEF"/>
    <w:rsid w:val="00C84CF2"/>
    <w:rsid w:val="00C868C4"/>
    <w:rsid w:val="00C87AD5"/>
    <w:rsid w:val="00C9046D"/>
    <w:rsid w:val="00C913C1"/>
    <w:rsid w:val="00C9159A"/>
    <w:rsid w:val="00C91B51"/>
    <w:rsid w:val="00C92A15"/>
    <w:rsid w:val="00C95681"/>
    <w:rsid w:val="00CA1A4E"/>
    <w:rsid w:val="00CA4581"/>
    <w:rsid w:val="00CA58C5"/>
    <w:rsid w:val="00CA58C8"/>
    <w:rsid w:val="00CA5E5F"/>
    <w:rsid w:val="00CA62F9"/>
    <w:rsid w:val="00CB17FD"/>
    <w:rsid w:val="00CB3FF6"/>
    <w:rsid w:val="00CB5C49"/>
    <w:rsid w:val="00CB659E"/>
    <w:rsid w:val="00CB7878"/>
    <w:rsid w:val="00CC6081"/>
    <w:rsid w:val="00CC6AB2"/>
    <w:rsid w:val="00CC73A2"/>
    <w:rsid w:val="00CD21B3"/>
    <w:rsid w:val="00CD7132"/>
    <w:rsid w:val="00CD7AF6"/>
    <w:rsid w:val="00CE0ED8"/>
    <w:rsid w:val="00CE2123"/>
    <w:rsid w:val="00CE442C"/>
    <w:rsid w:val="00CE44BF"/>
    <w:rsid w:val="00CE70A8"/>
    <w:rsid w:val="00CE72A7"/>
    <w:rsid w:val="00CE7CF3"/>
    <w:rsid w:val="00CF009E"/>
    <w:rsid w:val="00CF02C6"/>
    <w:rsid w:val="00CF2AB8"/>
    <w:rsid w:val="00CF406E"/>
    <w:rsid w:val="00CF4C35"/>
    <w:rsid w:val="00CF56C0"/>
    <w:rsid w:val="00D00311"/>
    <w:rsid w:val="00D1249E"/>
    <w:rsid w:val="00D14007"/>
    <w:rsid w:val="00D146F2"/>
    <w:rsid w:val="00D158EC"/>
    <w:rsid w:val="00D20F4E"/>
    <w:rsid w:val="00D21A8C"/>
    <w:rsid w:val="00D270AF"/>
    <w:rsid w:val="00D27246"/>
    <w:rsid w:val="00D329CA"/>
    <w:rsid w:val="00D402FD"/>
    <w:rsid w:val="00D43D16"/>
    <w:rsid w:val="00D44844"/>
    <w:rsid w:val="00D51D07"/>
    <w:rsid w:val="00D62AEA"/>
    <w:rsid w:val="00D6453D"/>
    <w:rsid w:val="00D674FB"/>
    <w:rsid w:val="00D67626"/>
    <w:rsid w:val="00D67D2B"/>
    <w:rsid w:val="00D7063E"/>
    <w:rsid w:val="00D7252F"/>
    <w:rsid w:val="00D76269"/>
    <w:rsid w:val="00D77D96"/>
    <w:rsid w:val="00D8009C"/>
    <w:rsid w:val="00D80F80"/>
    <w:rsid w:val="00D8160C"/>
    <w:rsid w:val="00D8619C"/>
    <w:rsid w:val="00D904D0"/>
    <w:rsid w:val="00D9101D"/>
    <w:rsid w:val="00D96CF9"/>
    <w:rsid w:val="00DA4E75"/>
    <w:rsid w:val="00DA655F"/>
    <w:rsid w:val="00DB3F91"/>
    <w:rsid w:val="00DD0501"/>
    <w:rsid w:val="00DD4C2E"/>
    <w:rsid w:val="00DE148E"/>
    <w:rsid w:val="00DE3C0B"/>
    <w:rsid w:val="00DE518F"/>
    <w:rsid w:val="00DE6E57"/>
    <w:rsid w:val="00DF29E4"/>
    <w:rsid w:val="00E00E38"/>
    <w:rsid w:val="00E01AFB"/>
    <w:rsid w:val="00E03D37"/>
    <w:rsid w:val="00E04C53"/>
    <w:rsid w:val="00E04EFF"/>
    <w:rsid w:val="00E06116"/>
    <w:rsid w:val="00E061BD"/>
    <w:rsid w:val="00E06ABA"/>
    <w:rsid w:val="00E15A22"/>
    <w:rsid w:val="00E177E4"/>
    <w:rsid w:val="00E20BA8"/>
    <w:rsid w:val="00E238CF"/>
    <w:rsid w:val="00E265E7"/>
    <w:rsid w:val="00E27718"/>
    <w:rsid w:val="00E30707"/>
    <w:rsid w:val="00E33342"/>
    <w:rsid w:val="00E41D17"/>
    <w:rsid w:val="00E41E1D"/>
    <w:rsid w:val="00E43DA7"/>
    <w:rsid w:val="00E456AC"/>
    <w:rsid w:val="00E5055D"/>
    <w:rsid w:val="00E51132"/>
    <w:rsid w:val="00E513C7"/>
    <w:rsid w:val="00E51773"/>
    <w:rsid w:val="00E55045"/>
    <w:rsid w:val="00E604E6"/>
    <w:rsid w:val="00E6106F"/>
    <w:rsid w:val="00E66752"/>
    <w:rsid w:val="00E80DD6"/>
    <w:rsid w:val="00E921F4"/>
    <w:rsid w:val="00E934AD"/>
    <w:rsid w:val="00E955A6"/>
    <w:rsid w:val="00E9638C"/>
    <w:rsid w:val="00E970ED"/>
    <w:rsid w:val="00E974FD"/>
    <w:rsid w:val="00EA02ED"/>
    <w:rsid w:val="00EA1E0B"/>
    <w:rsid w:val="00EA42D2"/>
    <w:rsid w:val="00EA4E0C"/>
    <w:rsid w:val="00EA5314"/>
    <w:rsid w:val="00EB10DF"/>
    <w:rsid w:val="00EB2A41"/>
    <w:rsid w:val="00EB3FF0"/>
    <w:rsid w:val="00EB4F73"/>
    <w:rsid w:val="00EB630C"/>
    <w:rsid w:val="00ED1FFE"/>
    <w:rsid w:val="00ED7F9B"/>
    <w:rsid w:val="00EE56F0"/>
    <w:rsid w:val="00EE6C8C"/>
    <w:rsid w:val="00EF0428"/>
    <w:rsid w:val="00EF6C3C"/>
    <w:rsid w:val="00EF7936"/>
    <w:rsid w:val="00F02B6F"/>
    <w:rsid w:val="00F04D93"/>
    <w:rsid w:val="00F06298"/>
    <w:rsid w:val="00F11781"/>
    <w:rsid w:val="00F11CFC"/>
    <w:rsid w:val="00F13F0C"/>
    <w:rsid w:val="00F220C7"/>
    <w:rsid w:val="00F24579"/>
    <w:rsid w:val="00F3076B"/>
    <w:rsid w:val="00F31591"/>
    <w:rsid w:val="00F409AC"/>
    <w:rsid w:val="00F40EBD"/>
    <w:rsid w:val="00F41294"/>
    <w:rsid w:val="00F4149A"/>
    <w:rsid w:val="00F45F6F"/>
    <w:rsid w:val="00F51B4C"/>
    <w:rsid w:val="00F53837"/>
    <w:rsid w:val="00F54CDB"/>
    <w:rsid w:val="00F605D2"/>
    <w:rsid w:val="00F6331E"/>
    <w:rsid w:val="00F6773B"/>
    <w:rsid w:val="00F70F8C"/>
    <w:rsid w:val="00F719D4"/>
    <w:rsid w:val="00F747A2"/>
    <w:rsid w:val="00F76DD8"/>
    <w:rsid w:val="00F77E54"/>
    <w:rsid w:val="00F831F4"/>
    <w:rsid w:val="00F8455A"/>
    <w:rsid w:val="00F845B5"/>
    <w:rsid w:val="00F84B4D"/>
    <w:rsid w:val="00F86E32"/>
    <w:rsid w:val="00F87551"/>
    <w:rsid w:val="00F90B41"/>
    <w:rsid w:val="00F92F54"/>
    <w:rsid w:val="00F93061"/>
    <w:rsid w:val="00F95783"/>
    <w:rsid w:val="00FA12B0"/>
    <w:rsid w:val="00FA3BFD"/>
    <w:rsid w:val="00FA57D9"/>
    <w:rsid w:val="00FA611A"/>
    <w:rsid w:val="00FA72C4"/>
    <w:rsid w:val="00FB4288"/>
    <w:rsid w:val="00FC25C8"/>
    <w:rsid w:val="00FD0444"/>
    <w:rsid w:val="00FD1BF4"/>
    <w:rsid w:val="00FD22D0"/>
    <w:rsid w:val="00FD7BE1"/>
    <w:rsid w:val="00FE47D9"/>
    <w:rsid w:val="00FE54FE"/>
    <w:rsid w:val="00FF100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52342"/>
  <w15:docId w15:val="{C023AEFB-51E7-4B90-BB9C-84AB78CE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D674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4FB"/>
    <w:rPr>
      <w:rFonts w:ascii="Tahoma" w:hAnsi="Tahoma" w:cs="Tahoma"/>
      <w:noProof/>
      <w:sz w:val="16"/>
      <w:szCs w:val="16"/>
      <w:lang w:val="sr-Latn-RS" w:eastAsia="sr-Latn-CS"/>
    </w:rPr>
  </w:style>
  <w:style w:type="paragraph" w:styleId="ListParagraph">
    <w:name w:val="List Paragraph"/>
    <w:basedOn w:val="Normal"/>
    <w:uiPriority w:val="34"/>
    <w:qFormat/>
    <w:rsid w:val="0089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82DA-67F9-4E1A-AE83-499691DE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753</TotalTime>
  <Pages>23</Pages>
  <Words>3529</Words>
  <Characters>20120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Infinity</dc:creator>
  <cp:lastModifiedBy>Dusan Antic</cp:lastModifiedBy>
  <cp:revision>1039</cp:revision>
  <cp:lastPrinted>1900-12-31T23:00:00Z</cp:lastPrinted>
  <dcterms:created xsi:type="dcterms:W3CDTF">2021-03-24T17:21:00Z</dcterms:created>
  <dcterms:modified xsi:type="dcterms:W3CDTF">2021-05-16T16:48:00Z</dcterms:modified>
</cp:coreProperties>
</file>